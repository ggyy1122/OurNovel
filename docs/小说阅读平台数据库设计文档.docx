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C21A0"/>
    <w:p w14:paraId="3D1B6DE9"/>
    <w:p w14:paraId="083EDD53"/>
    <w:p w14:paraId="6DCF6095"/>
    <w:p w14:paraId="1DA867AA"/>
    <w:p w14:paraId="15BD639F"/>
    <w:p w14:paraId="4712DD87"/>
    <w:p w14:paraId="3B536B73">
      <w:pPr>
        <w:pStyle w:val="41"/>
        <w:ind w:firstLine="0"/>
      </w:pPr>
      <w:r>
        <w:rPr>
          <w:rFonts w:hint="eastAsia"/>
        </w:rPr>
        <w:t>小说阅读平台</w:t>
      </w:r>
    </w:p>
    <w:p w14:paraId="376F059A">
      <w:pPr>
        <w:pStyle w:val="46"/>
      </w:pPr>
      <w:r>
        <w:rPr>
          <w:rFonts w:hint="eastAsia"/>
        </w:rPr>
        <w:t>数据库设计文档</w:t>
      </w:r>
    </w:p>
    <w:p w14:paraId="387ABEF9">
      <w:pPr>
        <w:pStyle w:val="46"/>
      </w:pPr>
    </w:p>
    <w:p w14:paraId="76998854">
      <w:pPr>
        <w:pStyle w:val="46"/>
      </w:pPr>
    </w:p>
    <w:p w14:paraId="51403C34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781B0DC2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043CE8A1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195255C2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213FD8BA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1EA34898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07BA5550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0BE361B6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59BD8E0E">
      <w:pPr>
        <w:pStyle w:val="46"/>
        <w:ind w:firstLine="42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1B2A7DD0">
      <w:pPr>
        <w:pStyle w:val="4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xxxxxxxxxxxxxx</w:t>
      </w:r>
    </w:p>
    <w:p w14:paraId="42ECAC9D">
      <w:pPr>
        <w:pStyle w:val="39"/>
        <w:ind w:firstLine="420"/>
        <w:jc w:val="center"/>
      </w:pPr>
      <w:bookmarkStart w:id="130" w:name="_GoBack"/>
      <w:bookmarkEnd w:id="130"/>
    </w:p>
    <w:p w14:paraId="2A874AF6">
      <w:pPr>
        <w:pStyle w:val="46"/>
      </w:pPr>
    </w:p>
    <w:p w14:paraId="1A0629C5">
      <w:pPr>
        <w:pStyle w:val="39"/>
        <w:ind w:firstLine="420"/>
      </w:pPr>
    </w:p>
    <w:p w14:paraId="1B6AEBED">
      <w:pPr>
        <w:pStyle w:val="39"/>
        <w:ind w:firstLine="0" w:firstLineChars="0"/>
        <w:sectPr>
          <w:headerReference r:id="rId3" w:type="default"/>
          <w:footerReference r:id="rId4" w:type="default"/>
          <w:pgSz w:w="11906" w:h="16838"/>
          <w:pgMar w:top="1134" w:right="1134" w:bottom="851" w:left="1418" w:header="851" w:footer="851" w:gutter="0"/>
          <w:pgNumType w:fmt="upperRoman" w:start="1"/>
          <w:cols w:space="425" w:num="1"/>
          <w:docGrid w:type="lines" w:linePitch="312" w:charSpace="0"/>
        </w:sectPr>
      </w:pPr>
    </w:p>
    <w:p w14:paraId="3460CC5A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"_Toc198581485" </w:instrText>
      </w:r>
      <w:r>
        <w:fldChar w:fldCharType="separate"/>
      </w:r>
      <w:r>
        <w:rPr>
          <w:rStyle w:val="37"/>
          <w:rFonts w:hint="eastAsia" w:ascii="Arial" w:hAnsi="Arial" w:eastAsia="黑体"/>
        </w:rPr>
        <w:t>1.</w:t>
      </w:r>
      <w:r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小说阅读平台数据需求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_Toc198581485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7679142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"_Toc198581486" </w:instrText>
      </w:r>
      <w:r>
        <w:fldChar w:fldCharType="separate"/>
      </w:r>
      <w:r>
        <w:rPr>
          <w:rStyle w:val="37"/>
          <w:rFonts w:hint="eastAsia"/>
        </w:rPr>
        <w:t>一、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作者模块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_Toc198581486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CAF8AB2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"_Toc198581487" </w:instrText>
      </w:r>
      <w:r>
        <w:fldChar w:fldCharType="separate"/>
      </w:r>
      <w:r>
        <w:rPr>
          <w:rStyle w:val="37"/>
          <w:rFonts w:hint="eastAsia"/>
        </w:rPr>
        <w:t>1.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作者注册、作者注销：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_Toc198581487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76FCCF0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"_Toc198581488" </w:instrText>
      </w:r>
      <w:r>
        <w:fldChar w:fldCharType="separate"/>
      </w:r>
      <w:r>
        <w:rPr>
          <w:rStyle w:val="37"/>
          <w:rFonts w:hint="eastAsia"/>
        </w:rPr>
        <w:t>2.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作者创建作品，作者可以上传作品名称和文案，指定小说分类，由管理员审核后正式发布：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_Toc198581488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6E4F9F4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"_Toc198581489" </w:instrText>
      </w:r>
      <w:r>
        <w:fldChar w:fldCharType="separate"/>
      </w:r>
      <w:r>
        <w:rPr>
          <w:rStyle w:val="37"/>
          <w:rFonts w:hint="eastAsia"/>
        </w:rPr>
        <w:t>3.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作者管理章节，可以实现连载，可以标注作品完结：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_Toc198581489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5274248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"_Toc198581490" </w:instrText>
      </w:r>
      <w:r>
        <w:fldChar w:fldCharType="separate"/>
      </w:r>
      <w:r>
        <w:rPr>
          <w:rStyle w:val="37"/>
          <w:rFonts w:hint="eastAsia"/>
        </w:rPr>
        <w:t>二、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读者模块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0490301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"_Toc198581491" </w:instrText>
      </w:r>
      <w:r>
        <w:fldChar w:fldCharType="separate"/>
      </w:r>
      <w:r>
        <w:rPr>
          <w:rStyle w:val="37"/>
          <w:rFonts w:hint="eastAsia"/>
        </w:rPr>
        <w:t>4.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用户注册/登录/退出：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C0B9643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"_Toc198581492" </w:instrText>
      </w:r>
      <w:r>
        <w:fldChar w:fldCharType="separate"/>
      </w:r>
      <w:r>
        <w:rPr>
          <w:rStyle w:val="37"/>
          <w:rFonts w:hint="eastAsia"/>
        </w:rPr>
        <w:t>5.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用户基本信息增删改查，主页编辑：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D493239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"_Toc198581493" </w:instrText>
      </w:r>
      <w:r>
        <w:fldChar w:fldCharType="separate"/>
      </w:r>
      <w:r>
        <w:rPr>
          <w:rStyle w:val="37"/>
          <w:rFonts w:hint="eastAsia"/>
        </w:rPr>
        <w:t>6.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用户可以选择是否在主页展示自我书架，用户推荐的书籍也可以在主页展示：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3495C03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"_Toc198581494" </w:instrText>
      </w:r>
      <w:r>
        <w:fldChar w:fldCharType="separate"/>
      </w:r>
      <w:r>
        <w:rPr>
          <w:rStyle w:val="37"/>
          <w:rFonts w:hint="eastAsia"/>
        </w:rPr>
        <w:t>7.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小说分类，书城可以分类展示各小说，点击小说可以进入小说详情页：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50F86D5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"_Toc198581495" </w:instrText>
      </w:r>
      <w:r>
        <w:fldChar w:fldCharType="separate"/>
      </w:r>
      <w:r>
        <w:rPr>
          <w:rStyle w:val="37"/>
          <w:rFonts w:hint="eastAsia"/>
        </w:rPr>
        <w:t>8.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小说查询（按小说名/作者名）：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198F2CD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"_Toc198581496" </w:instrText>
      </w:r>
      <w:r>
        <w:fldChar w:fldCharType="separate"/>
      </w:r>
      <w:r>
        <w:rPr>
          <w:rStyle w:val="37"/>
          <w:rFonts w:hint="eastAsia"/>
        </w:rPr>
        <w:t>9.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排行榜展示（评分榜、收藏榜、推荐榜）：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1B6C938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"_Toc198581497" </w:instrText>
      </w:r>
      <w:r>
        <w:fldChar w:fldCharType="separate"/>
      </w:r>
      <w:r>
        <w:rPr>
          <w:rStyle w:val="37"/>
          <w:rFonts w:hint="eastAsia"/>
        </w:rPr>
        <w:t>10.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作者作品查询，用户可以查看作者发布的作品：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75961B4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"_Toc198581498" </w:instrText>
      </w:r>
      <w:r>
        <w:fldChar w:fldCharType="separate"/>
      </w:r>
      <w:r>
        <w:rPr>
          <w:rStyle w:val="37"/>
          <w:rFonts w:hint="eastAsia"/>
        </w:rPr>
        <w:t>11.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用户书架收藏/取消收藏，用户可以选择推荐某本书：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BFC1FBE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"_Toc198581499" </w:instrText>
      </w:r>
      <w:r>
        <w:fldChar w:fldCharType="separate"/>
      </w:r>
      <w:r>
        <w:rPr>
          <w:rStyle w:val="37"/>
          <w:rFonts w:hint="eastAsia"/>
        </w:rPr>
        <w:t>12.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用户评分（1 - 10，限1次）：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_Toc198581499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7C8C8BF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"_Toc198581500" </w:instrText>
      </w:r>
      <w:r>
        <w:fldChar w:fldCharType="separate"/>
      </w:r>
      <w:r>
        <w:rPr>
          <w:rStyle w:val="37"/>
          <w:rFonts w:hint="eastAsia"/>
        </w:rPr>
        <w:t>13.章节阅读功能，下拉阅读、上下章跳转、选择特定章节阅读：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C2B5CC4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"_Toc198581501" </w:instrText>
      </w:r>
      <w:r>
        <w:fldChar w:fldCharType="separate"/>
      </w:r>
      <w:r>
        <w:rPr>
          <w:rStyle w:val="37"/>
          <w:rFonts w:hint="eastAsia"/>
        </w:rPr>
        <w:t>14.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用户可以在相应小说章节后，发布评论并删除评论（仅文字，限500字）：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103B99B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"_Toc198581502" </w:instrText>
      </w:r>
      <w:r>
        <w:fldChar w:fldCharType="separate"/>
      </w:r>
      <w:r>
        <w:rPr>
          <w:rStyle w:val="37"/>
          <w:rFonts w:hint="eastAsia"/>
        </w:rPr>
        <w:t>15.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评论点赞,每位读者针对每一条评论仅一次：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E7D5DBE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"_Toc198581503" </w:instrText>
      </w:r>
      <w:r>
        <w:fldChar w:fldCharType="separate"/>
      </w:r>
      <w:r>
        <w:rPr>
          <w:rStyle w:val="37"/>
          <w:rFonts w:hint="eastAsia"/>
        </w:rPr>
        <w:t>16.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举报评论（标记待审核）：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634CD0D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"_Toc198581504" </w:instrText>
      </w:r>
      <w:r>
        <w:fldChar w:fldCharType="separate"/>
      </w:r>
      <w:r>
        <w:rPr>
          <w:rStyle w:val="37"/>
          <w:rFonts w:hint="eastAsia"/>
        </w:rPr>
        <w:t>17.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书评回复功能（支持嵌套回复，限3层）：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1678ED2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"_Toc198581505" </w:instrText>
      </w:r>
      <w:r>
        <w:fldChar w:fldCharType="separate"/>
      </w:r>
      <w:r>
        <w:rPr>
          <w:rStyle w:val="37"/>
          <w:rFonts w:hint="eastAsia"/>
        </w:rPr>
        <w:t>三、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管理员模块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C9DBBE5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"_Toc198581506" </w:instrText>
      </w:r>
      <w:r>
        <w:fldChar w:fldCharType="separate"/>
      </w:r>
      <w:r>
        <w:rPr>
          <w:rStyle w:val="37"/>
          <w:rFonts w:hint="eastAsia"/>
        </w:rPr>
        <w:t>18.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用户管理，对于读者用户，展示头像、昵称、姓名、手机号、性别、注册时间等内容。 可进行查询、删除等操作：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409353A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"_Toc198581507" </w:instrText>
      </w:r>
      <w:r>
        <w:fldChar w:fldCharType="separate"/>
      </w:r>
      <w:r>
        <w:rPr>
          <w:rStyle w:val="37"/>
          <w:rFonts w:hint="eastAsia"/>
        </w:rPr>
        <w:t>19.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分类管理，编辑分类名称、类型、排序等内容，确认无误点击确定按钮完成新增操作：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3102566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"_Toc198581508" </w:instrText>
      </w:r>
      <w:r>
        <w:fldChar w:fldCharType="separate"/>
      </w:r>
      <w:r>
        <w:rPr>
          <w:rStyle w:val="37"/>
          <w:rFonts w:hint="eastAsia"/>
        </w:rPr>
        <w:t>20.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小说管理，编辑小说，删除小说，审核投稿小说：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1147851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"_Toc198581509" </w:instrText>
      </w:r>
      <w:r>
        <w:fldChar w:fldCharType="separate"/>
      </w:r>
      <w:r>
        <w:rPr>
          <w:rStyle w:val="37"/>
          <w:rFonts w:hint="eastAsia"/>
        </w:rPr>
        <w:t>21.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章节管理，每本小说都有章节列表，可以审核后进行编辑或封禁：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_Toc198581509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DF70BC5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"_Toc198581510" </w:instrText>
      </w:r>
      <w:r>
        <w:fldChar w:fldCharType="separate"/>
      </w:r>
      <w:r>
        <w:rPr>
          <w:rStyle w:val="37"/>
          <w:rFonts w:hint="eastAsia"/>
        </w:rPr>
        <w:t>22.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评论管理，展示用户、评论内容、评论时间等内容。可进行封禁等操作：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0B2F124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"_Toc198581511" </w:instrText>
      </w:r>
      <w:r>
        <w:fldChar w:fldCharType="separate"/>
      </w:r>
      <w:r>
        <w:rPr>
          <w:rStyle w:val="37"/>
          <w:rFonts w:hint="eastAsia"/>
        </w:rPr>
        <w:t>四、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虚拟货币模块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9194C4F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"_Toc198581512" </w:instrText>
      </w:r>
      <w:r>
        <w:fldChar w:fldCharType="separate"/>
      </w:r>
      <w:r>
        <w:rPr>
          <w:rStyle w:val="37"/>
          <w:rFonts w:hint="eastAsia"/>
        </w:rPr>
        <w:t>读者部分：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DF94886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"_Toc198581513" </w:instrText>
      </w:r>
      <w:r>
        <w:fldChar w:fldCharType="separate"/>
      </w:r>
      <w:r>
        <w:rPr>
          <w:rStyle w:val="37"/>
          <w:rFonts w:hint="eastAsia"/>
        </w:rPr>
        <w:t>23.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读者充值，读者可以通过微信或支付宝在书城内进行书币充值：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6523A7C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"_Toc198581514" </w:instrText>
      </w:r>
      <w:r>
        <w:fldChar w:fldCharType="separate"/>
      </w:r>
      <w:r>
        <w:rPr>
          <w:rStyle w:val="37"/>
          <w:rFonts w:hint="eastAsia"/>
        </w:rPr>
        <w:t>24.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章节购买，某些书籍的章节需要书币购买解锁：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D0A0509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"_Toc198581515" </w:instrText>
      </w:r>
      <w:r>
        <w:fldChar w:fldCharType="separate"/>
      </w:r>
      <w:r>
        <w:rPr>
          <w:rStyle w:val="37"/>
          <w:rFonts w:hint="eastAsia"/>
        </w:rPr>
        <w:t>25.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读者打赏，读者可以向作者进行书币打赏：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206893A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"_Toc198581516" </w:instrText>
      </w:r>
      <w:r>
        <w:fldChar w:fldCharType="separate"/>
      </w:r>
      <w:r>
        <w:rPr>
          <w:rStyle w:val="37"/>
          <w:rFonts w:hint="eastAsia"/>
        </w:rPr>
        <w:t>作者部分：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DD497F0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"_Toc198581517" </w:instrText>
      </w:r>
      <w:r>
        <w:fldChar w:fldCharType="separate"/>
      </w:r>
      <w:r>
        <w:rPr>
          <w:rStyle w:val="37"/>
          <w:rFonts w:hint="eastAsia"/>
        </w:rPr>
        <w:t>26.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读者的章节购买和打赏书币会按比例转化为作者的收益：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42AB60D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"_Toc198581518" </w:instrText>
      </w:r>
      <w:r>
        <w:fldChar w:fldCharType="separate"/>
      </w:r>
      <w:r>
        <w:rPr>
          <w:rStyle w:val="37"/>
          <w:rFonts w:hint="eastAsia"/>
        </w:rPr>
        <w:t>组织结构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834FFEE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"_Toc198581519" </w:instrText>
      </w:r>
      <w:r>
        <w:fldChar w:fldCharType="separate"/>
      </w:r>
      <w:r>
        <w:rPr>
          <w:rStyle w:val="37"/>
          <w:rFonts w:hint="eastAsia" w:ascii="Arial" w:hAnsi="Arial" w:eastAsia="黑体"/>
        </w:rPr>
        <w:t>2.</w:t>
      </w:r>
      <w:r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概念设计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_Toc198581519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CF88BAF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"_Toc198581520" </w:instrText>
      </w:r>
      <w:r>
        <w:fldChar w:fldCharType="separate"/>
      </w:r>
      <w:r>
        <w:rPr>
          <w:rStyle w:val="37"/>
          <w:rFonts w:hint="eastAsia"/>
        </w:rPr>
        <w:t>2.1 总体E-R图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4400723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"_Toc198581521" </w:instrText>
      </w:r>
      <w:r>
        <w:fldChar w:fldCharType="separate"/>
      </w:r>
      <w:r>
        <w:rPr>
          <w:rStyle w:val="37"/>
          <w:rFonts w:hint="eastAsia"/>
        </w:rPr>
        <w:t>2.2 小说创作模块E-R图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097567D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"_Toc198581522" </w:instrText>
      </w:r>
      <w:r>
        <w:fldChar w:fldCharType="separate"/>
      </w:r>
      <w:r>
        <w:rPr>
          <w:rStyle w:val="37"/>
          <w:rFonts w:hint="eastAsia"/>
        </w:rPr>
        <w:t>2.3 评价模块E-R图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4B5BD49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"_Toc198581523" </w:instrText>
      </w:r>
      <w:r>
        <w:fldChar w:fldCharType="separate"/>
      </w:r>
      <w:r>
        <w:rPr>
          <w:rStyle w:val="37"/>
          <w:rFonts w:hint="eastAsia"/>
        </w:rPr>
        <w:t>2.4 交易模块E-R图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7CEC30A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"_Toc198581524" </w:instrText>
      </w:r>
      <w:r>
        <w:fldChar w:fldCharType="separate"/>
      </w:r>
      <w:r>
        <w:rPr>
          <w:rStyle w:val="37"/>
          <w:rFonts w:hint="eastAsia"/>
        </w:rPr>
        <w:t>2.5 评价管理模块E-R图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5C132C3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"_Toc198581525" </w:instrText>
      </w:r>
      <w:r>
        <w:fldChar w:fldCharType="separate"/>
      </w:r>
      <w:r>
        <w:rPr>
          <w:rStyle w:val="37"/>
          <w:rFonts w:hint="eastAsia"/>
        </w:rPr>
        <w:t>2.6 书籍管理模块E-R图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CF54523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"_Toc198581526" </w:instrText>
      </w:r>
      <w:r>
        <w:fldChar w:fldCharType="separate"/>
      </w:r>
      <w:r>
        <w:rPr>
          <w:rStyle w:val="37"/>
          <w:rFonts w:hint="eastAsia" w:ascii="Arial" w:hAnsi="Arial" w:eastAsia="黑体"/>
        </w:rPr>
        <w:t>3.</w:t>
      </w:r>
      <w:r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逻辑设计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5D2175A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"_Toc198581527" </w:instrText>
      </w:r>
      <w:r>
        <w:fldChar w:fldCharType="separate"/>
      </w:r>
      <w:r>
        <w:rPr>
          <w:rStyle w:val="37"/>
          <w:rFonts w:hint="eastAsia" w:eastAsia="黑体"/>
        </w:rPr>
        <w:t>3.1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表的设计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_Toc198581527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7C41BA5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"_Toc198581528" </w:instrText>
      </w:r>
      <w:r>
        <w:fldChar w:fldCharType="separate"/>
      </w:r>
      <w:r>
        <w:rPr>
          <w:rStyle w:val="37"/>
          <w:i w:val="0"/>
          <w:iCs w:val="0"/>
        </w:rPr>
        <w:t>3.1.1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novel表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_Toc198581528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13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372F65BA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"_Toc198581529" </w:instrText>
      </w:r>
      <w:r>
        <w:fldChar w:fldCharType="separate"/>
      </w:r>
      <w:r>
        <w:rPr>
          <w:rStyle w:val="37"/>
          <w:i w:val="0"/>
          <w:iCs w:val="0"/>
        </w:rPr>
        <w:t>3.1.2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author表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_Toc198581529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14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684AA0FC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"_Toc198581530" </w:instrText>
      </w:r>
      <w:r>
        <w:fldChar w:fldCharType="separate"/>
      </w:r>
      <w:r>
        <w:rPr>
          <w:rStyle w:val="37"/>
          <w:i w:val="0"/>
          <w:iCs w:val="0"/>
        </w:rPr>
        <w:t>3.1.3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category表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14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7CBCC783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"_Toc198581531" </w:instrText>
      </w:r>
      <w:r>
        <w:fldChar w:fldCharType="separate"/>
      </w:r>
      <w:r>
        <w:rPr>
          <w:rStyle w:val="37"/>
          <w:i w:val="0"/>
          <w:iCs w:val="0"/>
        </w:rPr>
        <w:t>3.1.4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chapter表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_Toc198581531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14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70CBBA8A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"_Toc198581532" </w:instrText>
      </w:r>
      <w:r>
        <w:fldChar w:fldCharType="separate"/>
      </w:r>
      <w:r>
        <w:rPr>
          <w:rStyle w:val="37"/>
          <w:i w:val="0"/>
          <w:iCs w:val="0"/>
        </w:rPr>
        <w:t>3.1.5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manager表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_Toc198581532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15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1B4339DC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"_Toc198581533" </w:instrText>
      </w:r>
      <w:r>
        <w:fldChar w:fldCharType="separate"/>
      </w:r>
      <w:r>
        <w:rPr>
          <w:rStyle w:val="37"/>
          <w:i w:val="0"/>
          <w:iCs w:val="0"/>
        </w:rPr>
        <w:t>3.1.6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comments表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_Toc198581533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15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59FFA85A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"_Toc198581534" </w:instrText>
      </w:r>
      <w:r>
        <w:fldChar w:fldCharType="separate"/>
      </w:r>
      <w:r>
        <w:rPr>
          <w:rStyle w:val="37"/>
          <w:i w:val="0"/>
          <w:iCs w:val="0"/>
        </w:rPr>
        <w:t>3.1.7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management表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_Toc198581534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16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3A4DCEF0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"_Toc198581535" </w:instrText>
      </w:r>
      <w:r>
        <w:fldChar w:fldCharType="separate"/>
      </w:r>
      <w:r>
        <w:rPr>
          <w:rStyle w:val="37"/>
          <w:i w:val="0"/>
          <w:iCs w:val="0"/>
        </w:rPr>
        <w:t>3.1.8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reader表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_Toc198581535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16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514580C0">
      <w:pPr>
        <w:pStyle w:val="18"/>
        <w:tabs>
          <w:tab w:val="left" w:pos="120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"_Toc198581536" </w:instrText>
      </w:r>
      <w:r>
        <w:fldChar w:fldCharType="separate"/>
      </w:r>
      <w:r>
        <w:rPr>
          <w:rStyle w:val="37"/>
          <w:i w:val="0"/>
          <w:iCs w:val="0"/>
        </w:rPr>
        <w:t>3.1.9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transaction表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16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57BA0D77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"_Toc198581537" </w:instrText>
      </w:r>
      <w:r>
        <w:fldChar w:fldCharType="separate"/>
      </w:r>
      <w:r>
        <w:rPr>
          <w:rStyle w:val="37"/>
          <w:i w:val="0"/>
          <w:iCs w:val="0"/>
        </w:rPr>
        <w:t>3.1.10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novel_category表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17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02379EAA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"_Toc198581538" </w:instrText>
      </w:r>
      <w:r>
        <w:fldChar w:fldCharType="separate"/>
      </w:r>
      <w:r>
        <w:rPr>
          <w:rStyle w:val="37"/>
          <w:i w:val="0"/>
          <w:iCs w:val="0"/>
        </w:rPr>
        <w:t>3.1.11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novel_management表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17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79965BA2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"_Toc198581539" </w:instrText>
      </w:r>
      <w:r>
        <w:fldChar w:fldCharType="separate"/>
      </w:r>
      <w:r>
        <w:rPr>
          <w:rStyle w:val="37"/>
          <w:i w:val="0"/>
          <w:iCs w:val="0"/>
        </w:rPr>
        <w:t>3.1.12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chapter_management表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_Toc198581539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17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3A8EC948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"_Toc198581540" </w:instrText>
      </w:r>
      <w:r>
        <w:fldChar w:fldCharType="separate"/>
      </w:r>
      <w:r>
        <w:rPr>
          <w:rStyle w:val="37"/>
          <w:i w:val="0"/>
          <w:iCs w:val="0"/>
        </w:rPr>
        <w:t>3.1.13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comment_management表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18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329E0466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"_Toc198581541" </w:instrText>
      </w:r>
      <w:r>
        <w:fldChar w:fldCharType="separate"/>
      </w:r>
      <w:r>
        <w:rPr>
          <w:rStyle w:val="37"/>
          <w:i w:val="0"/>
          <w:iCs w:val="0"/>
        </w:rPr>
        <w:t>3.1.14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comment_reply表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_Toc198581541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18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09B9599B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"_Toc198581542" </w:instrText>
      </w:r>
      <w:r>
        <w:fldChar w:fldCharType="separate"/>
      </w:r>
      <w:r>
        <w:rPr>
          <w:rStyle w:val="37"/>
          <w:i w:val="0"/>
          <w:iCs w:val="0"/>
        </w:rPr>
        <w:t>3.1.15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report_management表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_Toc198581542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18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57494EC7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"_Toc198581543" </w:instrText>
      </w:r>
      <w:r>
        <w:fldChar w:fldCharType="separate"/>
      </w:r>
      <w:r>
        <w:rPr>
          <w:rStyle w:val="37"/>
          <w:i w:val="0"/>
          <w:iCs w:val="0"/>
        </w:rPr>
        <w:t>3.1.16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report表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_Toc198581543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18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365270E2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"_Toc198581544" </w:instrText>
      </w:r>
      <w:r>
        <w:fldChar w:fldCharType="separate"/>
      </w:r>
      <w:r>
        <w:rPr>
          <w:rStyle w:val="37"/>
          <w:i w:val="0"/>
          <w:iCs w:val="0"/>
        </w:rPr>
        <w:t>3.1.17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likes表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_Toc198581544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19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00BCAC4D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"_Toc198581545" </w:instrText>
      </w:r>
      <w:r>
        <w:fldChar w:fldCharType="separate"/>
      </w:r>
      <w:r>
        <w:rPr>
          <w:rStyle w:val="37"/>
          <w:i w:val="0"/>
          <w:iCs w:val="0"/>
        </w:rPr>
        <w:t>3.1.18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purchase表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_Toc198581545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19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6EF63E59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"_Toc198581546" </w:instrText>
      </w:r>
      <w:r>
        <w:fldChar w:fldCharType="separate"/>
      </w:r>
      <w:r>
        <w:rPr>
          <w:rStyle w:val="37"/>
          <w:i w:val="0"/>
          <w:iCs w:val="0"/>
        </w:rPr>
        <w:t>3.1.19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collect表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19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23FB5D2C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"_Toc198581547" </w:instrText>
      </w:r>
      <w:r>
        <w:fldChar w:fldCharType="separate"/>
      </w:r>
      <w:r>
        <w:rPr>
          <w:rStyle w:val="37"/>
          <w:i w:val="0"/>
          <w:iCs w:val="0"/>
        </w:rPr>
        <w:t>3.1.20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recommend表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20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05AC0DB9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"_Toc198581548" </w:instrText>
      </w:r>
      <w:r>
        <w:fldChar w:fldCharType="separate"/>
      </w:r>
      <w:r>
        <w:rPr>
          <w:rStyle w:val="37"/>
          <w:i w:val="0"/>
          <w:iCs w:val="0"/>
        </w:rPr>
        <w:t>3.1.21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reward表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20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2440C9DC">
      <w:pPr>
        <w:pStyle w:val="18"/>
        <w:tabs>
          <w:tab w:val="left" w:pos="1440"/>
          <w:tab w:val="right" w:leader="dot" w:pos="9344"/>
        </w:tabs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"_Toc198581549" </w:instrText>
      </w:r>
      <w:r>
        <w:fldChar w:fldCharType="separate"/>
      </w:r>
      <w:r>
        <w:rPr>
          <w:rStyle w:val="37"/>
          <w:i w:val="0"/>
          <w:iCs w:val="0"/>
        </w:rPr>
        <w:t>3.1.22</w:t>
      </w:r>
      <w:r>
        <w:rPr>
          <w:rFonts w:eastAsiaTheme="minorEastAsia"/>
          <w:i w:val="0"/>
          <w:iC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i w:val="0"/>
          <w:iCs w:val="0"/>
        </w:rPr>
        <w:t>rate表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_Toc198581549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20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fldChar w:fldCharType="end"/>
      </w:r>
    </w:p>
    <w:p w14:paraId="204EC627">
      <w:pPr>
        <w:pStyle w:val="28"/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"_Toc198581550" </w:instrText>
      </w:r>
      <w:r>
        <w:fldChar w:fldCharType="separate"/>
      </w:r>
      <w:r>
        <w:rPr>
          <w:rStyle w:val="37"/>
          <w:rFonts w:hint="eastAsia" w:eastAsia="黑体"/>
        </w:rPr>
        <w:t>3.2</w:t>
      </w:r>
      <w:r>
        <w:rPr>
          <w:rFonts w:hint="eastAsia" w:asciiTheme="minorHAnsi" w:hAnsiTheme="minorHAnsi" w:eastAsiaTheme="minorEastAsia" w:cstheme="minorBidi"/>
          <w:small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数据库关系图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_Toc198581550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F877543">
      <w:pPr>
        <w:pStyle w:val="24"/>
        <w:tabs>
          <w:tab w:val="left" w:pos="960"/>
        </w:tabs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"_Toc198581551" </w:instrText>
      </w:r>
      <w:r>
        <w:fldChar w:fldCharType="separate"/>
      </w:r>
      <w:r>
        <w:rPr>
          <w:rStyle w:val="37"/>
          <w:rFonts w:hint="eastAsia" w:ascii="Arial" w:hAnsi="Arial" w:eastAsia="黑体"/>
        </w:rPr>
        <w:t>附录A.</w:t>
      </w:r>
      <w:r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图表索引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_Toc198581551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A34DCB8">
      <w:pPr>
        <w:pStyle w:val="39"/>
        <w:ind w:firstLine="0" w:firstLineChars="0"/>
      </w:pPr>
      <w:r>
        <w:fldChar w:fldCharType="end"/>
      </w:r>
    </w:p>
    <w:p w14:paraId="43140B63">
      <w:pPr>
        <w:tabs>
          <w:tab w:val="left" w:pos="1279"/>
        </w:tabs>
        <w:rPr>
          <w:rFonts w:ascii="Times New Roman" w:cs="宋体"/>
          <w:sz w:val="21"/>
          <w:szCs w:val="21"/>
        </w:rPr>
      </w:pPr>
    </w:p>
    <w:p w14:paraId="311BA1DD">
      <w:pPr>
        <w:tabs>
          <w:tab w:val="left" w:pos="1279"/>
        </w:tabs>
        <w:sectPr>
          <w:footerReference r:id="rId5" w:type="default"/>
          <w:pgSz w:w="11906" w:h="16838"/>
          <w:pgMar w:top="1134" w:right="1134" w:bottom="851" w:left="1418" w:header="851" w:footer="851" w:gutter="0"/>
          <w:pgNumType w:fmt="upperRoman" w:start="1"/>
          <w:cols w:space="425" w:num="1"/>
          <w:docGrid w:type="lines" w:linePitch="312" w:charSpace="0"/>
        </w:sectPr>
      </w:pPr>
      <w:r>
        <w:tab/>
      </w:r>
    </w:p>
    <w:p w14:paraId="316A73FD">
      <w:pPr>
        <w:pStyle w:val="2"/>
        <w:rPr>
          <w:sz w:val="36"/>
          <w:szCs w:val="36"/>
        </w:rPr>
      </w:pPr>
      <w:bookmarkStart w:id="0" w:name="_Toc46949663"/>
      <w:bookmarkStart w:id="1" w:name="_Toc198581485"/>
      <w:r>
        <w:rPr>
          <w:rFonts w:hint="eastAsia"/>
          <w:sz w:val="36"/>
          <w:szCs w:val="36"/>
        </w:rPr>
        <w:t>小说阅读平台数据需求</w:t>
      </w:r>
      <w:bookmarkEnd w:id="0"/>
      <w:bookmarkEnd w:id="1"/>
    </w:p>
    <w:p w14:paraId="29977F7C">
      <w:pPr>
        <w:spacing w:line="360" w:lineRule="auto"/>
        <w:ind w:firstLine="420" w:firstLineChars="200"/>
        <w:rPr>
          <w:sz w:val="21"/>
          <w:szCs w:val="21"/>
        </w:rPr>
      </w:pPr>
      <w:bookmarkStart w:id="2" w:name="_Toc155321571"/>
      <w:bookmarkStart w:id="3" w:name="_Toc153186083"/>
      <w:bookmarkStart w:id="4" w:name="_Toc153176986"/>
      <w:bookmarkStart w:id="5" w:name="_Toc46949691"/>
      <w:r>
        <w:rPr>
          <w:rFonts w:hint="eastAsia"/>
          <w:sz w:val="21"/>
          <w:szCs w:val="21"/>
        </w:rPr>
        <w:t>小说阅读平台包括作者、读者和管理员三类用户，围绕创作、阅读、管理三大核心功能展开。</w:t>
      </w:r>
    </w:p>
    <w:p w14:paraId="314D722B"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作者可注册账号并生成唯一ID，上传作品、填写简介、分类及连载章节，提交审核后可发布。支持修改章节、标注完结、查看收益并申请提现。</w:t>
      </w:r>
    </w:p>
    <w:p w14:paraId="4629C3CD"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读者注册后可浏览书城、搜索作品、收藏、推荐、评分、评论章节，支持分页阅读、跳转章节，并可充值书币购买章节或打赏作者，管理个人主页与基本信息。</w:t>
      </w:r>
    </w:p>
    <w:p w14:paraId="6739E841"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管理员具备后台管理权限，可查看和管理用户资料、分类信息、小说与章节内容，执行审核发布、封禁处理和违规信息删除，确保平台内容合规有序。</w:t>
      </w:r>
    </w:p>
    <w:p w14:paraId="1AC45326">
      <w:pPr>
        <w:spacing w:line="360" w:lineRule="auto"/>
        <w:ind w:firstLine="420" w:firstLineChars="200"/>
        <w:rPr>
          <w:rFonts w:ascii="Arial" w:hAnsi="Arial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下列数据需求按功能点逐一叙述：</w:t>
      </w:r>
    </w:p>
    <w:p w14:paraId="2045D5F9">
      <w:pPr>
        <w:pStyle w:val="3"/>
        <w:numPr>
          <w:ilvl w:val="0"/>
          <w:numId w:val="4"/>
        </w:numPr>
      </w:pPr>
      <w:bookmarkStart w:id="6" w:name="_Toc198581486"/>
      <w:r>
        <w:t>作者模块</w:t>
      </w:r>
      <w:bookmarkEnd w:id="6"/>
    </w:p>
    <w:p w14:paraId="2DC36875">
      <w:pPr>
        <w:pStyle w:val="3"/>
        <w:numPr>
          <w:ilvl w:val="0"/>
          <w:numId w:val="5"/>
        </w:numPr>
      </w:pPr>
      <w:bookmarkStart w:id="7" w:name="_Toc198581487"/>
      <w:r>
        <w:t>作者注册</w:t>
      </w:r>
      <w:r>
        <w:rPr>
          <w:rFonts w:hint="eastAsia"/>
        </w:rPr>
        <w:t>、</w:t>
      </w:r>
      <w:r>
        <w:t>作者注销：</w:t>
      </w:r>
      <w:bookmarkEnd w:id="7"/>
    </w:p>
    <w:p w14:paraId="361BAD20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需要用到作者表，所需数据有作者id、作者名、密码、作者头像。</w:t>
      </w:r>
    </w:p>
    <w:p w14:paraId="79298FB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注册时，需准确填写</w:t>
      </w:r>
      <w:r>
        <w:rPr>
          <w:rFonts w:hint="eastAsia"/>
          <w:sz w:val="21"/>
          <w:szCs w:val="21"/>
        </w:rPr>
        <w:t>作者</w:t>
      </w:r>
      <w:r>
        <w:rPr>
          <w:sz w:val="21"/>
          <w:szCs w:val="21"/>
        </w:rPr>
        <w:t>信息</w:t>
      </w:r>
      <w:r>
        <w:rPr>
          <w:rFonts w:hint="eastAsia"/>
          <w:sz w:val="21"/>
          <w:szCs w:val="21"/>
        </w:rPr>
        <w:t>、上传头像。</w:t>
      </w:r>
      <w:r>
        <w:rPr>
          <w:sz w:val="21"/>
          <w:szCs w:val="21"/>
        </w:rPr>
        <w:t>系统</w:t>
      </w:r>
      <w:r>
        <w:rPr>
          <w:rFonts w:hint="eastAsia"/>
          <w:sz w:val="21"/>
          <w:szCs w:val="21"/>
        </w:rPr>
        <w:t>生成唯一作者id用以标识，密码有一定的复杂度要求，</w:t>
      </w:r>
      <w:r>
        <w:rPr>
          <w:sz w:val="21"/>
          <w:szCs w:val="21"/>
        </w:rPr>
        <w:t>采用加密存储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作者提出注销申请时，系统首先对作者身份进行验证，要求作者输入注册时的密码进行确认。身份验证通过后，系统会对作者相关的数据进行</w:t>
      </w:r>
      <w:r>
        <w:rPr>
          <w:rFonts w:hint="eastAsia"/>
          <w:sz w:val="21"/>
          <w:szCs w:val="21"/>
        </w:rPr>
        <w:t>妥善</w:t>
      </w:r>
      <w:r>
        <w:rPr>
          <w:sz w:val="21"/>
          <w:szCs w:val="21"/>
        </w:rPr>
        <w:t>处理。</w:t>
      </w:r>
    </w:p>
    <w:p w14:paraId="6EC6FF28">
      <w:pPr>
        <w:pStyle w:val="3"/>
        <w:numPr>
          <w:ilvl w:val="0"/>
          <w:numId w:val="5"/>
        </w:numPr>
        <w:spacing w:line="360" w:lineRule="auto"/>
      </w:pPr>
      <w:bookmarkStart w:id="8" w:name="_Toc198581488"/>
      <w:r>
        <w:t>作者创建作品</w:t>
      </w:r>
      <w:r>
        <w:rPr>
          <w:rFonts w:hint="eastAsia"/>
        </w:rPr>
        <w:t>，</w:t>
      </w:r>
      <w:r>
        <w:t>作者可以上传作品名称和文案，指定小说分类，由管理员审核后正式发布：</w:t>
      </w:r>
      <w:bookmarkEnd w:id="8"/>
    </w:p>
    <w:p w14:paraId="1894400A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需要用到小说表、小说类别表，所需数据有小说id、小说名称、简介、审核状态、分类名称。</w:t>
      </w:r>
    </w:p>
    <w:p w14:paraId="3FB41D8F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作者在创建作品时，需填写</w:t>
      </w:r>
      <w:r>
        <w:rPr>
          <w:rFonts w:hint="eastAsia"/>
          <w:sz w:val="21"/>
          <w:szCs w:val="21"/>
        </w:rPr>
        <w:t>小说名称、简介（有字数上限要求），选择作品分类</w:t>
      </w:r>
      <w:r>
        <w:rPr>
          <w:sz w:val="21"/>
          <w:szCs w:val="21"/>
        </w:rPr>
        <w:t>。作品创建完成后，系统自动生成</w:t>
      </w:r>
      <w:r>
        <w:rPr>
          <w:rFonts w:hint="eastAsia"/>
          <w:sz w:val="21"/>
          <w:szCs w:val="21"/>
        </w:rPr>
        <w:t>唯一的</w:t>
      </w:r>
      <w:r>
        <w:rPr>
          <w:sz w:val="21"/>
          <w:szCs w:val="21"/>
        </w:rPr>
        <w:t>作品ID</w:t>
      </w:r>
      <w:r>
        <w:rPr>
          <w:rFonts w:hint="eastAsia"/>
          <w:sz w:val="21"/>
          <w:szCs w:val="21"/>
        </w:rPr>
        <w:t>用以标识</w:t>
      </w:r>
      <w:r>
        <w:rPr>
          <w:sz w:val="21"/>
          <w:szCs w:val="21"/>
        </w:rPr>
        <w:t>，并将作品信息存入作品表，作品状态设置为“待审核”。</w:t>
      </w:r>
      <w:r>
        <w:rPr>
          <w:rFonts w:hint="eastAsia"/>
          <w:sz w:val="21"/>
          <w:szCs w:val="21"/>
        </w:rPr>
        <w:t>在审核通过后，将作品状态设置为“连载”，并</w:t>
      </w:r>
      <w:r>
        <w:rPr>
          <w:sz w:val="21"/>
          <w:szCs w:val="21"/>
        </w:rPr>
        <w:t>记录作品的</w:t>
      </w:r>
      <w:r>
        <w:rPr>
          <w:rFonts w:hint="eastAsia"/>
          <w:sz w:val="21"/>
          <w:szCs w:val="21"/>
        </w:rPr>
        <w:t>发布</w:t>
      </w:r>
      <w:r>
        <w:rPr>
          <w:sz w:val="21"/>
          <w:szCs w:val="21"/>
        </w:rPr>
        <w:t>时间</w:t>
      </w:r>
      <w:r>
        <w:rPr>
          <w:rFonts w:hint="eastAsia"/>
          <w:sz w:val="21"/>
          <w:szCs w:val="21"/>
        </w:rPr>
        <w:t>。</w:t>
      </w:r>
    </w:p>
    <w:p w14:paraId="7810CEF1">
      <w:pPr>
        <w:pStyle w:val="3"/>
        <w:numPr>
          <w:ilvl w:val="0"/>
          <w:numId w:val="5"/>
        </w:numPr>
        <w:spacing w:line="360" w:lineRule="auto"/>
      </w:pPr>
      <w:bookmarkStart w:id="9" w:name="_Toc198581489"/>
      <w:r>
        <w:rPr>
          <w:rFonts w:hint="eastAsia"/>
        </w:rPr>
        <w:t>作</w:t>
      </w:r>
      <w:r>
        <w:t>者管理章节</w:t>
      </w:r>
      <w:r>
        <w:rPr>
          <w:rFonts w:hint="eastAsia"/>
        </w:rPr>
        <w:t>，</w:t>
      </w:r>
      <w:r>
        <w:t>可以实现连载，可以标注作品完结：</w:t>
      </w:r>
      <w:bookmarkEnd w:id="9"/>
    </w:p>
    <w:p w14:paraId="334031E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需要用到章节表、小说表，所需数据有章节号、标题、章节内容、字数、是否收费、价格、审核状态、小说状态。</w:t>
      </w:r>
    </w:p>
    <w:p w14:paraId="7A1C3563">
      <w:pPr>
        <w:spacing w:line="360" w:lineRule="auto"/>
        <w:rPr>
          <w:rFonts w:hint="eastAsia" w:hAnsi="宋体" w:cs="宋体"/>
          <w:sz w:val="21"/>
          <w:szCs w:val="21"/>
        </w:rPr>
      </w:pPr>
      <w:r>
        <w:rPr>
          <w:rFonts w:hint="eastAsia" w:hAnsi="宋体" w:cs="宋体"/>
          <w:sz w:val="21"/>
          <w:szCs w:val="21"/>
        </w:rPr>
        <w:t>作者在连载作品过程中，可随时新增章节。新增章节时，需填写章节号、章节标题，章节内容支持多种文本格式上传。章节字数会根据章节内容生成。作者还可设置章节是否收费，章节价格默认为0，若收费，则根据字数计算出价格。当作品创作完成，作者可将小说状态标注为“完结”。</w:t>
      </w:r>
    </w:p>
    <w:p w14:paraId="5D3087F0">
      <w:pPr>
        <w:pStyle w:val="3"/>
        <w:numPr>
          <w:ilvl w:val="0"/>
          <w:numId w:val="4"/>
        </w:numPr>
      </w:pPr>
      <w:bookmarkStart w:id="10" w:name="_Toc198581490"/>
      <w:r>
        <w:t>读者模块</w:t>
      </w:r>
      <w:bookmarkEnd w:id="10"/>
    </w:p>
    <w:p w14:paraId="3F878F2D">
      <w:pPr>
        <w:pStyle w:val="3"/>
        <w:numPr>
          <w:ilvl w:val="0"/>
          <w:numId w:val="5"/>
        </w:numPr>
      </w:pPr>
      <w:bookmarkStart w:id="11" w:name="_Toc198581491"/>
      <w:r>
        <w:t>用户注册/登录/退出：</w:t>
      </w:r>
      <w:bookmarkEnd w:id="11"/>
    </w:p>
    <w:p w14:paraId="1110C90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需要用到读者表，所需数据有读者id、用户名、密码、电话号码、性别。</w:t>
      </w:r>
    </w:p>
    <w:p w14:paraId="14536AA0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注册：读者注册时，需提供用户名、密码、手机号码</w:t>
      </w:r>
      <w:r>
        <w:rPr>
          <w:rFonts w:hint="eastAsia"/>
          <w:sz w:val="21"/>
          <w:szCs w:val="21"/>
        </w:rPr>
        <w:t>、性别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系统审核后生成唯一的读者id用以标识。密码有一定的复杂度要求</w:t>
      </w:r>
      <w:r>
        <w:rPr>
          <w:sz w:val="21"/>
          <w:szCs w:val="21"/>
        </w:rPr>
        <w:t>，并采用加密存储。</w:t>
      </w:r>
    </w:p>
    <w:p w14:paraId="0576CB64">
      <w:pPr>
        <w:spacing w:line="360" w:lineRule="auto"/>
        <w:rPr>
          <w:b/>
          <w:bCs/>
          <w:color w:val="FF0000"/>
          <w:sz w:val="21"/>
          <w:szCs w:val="21"/>
        </w:rPr>
      </w:pPr>
      <w:r>
        <w:rPr>
          <w:sz w:val="21"/>
          <w:szCs w:val="21"/>
        </w:rPr>
        <w:t>登录：读者登录时，输入注册的用户名和密码，系统对输入的信息进行验证</w:t>
      </w:r>
      <w:r>
        <w:rPr>
          <w:rFonts w:hint="eastAsia"/>
          <w:sz w:val="21"/>
          <w:szCs w:val="21"/>
        </w:rPr>
        <w:t>，给出登陆是否成功的返回。</w:t>
      </w:r>
    </w:p>
    <w:p w14:paraId="585988F2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退出：读者选择退出登录时，系统清除当前会话的所有用户相关信息，包括登录状态、浏览记录等，确保用户隐私安全。</w:t>
      </w:r>
    </w:p>
    <w:p w14:paraId="04389B2B">
      <w:pPr>
        <w:pStyle w:val="3"/>
        <w:numPr>
          <w:ilvl w:val="0"/>
          <w:numId w:val="5"/>
        </w:numPr>
      </w:pPr>
      <w:r>
        <w:t xml:space="preserve"> </w:t>
      </w:r>
      <w:bookmarkStart w:id="12" w:name="_Toc198581492"/>
      <w:r>
        <w:t>用户基本信息增删改查</w:t>
      </w:r>
      <w:r>
        <w:rPr>
          <w:rFonts w:hint="eastAsia"/>
        </w:rPr>
        <w:t>，</w:t>
      </w:r>
      <w:r>
        <w:t>主页编辑：</w:t>
      </w:r>
      <w:bookmarkEnd w:id="12"/>
    </w:p>
    <w:p w14:paraId="7920D30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需要用到读者表，所需数据有用户名、密码、电话号码、性别。</w:t>
      </w:r>
    </w:p>
    <w:p w14:paraId="7587498A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基本信息增删改查：读者可在个人设置页面修改</w:t>
      </w:r>
      <w:r>
        <w:rPr>
          <w:rFonts w:hint="eastAsia"/>
          <w:sz w:val="21"/>
          <w:szCs w:val="21"/>
        </w:rPr>
        <w:t>个人信息。读者还可进行主页编辑，具体包括设置头像、主页背景图等信息</w:t>
      </w:r>
      <w:r>
        <w:rPr>
          <w:sz w:val="21"/>
          <w:szCs w:val="21"/>
        </w:rPr>
        <w:t>。头像</w:t>
      </w:r>
      <w:r>
        <w:rPr>
          <w:rFonts w:hint="eastAsia"/>
          <w:sz w:val="21"/>
          <w:szCs w:val="21"/>
        </w:rPr>
        <w:t>和背景图</w:t>
      </w:r>
      <w:r>
        <w:rPr>
          <w:sz w:val="21"/>
          <w:szCs w:val="21"/>
        </w:rPr>
        <w:t>支持常见图片格式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并对图片尺寸和大小进行限制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修改完成后，系统实时更新读者表中的相应</w:t>
      </w:r>
      <w:r>
        <w:rPr>
          <w:rFonts w:hint="eastAsia"/>
          <w:sz w:val="21"/>
          <w:szCs w:val="21"/>
        </w:rPr>
        <w:t>字段。</w:t>
      </w:r>
    </w:p>
    <w:p w14:paraId="2F5D7777">
      <w:pPr>
        <w:pStyle w:val="3"/>
        <w:numPr>
          <w:ilvl w:val="0"/>
          <w:numId w:val="5"/>
        </w:numPr>
      </w:pPr>
      <w:bookmarkStart w:id="13" w:name="_Toc198581493"/>
      <w:r>
        <w:t>用户可以选择是否在主页展示自我书架，用户推荐的书籍也可以在主页展示：</w:t>
      </w:r>
      <w:bookmarkEnd w:id="13"/>
    </w:p>
    <w:p w14:paraId="5009F982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需要用到读者表、收藏表和推荐表，所需数据有收藏是否展示、推荐是否展示。</w:t>
      </w:r>
    </w:p>
    <w:p w14:paraId="69A91A1F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展示自我书架：读者可在个人设置中选择是否在主页展示自我书架。若选择展示，系统从</w:t>
      </w:r>
      <w:r>
        <w:rPr>
          <w:rFonts w:hint="eastAsia"/>
          <w:sz w:val="21"/>
          <w:szCs w:val="21"/>
        </w:rPr>
        <w:t>收藏表</w:t>
      </w:r>
      <w:r>
        <w:rPr>
          <w:sz w:val="21"/>
          <w:szCs w:val="21"/>
        </w:rPr>
        <w:t>中获取与该读者ID关联的收藏书籍信息，包括作品名称、作者、封面图片等，以列表或卡片形式展示在主页上。</w:t>
      </w:r>
    </w:p>
    <w:p w14:paraId="3A0AF199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展示推荐书籍：当读者在阅读作品过程中选择推荐某本书时，系统在推荐表中记录推荐信息。若读者选择在主页展示推荐书籍，系统从推荐表中获取相关记录，展示推荐书籍的基本信息，同时展示推荐</w:t>
      </w:r>
      <w:r>
        <w:rPr>
          <w:rFonts w:hint="eastAsia"/>
          <w:sz w:val="21"/>
          <w:szCs w:val="21"/>
        </w:rPr>
        <w:t>原因</w:t>
      </w:r>
      <w:r>
        <w:rPr>
          <w:sz w:val="21"/>
          <w:szCs w:val="21"/>
        </w:rPr>
        <w:t>，方便其他读者了解推荐理由。</w:t>
      </w:r>
    </w:p>
    <w:p w14:paraId="236C559D">
      <w:pPr>
        <w:pStyle w:val="3"/>
        <w:numPr>
          <w:ilvl w:val="0"/>
          <w:numId w:val="5"/>
        </w:numPr>
      </w:pPr>
      <w:bookmarkStart w:id="14" w:name="_Toc198581494"/>
      <w:r>
        <w:t>小说分类</w:t>
      </w:r>
      <w:r>
        <w:rPr>
          <w:rFonts w:hint="eastAsia"/>
        </w:rPr>
        <w:t>，</w:t>
      </w:r>
      <w:r>
        <w:t>书城可以分类展示各小说，点击小说可以进入小说详情页：</w:t>
      </w:r>
      <w:bookmarkEnd w:id="14"/>
    </w:p>
    <w:p w14:paraId="594782E4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需要用到分类表、小说分类表、小说表，所需数据有分类名称、</w:t>
      </w:r>
      <w:r>
        <w:rPr>
          <w:b/>
          <w:bCs/>
          <w:sz w:val="21"/>
          <w:szCs w:val="21"/>
        </w:rPr>
        <w:t>作品名称、作者</w:t>
      </w:r>
      <w:r>
        <w:rPr>
          <w:rFonts w:hint="eastAsia"/>
          <w:b/>
          <w:bCs/>
          <w:sz w:val="21"/>
          <w:szCs w:val="21"/>
        </w:rPr>
        <w:t>名称</w:t>
      </w:r>
      <w:r>
        <w:rPr>
          <w:b/>
          <w:bCs/>
          <w:sz w:val="21"/>
          <w:szCs w:val="21"/>
        </w:rPr>
        <w:t>、封面图片、简介、评分、收藏数量</w:t>
      </w:r>
      <w:r>
        <w:rPr>
          <w:rFonts w:hint="eastAsia"/>
          <w:b/>
          <w:bCs/>
          <w:sz w:val="21"/>
          <w:szCs w:val="21"/>
        </w:rPr>
        <w:t>、推荐次数。</w:t>
      </w:r>
    </w:p>
    <w:p w14:paraId="78EDD15D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书城按照系统预设的小说分类展示各类小说。系统从作品表中获取每个分类下的小说信息，包括作品名称、作者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>、封面图片、简介、评分、收藏数量等。在书城页面，每个分类以导航栏或分类列表的形式展示，点击分类名称可展开该分类下的小说列表</w:t>
      </w:r>
      <w:r>
        <w:rPr>
          <w:rFonts w:hint="eastAsia"/>
          <w:sz w:val="21"/>
          <w:szCs w:val="21"/>
        </w:rPr>
        <w:t>。点击小说即可进入小说详情页，包括</w:t>
      </w:r>
      <w:r>
        <w:rPr>
          <w:sz w:val="21"/>
          <w:szCs w:val="21"/>
        </w:rPr>
        <w:t>作品名称、作者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>、封面图片、简介、评分、收藏数量</w:t>
      </w:r>
      <w:r>
        <w:rPr>
          <w:rFonts w:hint="eastAsia"/>
          <w:sz w:val="21"/>
          <w:szCs w:val="21"/>
        </w:rPr>
        <w:t>、推荐次数等信息。</w:t>
      </w:r>
    </w:p>
    <w:p w14:paraId="182A79C7">
      <w:pPr>
        <w:pStyle w:val="3"/>
        <w:numPr>
          <w:ilvl w:val="0"/>
          <w:numId w:val="5"/>
        </w:numPr>
      </w:pPr>
      <w:bookmarkStart w:id="15" w:name="_Toc198581495"/>
      <w:r>
        <w:t>小说查询（按小说名/作者名）：</w:t>
      </w:r>
      <w:bookmarkEnd w:id="15"/>
    </w:p>
    <w:p w14:paraId="095CA85A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需要用到小说表、作者表，所需数据有</w:t>
      </w:r>
      <w:r>
        <w:rPr>
          <w:b/>
          <w:bCs/>
          <w:sz w:val="21"/>
          <w:szCs w:val="21"/>
        </w:rPr>
        <w:t>作品名称、作者</w:t>
      </w:r>
      <w:r>
        <w:rPr>
          <w:rFonts w:hint="eastAsia"/>
          <w:b/>
          <w:bCs/>
          <w:sz w:val="21"/>
          <w:szCs w:val="21"/>
        </w:rPr>
        <w:t>名称</w:t>
      </w:r>
      <w:r>
        <w:rPr>
          <w:b/>
          <w:bCs/>
          <w:sz w:val="21"/>
          <w:szCs w:val="21"/>
        </w:rPr>
        <w:t>、封面图片、简介、评分、收藏数量</w:t>
      </w:r>
      <w:r>
        <w:rPr>
          <w:rFonts w:hint="eastAsia"/>
          <w:b/>
          <w:bCs/>
          <w:sz w:val="21"/>
          <w:szCs w:val="21"/>
        </w:rPr>
        <w:t>、推荐次数。</w:t>
      </w:r>
    </w:p>
    <w:p w14:paraId="76C0BA83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读者在书城的搜索框中输入小说名或作者名进行查询。系统在作品表中进行模糊查询，当输入小说名时，匹配作品名称字段；输入作者名时，匹配作者姓名或用户名字段</w:t>
      </w:r>
      <w:r>
        <w:rPr>
          <w:rFonts w:hint="eastAsia"/>
          <w:sz w:val="21"/>
          <w:szCs w:val="21"/>
        </w:rPr>
        <w:t>，同时使用高效索引提高性能</w:t>
      </w:r>
      <w:r>
        <w:rPr>
          <w:sz w:val="21"/>
          <w:szCs w:val="21"/>
        </w:rPr>
        <w:t>。查询结果按照相关性、评分、收藏数量等综合因素进行排序展示，</w:t>
      </w:r>
      <w:r>
        <w:rPr>
          <w:rFonts w:hint="eastAsia"/>
          <w:sz w:val="21"/>
          <w:szCs w:val="21"/>
        </w:rPr>
        <w:t>用户可选择按照哪个因素排序展示</w:t>
      </w:r>
      <w:r>
        <w:rPr>
          <w:sz w:val="21"/>
          <w:szCs w:val="21"/>
        </w:rPr>
        <w:t>。展示结果包含小说的基本信息，如作品名称、作者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>、封面图片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评分等，方便读者快速筛选。</w:t>
      </w:r>
    </w:p>
    <w:p w14:paraId="0E4FFE1F">
      <w:pPr>
        <w:pStyle w:val="3"/>
        <w:numPr>
          <w:ilvl w:val="0"/>
          <w:numId w:val="5"/>
        </w:numPr>
      </w:pPr>
      <w:bookmarkStart w:id="16" w:name="_Toc198581496"/>
      <w:r>
        <w:t>排行榜展示（评分榜、收藏榜、推荐榜）：</w:t>
      </w:r>
      <w:bookmarkEnd w:id="16"/>
    </w:p>
    <w:p w14:paraId="12BC119C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需要用到小说表、作者表，所需数据有</w:t>
      </w:r>
      <w:r>
        <w:rPr>
          <w:b/>
          <w:bCs/>
          <w:sz w:val="21"/>
          <w:szCs w:val="21"/>
        </w:rPr>
        <w:t>作品名称、作者</w:t>
      </w:r>
      <w:r>
        <w:rPr>
          <w:rFonts w:hint="eastAsia"/>
          <w:b/>
          <w:bCs/>
          <w:sz w:val="21"/>
          <w:szCs w:val="21"/>
        </w:rPr>
        <w:t>名称</w:t>
      </w:r>
      <w:r>
        <w:rPr>
          <w:b/>
          <w:bCs/>
          <w:sz w:val="21"/>
          <w:szCs w:val="21"/>
        </w:rPr>
        <w:t>、封面图片、简介、评分、收藏数量</w:t>
      </w:r>
      <w:r>
        <w:rPr>
          <w:rFonts w:hint="eastAsia"/>
          <w:b/>
          <w:bCs/>
          <w:sz w:val="21"/>
          <w:szCs w:val="21"/>
        </w:rPr>
        <w:t>、推荐次数。</w:t>
      </w:r>
    </w:p>
    <w:p w14:paraId="5EE41CBE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评分榜：系统定期（如每天凌晨）从评分表中统计每部作品的</w:t>
      </w:r>
      <w:r>
        <w:rPr>
          <w:sz w:val="21"/>
          <w:szCs w:val="21"/>
          <w:highlight w:val="yellow"/>
        </w:rPr>
        <w:t>平均评分</w:t>
      </w:r>
      <w:r>
        <w:rPr>
          <w:rFonts w:hint="eastAsia"/>
          <w:sz w:val="21"/>
          <w:szCs w:val="21"/>
        </w:rPr>
        <w:t>(作为小说派生属性)</w:t>
      </w:r>
      <w:r>
        <w:rPr>
          <w:sz w:val="21"/>
          <w:szCs w:val="21"/>
        </w:rPr>
        <w:t>。按照平均评分</w:t>
      </w:r>
      <w:r>
        <w:rPr>
          <w:sz w:val="21"/>
          <w:szCs w:val="21"/>
          <w:highlight w:val="yellow"/>
        </w:rPr>
        <w:t>从高到低</w:t>
      </w:r>
      <w:r>
        <w:rPr>
          <w:sz w:val="21"/>
          <w:szCs w:val="21"/>
        </w:rPr>
        <w:t>对作品进行排序，选取前一定数量的作品展示在评分排行榜上。排行榜展示作品名称、作者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>、封面图片、评分等信息，点击作品可直接进入作品详情页。</w:t>
      </w:r>
    </w:p>
    <w:p w14:paraId="328DD9BB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收藏榜：系统</w:t>
      </w:r>
      <w:r>
        <w:rPr>
          <w:rFonts w:hint="eastAsia"/>
          <w:sz w:val="21"/>
          <w:szCs w:val="21"/>
        </w:rPr>
        <w:t>每日</w:t>
      </w:r>
      <w:r>
        <w:rPr>
          <w:sz w:val="21"/>
          <w:szCs w:val="21"/>
        </w:rPr>
        <w:t>统计书架表中每部作品的</w:t>
      </w:r>
      <w:r>
        <w:rPr>
          <w:sz w:val="21"/>
          <w:szCs w:val="21"/>
          <w:highlight w:val="yellow"/>
        </w:rPr>
        <w:t>收藏数量</w:t>
      </w:r>
      <w:r>
        <w:rPr>
          <w:sz w:val="21"/>
          <w:szCs w:val="21"/>
        </w:rPr>
        <w:t>，按照收藏数量</w:t>
      </w:r>
      <w:r>
        <w:rPr>
          <w:sz w:val="21"/>
          <w:szCs w:val="21"/>
          <w:highlight w:val="yellow"/>
        </w:rPr>
        <w:t>从多到少</w:t>
      </w:r>
      <w:r>
        <w:rPr>
          <w:sz w:val="21"/>
          <w:szCs w:val="21"/>
        </w:rPr>
        <w:t>对作品进行排序，选取前若干名作品展示在收藏排行榜上。展示内容包括作品名称、作者、封面图片、收藏数量等信息。</w:t>
      </w:r>
    </w:p>
    <w:p w14:paraId="283C0136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推荐榜：系统根据推荐表中每部作品的</w:t>
      </w:r>
      <w:r>
        <w:rPr>
          <w:sz w:val="21"/>
          <w:szCs w:val="21"/>
          <w:highlight w:val="yellow"/>
        </w:rPr>
        <w:t>推荐次数</w:t>
      </w:r>
      <w:r>
        <w:rPr>
          <w:sz w:val="21"/>
          <w:szCs w:val="21"/>
        </w:rPr>
        <w:t>进行统计，按照推荐次数</w:t>
      </w:r>
      <w:r>
        <w:rPr>
          <w:sz w:val="21"/>
          <w:szCs w:val="21"/>
          <w:highlight w:val="yellow"/>
        </w:rPr>
        <w:t>从高到低</w:t>
      </w:r>
      <w:r>
        <w:rPr>
          <w:sz w:val="21"/>
          <w:szCs w:val="21"/>
        </w:rPr>
        <w:t>排序，选取前一定数量的作品展示在推荐排行榜上。推荐排行榜展示作品的基本信息，如作品名称、作者、封面图片、推荐次数</w:t>
      </w:r>
      <w:r>
        <w:rPr>
          <w:rFonts w:hint="eastAsia"/>
          <w:sz w:val="21"/>
          <w:szCs w:val="21"/>
        </w:rPr>
        <w:t>等信息</w:t>
      </w:r>
      <w:r>
        <w:rPr>
          <w:sz w:val="21"/>
          <w:szCs w:val="21"/>
        </w:rPr>
        <w:t>。</w:t>
      </w:r>
    </w:p>
    <w:p w14:paraId="2FE9669B">
      <w:pPr>
        <w:pStyle w:val="3"/>
        <w:numPr>
          <w:ilvl w:val="0"/>
          <w:numId w:val="5"/>
        </w:numPr>
      </w:pPr>
      <w:bookmarkStart w:id="17" w:name="_Toc198581497"/>
      <w:r>
        <w:t>作者作品查询，用户可以查看作者发布的作品：</w:t>
      </w:r>
      <w:bookmarkEnd w:id="17"/>
    </w:p>
    <w:p w14:paraId="78D5BD41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需要用到小说表、作者表，所需数据有</w:t>
      </w:r>
      <w:r>
        <w:rPr>
          <w:b/>
          <w:bCs/>
          <w:sz w:val="21"/>
          <w:szCs w:val="21"/>
        </w:rPr>
        <w:t>作品名称、作者</w:t>
      </w:r>
      <w:r>
        <w:rPr>
          <w:rFonts w:hint="eastAsia"/>
          <w:b/>
          <w:bCs/>
          <w:sz w:val="21"/>
          <w:szCs w:val="21"/>
        </w:rPr>
        <w:t>名称、作者头像</w:t>
      </w:r>
      <w:r>
        <w:rPr>
          <w:b/>
          <w:bCs/>
          <w:sz w:val="21"/>
          <w:szCs w:val="21"/>
        </w:rPr>
        <w:t>、封面图片、简介、评分、收藏数量</w:t>
      </w:r>
      <w:r>
        <w:rPr>
          <w:rFonts w:hint="eastAsia"/>
          <w:b/>
          <w:bCs/>
          <w:sz w:val="21"/>
          <w:szCs w:val="21"/>
        </w:rPr>
        <w:t>、推荐次数。</w:t>
      </w:r>
    </w:p>
    <w:p w14:paraId="568BA6AE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读者在书城页面或搜索结果页面点击作者名称，或在专门的作者作品查询入口输入作者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或作者名，系统在作品表中查询该作者发布的所有作品。查询结果展示作品的基本信息，包括作品名称、封面图片、简介、评分、收藏数量</w:t>
      </w:r>
      <w:r>
        <w:rPr>
          <w:rFonts w:hint="eastAsia"/>
          <w:sz w:val="21"/>
          <w:szCs w:val="21"/>
        </w:rPr>
        <w:t>、推荐次数</w:t>
      </w:r>
      <w:r>
        <w:rPr>
          <w:sz w:val="21"/>
          <w:szCs w:val="21"/>
        </w:rPr>
        <w:t>等。</w:t>
      </w:r>
    </w:p>
    <w:p w14:paraId="228824DC">
      <w:pPr>
        <w:pStyle w:val="3"/>
        <w:numPr>
          <w:ilvl w:val="0"/>
          <w:numId w:val="5"/>
        </w:numPr>
      </w:pPr>
      <w:bookmarkStart w:id="18" w:name="_Toc198581498"/>
      <w:r>
        <w:t>用户书架收藏/取消收藏，用户可以选择推荐某本书：</w:t>
      </w:r>
      <w:bookmarkEnd w:id="18"/>
    </w:p>
    <w:p w14:paraId="34D13D29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需要用到读者表、小说表、收藏表、推荐表，所需数据有</w:t>
      </w:r>
      <w:r>
        <w:rPr>
          <w:b/>
          <w:bCs/>
          <w:sz w:val="21"/>
          <w:szCs w:val="21"/>
        </w:rPr>
        <w:t>读者ID、作品ID、推荐</w:t>
      </w:r>
      <w:r>
        <w:rPr>
          <w:rFonts w:hint="eastAsia"/>
          <w:b/>
          <w:bCs/>
          <w:sz w:val="21"/>
          <w:szCs w:val="21"/>
        </w:rPr>
        <w:t>原因、推荐次数。</w:t>
      </w:r>
    </w:p>
    <w:p w14:paraId="0807416F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收藏/取消收藏：读者在作品详情页点击收藏按钮，系统检查书架表中是否已存在该读者ID与作品ID的关联记录。若不存在，则在</w:t>
      </w:r>
      <w:r>
        <w:rPr>
          <w:rFonts w:hint="eastAsia"/>
          <w:sz w:val="21"/>
          <w:szCs w:val="21"/>
        </w:rPr>
        <w:t>收藏表中加入该关联记录</w:t>
      </w:r>
      <w:r>
        <w:rPr>
          <w:sz w:val="21"/>
          <w:szCs w:val="21"/>
        </w:rPr>
        <w:t>；若已存在，则提示读者已收藏。取消收藏时，系统从</w:t>
      </w:r>
      <w:r>
        <w:rPr>
          <w:rFonts w:hint="eastAsia"/>
          <w:sz w:val="21"/>
          <w:szCs w:val="21"/>
        </w:rPr>
        <w:t>收藏</w:t>
      </w:r>
      <w:r>
        <w:rPr>
          <w:sz w:val="21"/>
          <w:szCs w:val="21"/>
        </w:rPr>
        <w:t>表中删除该关联记录。</w:t>
      </w:r>
    </w:p>
    <w:p w14:paraId="314E87BF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推荐书籍：读者在阅读作品过程中，可点击推荐按钮推荐该书。推荐时，读者可填写推荐语，系统将推荐信息（读者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、作品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、推荐</w:t>
      </w:r>
      <w:r>
        <w:rPr>
          <w:rFonts w:hint="eastAsia"/>
          <w:sz w:val="21"/>
          <w:szCs w:val="21"/>
        </w:rPr>
        <w:t>原因</w:t>
      </w:r>
      <w:r>
        <w:rPr>
          <w:sz w:val="21"/>
          <w:szCs w:val="21"/>
        </w:rPr>
        <w:t>）存入推荐表。推荐成功后，系统向该作品的作者发送推荐通知，同时在推荐排行榜中更新该作品的推荐次数和排序。</w:t>
      </w:r>
    </w:p>
    <w:p w14:paraId="0966EB87">
      <w:pPr>
        <w:pStyle w:val="3"/>
        <w:numPr>
          <w:ilvl w:val="0"/>
          <w:numId w:val="5"/>
        </w:numPr>
      </w:pPr>
      <w:bookmarkStart w:id="19" w:name="_Toc198581499"/>
      <w:r>
        <w:t xml:space="preserve">用户评分（1 - </w:t>
      </w:r>
      <w:r>
        <w:rPr>
          <w:rFonts w:hint="eastAsia"/>
        </w:rPr>
        <w:t>10</w:t>
      </w:r>
      <w:r>
        <w:t>，限1次）：</w:t>
      </w:r>
      <w:bookmarkEnd w:id="19"/>
      <w:r>
        <w:t xml:space="preserve"> </w:t>
      </w:r>
    </w:p>
    <w:p w14:paraId="1813E6AD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需要用到读者表、小说表、评分表，所需数据有</w:t>
      </w:r>
      <w:r>
        <w:rPr>
          <w:b/>
          <w:bCs/>
          <w:sz w:val="21"/>
          <w:szCs w:val="21"/>
        </w:rPr>
        <w:t>读者ID、作品ID、</w:t>
      </w:r>
      <w:r>
        <w:rPr>
          <w:rFonts w:hint="eastAsia"/>
          <w:b/>
          <w:bCs/>
          <w:sz w:val="21"/>
          <w:szCs w:val="21"/>
        </w:rPr>
        <w:t>评分、小说的评分。</w:t>
      </w:r>
    </w:p>
    <w:p w14:paraId="422D3146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读者在阅读完一部作品或阅读一定章节后，可在作品详情页进行评分。评分范围为1 - </w:t>
      </w:r>
      <w:r>
        <w:rPr>
          <w:rFonts w:hint="eastAsia"/>
          <w:sz w:val="21"/>
          <w:szCs w:val="21"/>
        </w:rPr>
        <w:t>10</w:t>
      </w:r>
      <w:r>
        <w:rPr>
          <w:sz w:val="21"/>
          <w:szCs w:val="21"/>
        </w:rPr>
        <w:t>，每次评分操作后，系统在评分表中检查该读者ID与作品ID是否已存在评分记录。若不存在，则插入一条评分记录，记录评分时间；若已存在，则提示读者已评过分，无法再次评分。系统根据新的评分</w:t>
      </w:r>
      <w:r>
        <w:rPr>
          <w:rFonts w:hint="eastAsia"/>
          <w:sz w:val="21"/>
          <w:szCs w:val="21"/>
        </w:rPr>
        <w:t>每日</w:t>
      </w:r>
      <w:r>
        <w:rPr>
          <w:sz w:val="21"/>
          <w:szCs w:val="21"/>
        </w:rPr>
        <w:t>更新作品的平均评分，并重新计算评分排行榜的排序。</w:t>
      </w:r>
    </w:p>
    <w:p w14:paraId="19273429">
      <w:pPr>
        <w:pStyle w:val="3"/>
        <w:numPr>
          <w:ilvl w:val="0"/>
          <w:numId w:val="0"/>
        </w:numPr>
      </w:pPr>
      <w:bookmarkStart w:id="20" w:name="_Toc198581500"/>
      <w:r>
        <w:rPr>
          <w:rFonts w:hint="eastAsia"/>
        </w:rPr>
        <w:t>13.</w:t>
      </w:r>
      <w:r>
        <w:t>章节阅读功能</w:t>
      </w:r>
      <w:r>
        <w:rPr>
          <w:rFonts w:hint="eastAsia"/>
        </w:rPr>
        <w:t>，下拉阅读</w:t>
      </w:r>
      <w:r>
        <w:t>、上下章跳转、选择特定章节阅读：</w:t>
      </w:r>
      <w:bookmarkEnd w:id="20"/>
    </w:p>
    <w:p w14:paraId="5C75AFC7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需要用到章节表、小说表、阅读进度表，所需内容有章节内容、总章节数、读者id、章节号。</w:t>
      </w:r>
    </w:p>
    <w:p w14:paraId="1D5F6FDF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上下章跳转：读者在阅读章节时，可点击上一章或下一章按钮进行跳转。系统根据当前章节的序号，在章节表中查询上一章或下一章的内容，并展示给读者。若当前章节为第一章，则上一章按钮不可点击；若为最后一章，则下一章按钮不可点击。</w:t>
      </w:r>
    </w:p>
    <w:p w14:paraId="094C61AA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选择特定章节阅读：在章节阅读页面，系统提供章节列表，读者可点击列表中的章节标题直接跳转到指定章节阅读。章节列表按照章节序号进行排序，方便读者快速定位和选择。</w:t>
      </w:r>
    </w:p>
    <w:p w14:paraId="78A9DC62">
      <w:pPr>
        <w:pStyle w:val="3"/>
        <w:numPr>
          <w:ilvl w:val="0"/>
          <w:numId w:val="6"/>
        </w:numPr>
      </w:pPr>
      <w:bookmarkStart w:id="21" w:name="_Toc198581501"/>
      <w:r>
        <w:t>用户可以在相应小说章节后，发布评论并删除评论（仅文字，限500字</w:t>
      </w:r>
      <w:r>
        <w:rPr>
          <w:rFonts w:hint="eastAsia"/>
        </w:rPr>
        <w:t>）：</w:t>
      </w:r>
      <w:bookmarkEnd w:id="21"/>
    </w:p>
    <w:p w14:paraId="4FE67409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需要用到评论表，所需数据有</w:t>
      </w:r>
      <w:r>
        <w:rPr>
          <w:b/>
          <w:bCs/>
          <w:sz w:val="21"/>
          <w:szCs w:val="21"/>
        </w:rPr>
        <w:t>读者</w:t>
      </w:r>
      <w:r>
        <w:rPr>
          <w:rFonts w:hint="eastAsia"/>
          <w:b/>
          <w:bCs/>
          <w:sz w:val="21"/>
          <w:szCs w:val="21"/>
        </w:rPr>
        <w:t>id</w:t>
      </w:r>
      <w:r>
        <w:rPr>
          <w:b/>
          <w:bCs/>
          <w:sz w:val="21"/>
          <w:szCs w:val="21"/>
        </w:rPr>
        <w:t>、作品</w:t>
      </w:r>
      <w:r>
        <w:rPr>
          <w:rFonts w:hint="eastAsia"/>
          <w:b/>
          <w:bCs/>
          <w:sz w:val="21"/>
          <w:szCs w:val="21"/>
        </w:rPr>
        <w:t>id</w:t>
      </w:r>
      <w:r>
        <w:rPr>
          <w:b/>
          <w:bCs/>
          <w:sz w:val="21"/>
          <w:szCs w:val="21"/>
        </w:rPr>
        <w:t>、章节</w:t>
      </w:r>
      <w:r>
        <w:rPr>
          <w:rFonts w:hint="eastAsia"/>
          <w:b/>
          <w:bCs/>
          <w:sz w:val="21"/>
          <w:szCs w:val="21"/>
        </w:rPr>
        <w:t>id</w:t>
      </w:r>
      <w:r>
        <w:rPr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</w:rPr>
        <w:t>小说id、</w:t>
      </w:r>
      <w:r>
        <w:rPr>
          <w:b/>
          <w:bCs/>
          <w:sz w:val="21"/>
          <w:szCs w:val="21"/>
        </w:rPr>
        <w:t>评论内容、评论时间</w:t>
      </w:r>
      <w:r>
        <w:rPr>
          <w:rFonts w:hint="eastAsia"/>
          <w:b/>
          <w:bCs/>
          <w:sz w:val="21"/>
          <w:szCs w:val="21"/>
        </w:rPr>
        <w:t>、审核状态。</w:t>
      </w:r>
    </w:p>
    <w:p w14:paraId="17B8B5E5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读者在阅读章节页面，可在评论区输入评论内容（限制在500字以内），点击发布按钮后，系统将评论信息（读者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、作品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、章节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小说id、</w:t>
      </w:r>
      <w:r>
        <w:rPr>
          <w:sz w:val="21"/>
          <w:szCs w:val="21"/>
        </w:rPr>
        <w:t>评论内容、评论时间</w:t>
      </w:r>
      <w:r>
        <w:rPr>
          <w:rFonts w:hint="eastAsia"/>
          <w:sz w:val="21"/>
          <w:szCs w:val="21"/>
        </w:rPr>
        <w:t>、审核状态信息</w:t>
      </w:r>
      <w:r>
        <w:rPr>
          <w:sz w:val="21"/>
          <w:szCs w:val="21"/>
        </w:rPr>
        <w:t>）存入评论表。在评论区实时展示，同时按照评论时间倒序排列，新评论显示在最上方。读者可在评论发布后删除自己发布的评论，删除时从评论表中删除对应记录，同时更新评论区的展示内容。</w:t>
      </w:r>
    </w:p>
    <w:p w14:paraId="055EDB44">
      <w:pPr>
        <w:pStyle w:val="3"/>
        <w:numPr>
          <w:ilvl w:val="0"/>
          <w:numId w:val="6"/>
        </w:numPr>
      </w:pPr>
      <w:bookmarkStart w:id="22" w:name="_Toc198581502"/>
      <w:r>
        <w:t>评论点赞,每位读者针对每一条评论仅一次：</w:t>
      </w:r>
      <w:bookmarkEnd w:id="22"/>
    </w:p>
    <w:p w14:paraId="4F5412C6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需要用到评论表、点赞表，所需数据有读者id、评论id、点赞数。</w:t>
      </w:r>
    </w:p>
    <w:p w14:paraId="2433DFE0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读者在评论区看到其他读者的评论时，可点击点赞按钮进行点赞。系统检查点赞表中是否已存在该读者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与评论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的关联记录。若不存在，则在点赞表中插入一条记录；若已存在，则提示读者已点过赞。点赞操作完成后，系统实时更新评论的点赞数量，并在评论展示区域显示点赞数，</w:t>
      </w:r>
      <w:r>
        <w:rPr>
          <w:rFonts w:hint="eastAsia"/>
          <w:sz w:val="21"/>
          <w:szCs w:val="21"/>
        </w:rPr>
        <w:t>读者可选择按点赞数对评论排序</w:t>
      </w:r>
      <w:r>
        <w:rPr>
          <w:sz w:val="21"/>
          <w:szCs w:val="21"/>
        </w:rPr>
        <w:t>，提高优质评论的曝光度。</w:t>
      </w:r>
    </w:p>
    <w:p w14:paraId="154195A0">
      <w:pPr>
        <w:pStyle w:val="3"/>
        <w:numPr>
          <w:ilvl w:val="0"/>
          <w:numId w:val="6"/>
        </w:numPr>
      </w:pPr>
      <w:bookmarkStart w:id="23" w:name="_Toc198581503"/>
      <w:r>
        <w:t>举报评论（标记待审核）：</w:t>
      </w:r>
      <w:bookmarkEnd w:id="23"/>
    </w:p>
    <w:p w14:paraId="5BBF3268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需要用到举报表、评论表、举报管理表、评论管理表、管理表，所需数据有举报者id、被举报评论id、管理id、审核状态、管理员id。</w:t>
      </w:r>
    </w:p>
    <w:p w14:paraId="40BB3797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读者发现违规评论（如包含色情、暴力、辱骂等敏感内容）时，可点击举报按钮进行举报。系统将举报信息（</w:t>
      </w:r>
      <w:r>
        <w:rPr>
          <w:rFonts w:hint="eastAsia"/>
          <w:sz w:val="21"/>
          <w:szCs w:val="21"/>
        </w:rPr>
        <w:t>举报者id、被举报评论id</w:t>
      </w:r>
      <w:r>
        <w:rPr>
          <w:sz w:val="21"/>
          <w:szCs w:val="21"/>
        </w:rPr>
        <w:t>）存入举报表，并将</w:t>
      </w:r>
      <w:r>
        <w:rPr>
          <w:rFonts w:hint="eastAsia"/>
          <w:sz w:val="21"/>
          <w:szCs w:val="21"/>
        </w:rPr>
        <w:t>处理进度设为“未处理”</w:t>
      </w:r>
      <w:r>
        <w:rPr>
          <w:sz w:val="21"/>
          <w:szCs w:val="21"/>
        </w:rPr>
        <w:t>。审核人员在后台查看举报列表，对举报的评论进行审核处理，根据审核结果对评论进行操作，并将审核结果反馈给举报读者。</w:t>
      </w:r>
    </w:p>
    <w:p w14:paraId="5A707FB7">
      <w:pPr>
        <w:pStyle w:val="3"/>
        <w:numPr>
          <w:ilvl w:val="0"/>
          <w:numId w:val="6"/>
        </w:numPr>
      </w:pPr>
      <w:bookmarkStart w:id="24" w:name="_Toc198581504"/>
      <w:r>
        <w:t>书评回复功能（支持嵌套回复，限3层）：</w:t>
      </w:r>
      <w:bookmarkEnd w:id="24"/>
    </w:p>
    <w:p w14:paraId="2CA4E1F9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需要用到评论表、评论回复表，所需数据有</w:t>
      </w:r>
      <w:r>
        <w:rPr>
          <w:b/>
          <w:bCs/>
          <w:sz w:val="21"/>
          <w:szCs w:val="21"/>
        </w:rPr>
        <w:t>读者</w:t>
      </w:r>
      <w:r>
        <w:rPr>
          <w:rFonts w:hint="eastAsia"/>
          <w:b/>
          <w:bCs/>
          <w:sz w:val="21"/>
          <w:szCs w:val="21"/>
        </w:rPr>
        <w:t>id</w:t>
      </w:r>
      <w:r>
        <w:rPr>
          <w:b/>
          <w:bCs/>
          <w:sz w:val="21"/>
          <w:szCs w:val="21"/>
        </w:rPr>
        <w:t>、作品</w:t>
      </w:r>
      <w:r>
        <w:rPr>
          <w:rFonts w:hint="eastAsia"/>
          <w:b/>
          <w:bCs/>
          <w:sz w:val="21"/>
          <w:szCs w:val="21"/>
        </w:rPr>
        <w:t>id</w:t>
      </w:r>
      <w:r>
        <w:rPr>
          <w:b/>
          <w:bCs/>
          <w:sz w:val="21"/>
          <w:szCs w:val="21"/>
        </w:rPr>
        <w:t>、章节</w:t>
      </w:r>
      <w:r>
        <w:rPr>
          <w:rFonts w:hint="eastAsia"/>
          <w:b/>
          <w:bCs/>
          <w:sz w:val="21"/>
          <w:szCs w:val="21"/>
        </w:rPr>
        <w:t>id</w:t>
      </w:r>
      <w:r>
        <w:rPr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</w:rPr>
        <w:t>小说id、</w:t>
      </w:r>
      <w:r>
        <w:rPr>
          <w:b/>
          <w:bCs/>
          <w:sz w:val="21"/>
          <w:szCs w:val="21"/>
        </w:rPr>
        <w:t>评论内容、评论时间</w:t>
      </w:r>
      <w:r>
        <w:rPr>
          <w:rFonts w:hint="eastAsia"/>
          <w:b/>
          <w:bCs/>
          <w:sz w:val="21"/>
          <w:szCs w:val="21"/>
        </w:rPr>
        <w:t>、审核状态。</w:t>
      </w:r>
    </w:p>
    <w:p w14:paraId="382FA16D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读者在评论区看到其他读者的评论时，可点击回复按钮进行回复。回复内容限制在500字以内，回复时可选择直接回复评论作者或嵌套回复其他回复。系统将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回复关系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评论id、前评论id</w:t>
      </w:r>
      <w:r>
        <w:rPr>
          <w:sz w:val="21"/>
          <w:szCs w:val="21"/>
        </w:rPr>
        <w:t>）存入回复表</w:t>
      </w:r>
      <w:r>
        <w:rPr>
          <w:rFonts w:hint="eastAsia"/>
          <w:sz w:val="21"/>
          <w:szCs w:val="21"/>
        </w:rPr>
        <w:t>，并将评论信息加入评论表（</w:t>
      </w:r>
      <w:r>
        <w:rPr>
          <w:sz w:val="21"/>
          <w:szCs w:val="21"/>
        </w:rPr>
        <w:t>读者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、作品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、章节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小说id、</w:t>
      </w:r>
      <w:r>
        <w:rPr>
          <w:sz w:val="21"/>
          <w:szCs w:val="21"/>
        </w:rPr>
        <w:t>评论内容、评论时间</w:t>
      </w:r>
      <w:r>
        <w:rPr>
          <w:rFonts w:hint="eastAsia"/>
          <w:sz w:val="21"/>
          <w:szCs w:val="21"/>
        </w:rPr>
        <w:t>、审核状态）</w:t>
      </w:r>
      <w:r>
        <w:rPr>
          <w:sz w:val="21"/>
          <w:szCs w:val="21"/>
        </w:rPr>
        <w:t>。回复发布成功后，在评论区以缩进格式展示，方便读者查看回复关系，同时按照时间倒序排列，新回复显示在最上方。</w:t>
      </w:r>
    </w:p>
    <w:p w14:paraId="1D5F60D4">
      <w:pPr>
        <w:pStyle w:val="3"/>
        <w:numPr>
          <w:ilvl w:val="0"/>
          <w:numId w:val="4"/>
        </w:numPr>
      </w:pPr>
      <w:bookmarkStart w:id="25" w:name="_Toc198581505"/>
      <w:r>
        <w:t>管理员模块</w:t>
      </w:r>
      <w:bookmarkEnd w:id="25"/>
    </w:p>
    <w:p w14:paraId="1420A93A">
      <w:pPr>
        <w:pStyle w:val="3"/>
        <w:numPr>
          <w:ilvl w:val="0"/>
          <w:numId w:val="6"/>
        </w:numPr>
      </w:pPr>
      <w:bookmarkStart w:id="26" w:name="_Toc198581506"/>
      <w:r>
        <w:t>用户管理，对于读者用户，展示头像、昵称、姓名、手机号、性别、注册时间等内容。 可进行查询、删除等操作：</w:t>
      </w:r>
      <w:bookmarkEnd w:id="26"/>
    </w:p>
    <w:p w14:paraId="4CAB2E4C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需用到读者表、作者表、小说表、小说类别表，管理表、</w:t>
      </w:r>
      <w:r>
        <w:rPr>
          <w:b/>
          <w:bCs/>
          <w:sz w:val="21"/>
          <w:szCs w:val="21"/>
        </w:rPr>
        <w:t>章节表、评论表、点赞表、举报表、回复表、书架表、购买记录表、推荐表</w:t>
      </w:r>
      <w:r>
        <w:rPr>
          <w:rFonts w:hint="eastAsia"/>
          <w:b/>
          <w:bCs/>
          <w:sz w:val="21"/>
          <w:szCs w:val="21"/>
        </w:rPr>
        <w:t>，所需数据有读者id、头像、用户名、性别、读者注册时间、作者id、作者注册时间、小说id、评论id。</w:t>
      </w:r>
    </w:p>
    <w:p w14:paraId="6A821200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读者管理：管理员在用户管理页面可查看所有读者的信息，包括头像（若读者上传）、</w:t>
      </w:r>
      <w:r>
        <w:rPr>
          <w:rFonts w:hint="eastAsia"/>
          <w:sz w:val="21"/>
          <w:szCs w:val="21"/>
        </w:rPr>
        <w:t>用户名</w:t>
      </w:r>
      <w:r>
        <w:rPr>
          <w:sz w:val="21"/>
          <w:szCs w:val="21"/>
        </w:rPr>
        <w:t>、手机号、性别、注册时间等。可根据多种条件进行查询筛选。对于违规读者（如发布大量广告、恶意评论等），管理员可进行删除操作</w:t>
      </w:r>
      <w:r>
        <w:rPr>
          <w:rFonts w:hint="eastAsia"/>
          <w:sz w:val="21"/>
          <w:szCs w:val="21"/>
        </w:rPr>
        <w:t xml:space="preserve">。 </w:t>
      </w:r>
    </w:p>
    <w:p w14:paraId="7F00ED13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作者管理：管理员可查看作者的个人信息，包括用户名、注册时间、创作作品等。同样支持多种查询筛选方式，管理员可进行删除操作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删除时除了删除作者在作者表中的记录，还需删除该作者的所有作品（包括作品表、章节表中的相关记录），以及与作品相关的评论、评分、收藏、推荐等记录，确保数据的一致性和完整性。</w:t>
      </w:r>
    </w:p>
    <w:p w14:paraId="02D5608D">
      <w:pPr>
        <w:pStyle w:val="3"/>
        <w:numPr>
          <w:ilvl w:val="0"/>
          <w:numId w:val="6"/>
        </w:numPr>
      </w:pPr>
      <w:bookmarkStart w:id="27" w:name="_Toc198581507"/>
      <w:r>
        <w:t>分类管理，编辑分类名称、类型、排序等内容，确认无误点击确定按钮完成新增操作：</w:t>
      </w:r>
      <w:bookmarkEnd w:id="27"/>
    </w:p>
    <w:p w14:paraId="18E83525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需用到分类表，所需数据有分类名称。</w:t>
      </w:r>
    </w:p>
    <w:p w14:paraId="664BF299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管理员在分类管理页面可对小说分类进行编辑、新增和排序操作。编辑分类时，可修改分类名称，修改完成后系统实时更新小说分类表中的相应记录。新增分类时，管理员需输入新分类的名称，并选择该分类在分类列表中的排序位置，系统在分类表中插入一条新记录，并自动更新分类导航栏和相关分类展示页面的内容。</w:t>
      </w:r>
    </w:p>
    <w:p w14:paraId="76F2FDDF">
      <w:pPr>
        <w:pStyle w:val="3"/>
        <w:numPr>
          <w:ilvl w:val="0"/>
          <w:numId w:val="6"/>
        </w:numPr>
      </w:pPr>
      <w:bookmarkStart w:id="28" w:name="_Toc198581508"/>
      <w:r>
        <w:t>小说管理，编辑小说</w:t>
      </w:r>
      <w:r>
        <w:rPr>
          <w:rFonts w:hint="eastAsia"/>
        </w:rPr>
        <w:t>，</w:t>
      </w:r>
      <w:r>
        <w:t>删除小说</w:t>
      </w:r>
      <w:r>
        <w:rPr>
          <w:rFonts w:hint="eastAsia"/>
        </w:rPr>
        <w:t>，</w:t>
      </w:r>
      <w:r>
        <w:t>审核投稿小说：</w:t>
      </w:r>
      <w:bookmarkEnd w:id="28"/>
    </w:p>
    <w:p w14:paraId="4FE331CA">
      <w:pPr>
        <w:spacing w:line="360" w:lineRule="auto"/>
        <w:rPr>
          <w:rFonts w:hint="eastAsia" w:hAnsi="宋体" w:cs="宋体"/>
          <w:b/>
          <w:bCs/>
          <w:sz w:val="21"/>
          <w:szCs w:val="21"/>
        </w:rPr>
      </w:pPr>
      <w:r>
        <w:rPr>
          <w:rFonts w:hint="eastAsia" w:hAnsi="宋体" w:cs="宋体"/>
          <w:b/>
          <w:bCs/>
          <w:sz w:val="21"/>
          <w:szCs w:val="21"/>
        </w:rPr>
        <w:t>需用到小说表、小说类别表、管理表、章节表、评论表、点赞表、举报表、回复表、书架表、购买记录表、推荐表，所需数据有小说id、小说名称、简介、审核状态、分类名称、管理id。</w:t>
      </w:r>
    </w:p>
    <w:p w14:paraId="1E5AD8CF">
      <w:pPr>
        <w:spacing w:line="360" w:lineRule="auto"/>
        <w:rPr>
          <w:rFonts w:hint="eastAsia" w:hAnsi="宋体" w:cs="宋体"/>
          <w:b/>
          <w:bCs/>
          <w:sz w:val="21"/>
          <w:szCs w:val="21"/>
        </w:rPr>
      </w:pPr>
      <w:r>
        <w:rPr>
          <w:rFonts w:hint="eastAsia" w:hAnsi="宋体" w:cs="宋体"/>
          <w:sz w:val="21"/>
          <w:szCs w:val="21"/>
        </w:rPr>
        <w:t>编辑小说：管理员可对已存在的小说进行编辑操作，包括修改作品名称、更换作者（需重新选择作者id，并验证新作者的身份和权限）、更换封面图片、修改简介等。修改完成后，系统更新作品表中的相应字段，同时更新作品详情页的展示内容，若修改涉及到分类变更，还需更新作品的分类关联信息和相关分类展示页面。</w:t>
      </w:r>
    </w:p>
    <w:p w14:paraId="191B78C7">
      <w:pPr>
        <w:spacing w:line="360" w:lineRule="auto"/>
        <w:rPr>
          <w:rFonts w:hint="eastAsia" w:hAnsi="宋体" w:cs="宋体"/>
          <w:b/>
          <w:bCs/>
          <w:sz w:val="21"/>
          <w:szCs w:val="21"/>
        </w:rPr>
      </w:pPr>
      <w:r>
        <w:rPr>
          <w:rFonts w:hint="eastAsia" w:hAnsi="宋体" w:cs="宋体"/>
          <w:sz w:val="21"/>
          <w:szCs w:val="21"/>
        </w:rPr>
        <w:t>删除小说：确认删除小说时，管理员需谨慎操作。系统首先删除作品表中的记录，同时级联删除章节表、评论表、点赞表、举报表、回复表、书架表、购买记录表、推荐表等与该小说相关的所有记录，确保数据的一致性和完整性。</w:t>
      </w:r>
    </w:p>
    <w:p w14:paraId="09BB387B">
      <w:pPr>
        <w:spacing w:line="360" w:lineRule="auto"/>
        <w:rPr>
          <w:rFonts w:hint="eastAsia" w:hAnsi="宋体" w:cs="宋体"/>
          <w:sz w:val="21"/>
          <w:szCs w:val="21"/>
        </w:rPr>
      </w:pPr>
      <w:r>
        <w:rPr>
          <w:rFonts w:hint="eastAsia" w:hAnsi="宋体" w:cs="宋体"/>
          <w:sz w:val="21"/>
          <w:szCs w:val="21"/>
        </w:rPr>
        <w:t>审核投稿小说：管理员可获取待审核小说列表，列表中展示小说的基本信息，如作品名称、作者、简介等。管理员点击小说可查看作品的详细内容，包括正文、章节结构等。审核结果分为““待审核”“退回”“连载”“完结”，默认“待审核。</w:t>
      </w:r>
    </w:p>
    <w:p w14:paraId="121C72C0">
      <w:pPr>
        <w:pStyle w:val="3"/>
        <w:numPr>
          <w:ilvl w:val="0"/>
          <w:numId w:val="6"/>
        </w:numPr>
      </w:pPr>
      <w:bookmarkStart w:id="29" w:name="_Toc198581509"/>
      <w:r>
        <w:t>章节管理</w:t>
      </w:r>
      <w:r>
        <w:rPr>
          <w:rFonts w:hint="eastAsia"/>
        </w:rPr>
        <w:t>，</w:t>
      </w:r>
      <w:r>
        <w:t>每本小说都有章节列表，可以审核后进行编辑或封禁：</w:t>
      </w:r>
      <w:bookmarkEnd w:id="29"/>
    </w:p>
    <w:bookmarkEnd w:id="2"/>
    <w:bookmarkEnd w:id="3"/>
    <w:bookmarkEnd w:id="4"/>
    <w:bookmarkEnd w:id="5"/>
    <w:p w14:paraId="13337765">
      <w:pPr>
        <w:spacing w:line="360" w:lineRule="auto"/>
        <w:rPr>
          <w:rFonts w:hint="eastAsia" w:hAnsi="宋体" w:cs="宋体"/>
          <w:b/>
          <w:bCs/>
          <w:sz w:val="21"/>
          <w:szCs w:val="21"/>
        </w:rPr>
      </w:pPr>
      <w:r>
        <w:rPr>
          <w:rFonts w:hint="eastAsia" w:hAnsi="宋体" w:cs="宋体"/>
          <w:b/>
          <w:bCs/>
          <w:sz w:val="21"/>
          <w:szCs w:val="21"/>
        </w:rPr>
        <w:t>需要用到章节表、举报表、评论表，所需数据有章节 id、章节标题、章节内容、审核状态、评论id、评论的审核状态。</w:t>
      </w:r>
    </w:p>
    <w:p w14:paraId="584ADF9D">
      <w:pPr>
        <w:spacing w:line="360" w:lineRule="auto"/>
        <w:rPr>
          <w:rFonts w:hint="eastAsia" w:hAnsi="宋体" w:cs="宋体"/>
          <w:b/>
          <w:bCs/>
          <w:sz w:val="21"/>
          <w:szCs w:val="21"/>
        </w:rPr>
      </w:pPr>
      <w:r>
        <w:rPr>
          <w:rFonts w:hint="eastAsia" w:hAnsi="宋体" w:cs="宋体"/>
          <w:sz w:val="21"/>
          <w:szCs w:val="21"/>
        </w:rPr>
        <w:t>管理员可查看每本小说的章节列表，列表展示章节 id、章节标题、审核状态等信息。所有章节在发布后审核状态默认为“通过”，对于已发布的章节，若发现问题（如内容错误、违规等），管理员可进行编辑修改；也可对违规章节进行封禁操作，将章节的审核状态更新为 “封禁”，并在作品详情页和章节阅读页面向读者展示封禁提示信息。</w:t>
      </w:r>
    </w:p>
    <w:p w14:paraId="5EDF9785">
      <w:pPr>
        <w:pStyle w:val="3"/>
        <w:numPr>
          <w:ilvl w:val="0"/>
          <w:numId w:val="6"/>
        </w:numPr>
      </w:pPr>
      <w:bookmarkStart w:id="30" w:name="_Toc198581510"/>
      <w:r>
        <w:rPr>
          <w:rFonts w:hint="eastAsia"/>
        </w:rPr>
        <w:t>评论</w:t>
      </w:r>
      <w:r>
        <w:t>管理</w:t>
      </w:r>
      <w:r>
        <w:rPr>
          <w:rFonts w:hint="eastAsia"/>
        </w:rPr>
        <w:t>，</w:t>
      </w:r>
      <w:r>
        <w:t>展示用户、</w:t>
      </w:r>
      <w:r>
        <w:rPr>
          <w:rFonts w:hint="eastAsia"/>
        </w:rPr>
        <w:t>评论</w:t>
      </w:r>
      <w:r>
        <w:t>内容、</w:t>
      </w:r>
      <w:r>
        <w:rPr>
          <w:rFonts w:hint="eastAsia"/>
        </w:rPr>
        <w:t>评论</w:t>
      </w:r>
      <w:r>
        <w:t>时间等内容。可进行</w:t>
      </w:r>
      <w:r>
        <w:rPr>
          <w:rFonts w:hint="eastAsia"/>
        </w:rPr>
        <w:t>封禁</w:t>
      </w:r>
      <w:r>
        <w:t>等操作：</w:t>
      </w:r>
      <w:bookmarkEnd w:id="30"/>
    </w:p>
    <w:p w14:paraId="3E3BD6EE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需要用到评论表、举报表，所需的数据有评论id、举报id、审核状态、处理进度。</w:t>
      </w:r>
    </w:p>
    <w:p w14:paraId="23B90DC5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管理员可查看所有用户的</w:t>
      </w:r>
      <w:r>
        <w:rPr>
          <w:rFonts w:hint="eastAsia"/>
          <w:sz w:val="21"/>
          <w:szCs w:val="21"/>
        </w:rPr>
        <w:t>评论</w:t>
      </w:r>
      <w:r>
        <w:rPr>
          <w:sz w:val="21"/>
          <w:szCs w:val="21"/>
        </w:rPr>
        <w:t>信息，对于违规</w:t>
      </w:r>
      <w:r>
        <w:rPr>
          <w:rFonts w:hint="eastAsia"/>
          <w:sz w:val="21"/>
          <w:szCs w:val="21"/>
        </w:rPr>
        <w:t>评论</w:t>
      </w:r>
      <w:r>
        <w:rPr>
          <w:sz w:val="21"/>
          <w:szCs w:val="21"/>
        </w:rPr>
        <w:t>（如包含敏感词汇、恶意攻击等），管理员可进行</w:t>
      </w:r>
      <w:r>
        <w:rPr>
          <w:rFonts w:hint="eastAsia"/>
          <w:sz w:val="21"/>
          <w:szCs w:val="21"/>
        </w:rPr>
        <w:t>封禁</w:t>
      </w:r>
      <w:r>
        <w:rPr>
          <w:sz w:val="21"/>
          <w:szCs w:val="21"/>
        </w:rPr>
        <w:t>操作，</w:t>
      </w:r>
      <w:r>
        <w:rPr>
          <w:rFonts w:hint="eastAsia"/>
          <w:sz w:val="21"/>
          <w:szCs w:val="21"/>
        </w:rPr>
        <w:t>也即将评论的审核状态改为“封禁”。对于被举报的评论，管理员对其进行审核，若核实后，发现确实违规，将该评论审核状态改为“封禁”，举报表中的处理进度改为“成功”，否则处理进度改为“失败”。</w:t>
      </w:r>
    </w:p>
    <w:p w14:paraId="1DD05EEE">
      <w:pPr>
        <w:pStyle w:val="3"/>
        <w:numPr>
          <w:ilvl w:val="0"/>
          <w:numId w:val="4"/>
        </w:numPr>
      </w:pPr>
      <w:bookmarkStart w:id="31" w:name="_Toc198581511"/>
      <w:r>
        <w:t>虚拟货币模块</w:t>
      </w:r>
      <w:bookmarkEnd w:id="31"/>
    </w:p>
    <w:p w14:paraId="7C706FC5">
      <w:pPr>
        <w:pStyle w:val="3"/>
        <w:numPr>
          <w:ilvl w:val="0"/>
          <w:numId w:val="0"/>
        </w:numPr>
      </w:pPr>
      <w:bookmarkStart w:id="32" w:name="_Toc198581512"/>
      <w:r>
        <w:t>读者部分：</w:t>
      </w:r>
      <w:bookmarkEnd w:id="32"/>
    </w:p>
    <w:p w14:paraId="4370C3FC">
      <w:pPr>
        <w:pStyle w:val="3"/>
        <w:numPr>
          <w:ilvl w:val="0"/>
          <w:numId w:val="6"/>
        </w:numPr>
      </w:pPr>
      <w:bookmarkStart w:id="33" w:name="_Toc198581513"/>
      <w:r>
        <w:t>读者充值，读者可以通过微信或支付宝在书城内进行书币充值：</w:t>
      </w:r>
      <w:bookmarkEnd w:id="33"/>
    </w:p>
    <w:p w14:paraId="56A3BAFA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需要用到读者表、交易表，所需数据有读者余额、</w:t>
      </w:r>
      <w:bookmarkStart w:id="34" w:name="_Hlk198341677"/>
      <w:r>
        <w:rPr>
          <w:rFonts w:hint="eastAsia"/>
          <w:b/>
          <w:bCs/>
          <w:sz w:val="21"/>
          <w:szCs w:val="21"/>
        </w:rPr>
        <w:t>交易数额、交易id、交易时间</w:t>
      </w:r>
      <w:bookmarkEnd w:id="34"/>
      <w:r>
        <w:rPr>
          <w:rFonts w:hint="eastAsia"/>
          <w:b/>
          <w:bCs/>
          <w:sz w:val="21"/>
          <w:szCs w:val="21"/>
        </w:rPr>
        <w:t>、读者id、交易类型。</w:t>
      </w:r>
    </w:p>
    <w:p w14:paraId="1E39B825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>读者在书城内选择充值入口，可选择微信或支付宝等支付方式进行书币充值。</w:t>
      </w:r>
      <w:r>
        <w:rPr>
          <w:rFonts w:hint="eastAsia"/>
          <w:sz w:val="21"/>
          <w:szCs w:val="21"/>
        </w:rPr>
        <w:t>充值也作为交易的一种，将交易数额、交易id、交易时间、读者id、交易类型等计入交易表，并更新读者余额</w:t>
      </w:r>
      <w:r>
        <w:rPr>
          <w:sz w:val="21"/>
          <w:szCs w:val="21"/>
        </w:rPr>
        <w:t>。</w:t>
      </w:r>
    </w:p>
    <w:p w14:paraId="1D6F1513">
      <w:pPr>
        <w:pStyle w:val="3"/>
        <w:numPr>
          <w:ilvl w:val="0"/>
          <w:numId w:val="6"/>
        </w:numPr>
      </w:pPr>
      <w:bookmarkStart w:id="35" w:name="_Toc198581514"/>
      <w:r>
        <w:t>章节购买</w:t>
      </w:r>
      <w:r>
        <w:rPr>
          <w:rFonts w:hint="eastAsia"/>
        </w:rPr>
        <w:t>，</w:t>
      </w:r>
      <w:r>
        <w:t>某些书籍的章节需要书币购买解锁：</w:t>
      </w:r>
      <w:bookmarkEnd w:id="35"/>
    </w:p>
    <w:p w14:paraId="67C31E5E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需要用到交易表、购买表、章节表、作者收入表、整本购买表，所需数据有交易id、读者id、章节号、交易数额、价格、作者收入、收入类型。</w:t>
      </w:r>
    </w:p>
    <w:p w14:paraId="5DB949CD">
      <w:pPr>
        <w:spacing w:line="360" w:lineRule="auto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对于需要书币购买解锁的章节，读者在点击阅读时，系统检查读者的书币余额是否足够支付该章节的费用。若余额足够，扣除相应书币，在购买记录表中插入一条记录，记录读者 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 xml:space="preserve">、作品 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 xml:space="preserve">、章节 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、购买时间、购买金额等信息；若余额不足，提示读者进行充值。购买记录可在读者的个人订单页面查看，方便读者查询购买历史和消费明细。</w:t>
      </w:r>
      <w:r>
        <w:rPr>
          <w:rFonts w:hint="eastAsia"/>
          <w:sz w:val="21"/>
          <w:szCs w:val="21"/>
        </w:rPr>
        <w:t>另外读者可选择整本购买某小说。</w:t>
      </w:r>
    </w:p>
    <w:p w14:paraId="5A6C67C6">
      <w:pPr>
        <w:pStyle w:val="3"/>
        <w:numPr>
          <w:ilvl w:val="0"/>
          <w:numId w:val="6"/>
        </w:numPr>
      </w:pPr>
      <w:bookmarkStart w:id="36" w:name="_Toc198581515"/>
      <w:r>
        <w:t>读者打赏</w:t>
      </w:r>
      <w:r>
        <w:rPr>
          <w:rFonts w:hint="eastAsia"/>
        </w:rPr>
        <w:t>，</w:t>
      </w:r>
      <w:r>
        <w:t>读者可以向作者进行书币打赏：</w:t>
      </w:r>
      <w:bookmarkEnd w:id="36"/>
    </w:p>
    <w:p w14:paraId="38E3FE19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需要用到打赏表、作者表、交易表、作者收入表，所需数据有小说id、读者id、交易id、交易数额、交易时间、作者id、作者收入、收入类型。</w:t>
      </w:r>
    </w:p>
    <w:p w14:paraId="1DFCF03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读者在阅读作品过程中，可选择向作者进行书币打赏。打赏时，读者输入打赏金额，系统扣除读者相应书币，在</w:t>
      </w:r>
      <w:r>
        <w:rPr>
          <w:rFonts w:hint="eastAsia"/>
          <w:sz w:val="21"/>
          <w:szCs w:val="21"/>
        </w:rPr>
        <w:t>交易</w:t>
      </w:r>
      <w:r>
        <w:rPr>
          <w:sz w:val="21"/>
          <w:szCs w:val="21"/>
        </w:rPr>
        <w:t>表中插入</w:t>
      </w:r>
      <w:r>
        <w:rPr>
          <w:rFonts w:hint="eastAsia"/>
          <w:sz w:val="21"/>
          <w:szCs w:val="21"/>
        </w:rPr>
        <w:t>交易</w:t>
      </w:r>
      <w:r>
        <w:rPr>
          <w:sz w:val="21"/>
          <w:szCs w:val="21"/>
        </w:rPr>
        <w:t>记录</w:t>
      </w:r>
      <w:r>
        <w:rPr>
          <w:rFonts w:hint="eastAsia"/>
          <w:sz w:val="21"/>
          <w:szCs w:val="21"/>
        </w:rPr>
        <w:t>，同时在打赏表中记录交易id和作品的关系。</w:t>
      </w:r>
      <w:r>
        <w:rPr>
          <w:sz w:val="21"/>
          <w:szCs w:val="21"/>
        </w:rPr>
        <w:t>打赏完成后，系统</w:t>
      </w:r>
      <w:r>
        <w:rPr>
          <w:rFonts w:hint="eastAsia"/>
          <w:sz w:val="21"/>
          <w:szCs w:val="21"/>
        </w:rPr>
        <w:t>建立作者和打赏的视图，每日固定时间更新作者收益，</w:t>
      </w:r>
      <w:r>
        <w:rPr>
          <w:sz w:val="21"/>
          <w:szCs w:val="21"/>
        </w:rPr>
        <w:t>作者可在个人创作中心查看打赏详情</w:t>
      </w:r>
      <w:r>
        <w:rPr>
          <w:rFonts w:hint="eastAsia"/>
          <w:sz w:val="21"/>
          <w:szCs w:val="21"/>
        </w:rPr>
        <w:t>。</w:t>
      </w:r>
    </w:p>
    <w:p w14:paraId="510650CC">
      <w:pPr>
        <w:pStyle w:val="3"/>
        <w:numPr>
          <w:ilvl w:val="0"/>
          <w:numId w:val="0"/>
        </w:numPr>
      </w:pPr>
      <w:bookmarkStart w:id="37" w:name="_Toc198581516"/>
      <w:r>
        <w:t>作者部分：</w:t>
      </w:r>
      <w:bookmarkEnd w:id="37"/>
    </w:p>
    <w:p w14:paraId="2295923B">
      <w:pPr>
        <w:pStyle w:val="3"/>
        <w:numPr>
          <w:ilvl w:val="0"/>
          <w:numId w:val="6"/>
        </w:numPr>
      </w:pPr>
      <w:bookmarkStart w:id="38" w:name="_Toc198581517"/>
      <w:r>
        <w:t>读者的章节购买和打赏书币会按比例转化为作者的收益</w:t>
      </w:r>
      <w:r>
        <w:rPr>
          <w:rFonts w:hint="eastAsia"/>
        </w:rPr>
        <w:t>：</w:t>
      </w:r>
      <w:bookmarkEnd w:id="38"/>
    </w:p>
    <w:p w14:paraId="655FB6D2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需要用到作者表、交易表、作者收入表，所需数据有作者收入、收入类型、交易id、交易数额、交易时间。</w:t>
      </w:r>
    </w:p>
    <w:p w14:paraId="4827651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每当有章节购买或是打赏，</w:t>
      </w:r>
      <w:r>
        <w:rPr>
          <w:sz w:val="21"/>
          <w:szCs w:val="21"/>
        </w:rPr>
        <w:t>根据平台设定的分成比例（如平台抽取一定比例的手续费后，作者获得剩余部分），计算作者的收益</w:t>
      </w:r>
      <w:r>
        <w:rPr>
          <w:rFonts w:hint="eastAsia"/>
          <w:sz w:val="21"/>
          <w:szCs w:val="21"/>
        </w:rPr>
        <w:t>，加入到作者收入中。系统建立视图，每天更新作者收益，</w:t>
      </w:r>
      <w:r>
        <w:rPr>
          <w:sz w:val="21"/>
          <w:szCs w:val="21"/>
        </w:rPr>
        <w:t>作者可在个人创作中心查看收益明细。</w:t>
      </w:r>
    </w:p>
    <w:p w14:paraId="462842F5">
      <w:pPr>
        <w:pStyle w:val="3"/>
        <w:numPr>
          <w:ilvl w:val="0"/>
          <w:numId w:val="0"/>
        </w:numPr>
      </w:pPr>
      <w:bookmarkStart w:id="39" w:name="_Toc198581518"/>
      <w:r>
        <w:rPr>
          <w:rFonts w:hint="eastAsia"/>
        </w:rPr>
        <w:t>组织结构</w:t>
      </w:r>
      <w:bookmarkEnd w:id="39"/>
    </w:p>
    <w:p w14:paraId="5F80EE17">
      <w:pPr>
        <w:pStyle w:val="39"/>
        <w:ind w:firstLine="422"/>
      </w:pPr>
      <w:r>
        <w:rPr>
          <w:rFonts w:hint="eastAsia"/>
          <w:b/>
          <w:bCs/>
        </w:rPr>
        <w:t>组织结构</w:t>
      </w:r>
      <w:r>
        <w:rPr>
          <w:rFonts w:hint="eastAsia"/>
        </w:rPr>
        <w:t>即目录，目录见本文档开头部分。</w:t>
      </w:r>
    </w:p>
    <w:p w14:paraId="17859CA3">
      <w:pPr>
        <w:pStyle w:val="2"/>
        <w:rPr>
          <w:sz w:val="36"/>
          <w:szCs w:val="36"/>
        </w:rPr>
      </w:pPr>
      <w:bookmarkStart w:id="40" w:name="_Toc198581519"/>
      <w:bookmarkStart w:id="41" w:name="_Toc394245199"/>
      <w:r>
        <w:rPr>
          <w:rFonts w:hint="eastAsia"/>
          <w:sz w:val="36"/>
          <w:szCs w:val="36"/>
        </w:rPr>
        <w:t>概念设计</w:t>
      </w:r>
      <w:bookmarkEnd w:id="40"/>
      <w:bookmarkEnd w:id="41"/>
    </w:p>
    <w:p w14:paraId="17BEC920">
      <w:pPr>
        <w:pStyle w:val="39"/>
        <w:ind w:firstLine="420"/>
      </w:pPr>
      <w:r>
        <w:rPr>
          <w:rFonts w:hint="eastAsia"/>
        </w:rPr>
        <w:t>随着网络文学的发展，越来越多的读者通过小说网站获取阅读内容，作者也希望通过网络平台发布和推广自己的作品。为了满足作者创作发布、读者在线阅读与互动、管理员高效管理内容等需求，需要建设一个功能完整、结构清晰的小说网站数据库系统，以实现对作品、用户、互动数据等信息的统一管理和高效运作。</w:t>
      </w:r>
    </w:p>
    <w:p w14:paraId="61C94380">
      <w:pPr>
        <w:pStyle w:val="39"/>
        <w:ind w:firstLine="420"/>
      </w:pPr>
      <w:r>
        <w:rPr>
          <w:rFonts w:hint="eastAsia"/>
        </w:rPr>
        <w:t>本系统主要面向三类角色：作者、读者、管理员。作者通过平台注册成为创作者，可以上传小说、发布章节、标记完结等；读者则可注册登录后进行收藏、评分、推荐、购买章节、评论等操作，并通过充值功能支持喜爱的作品与作者；管理员作为平台管理方，可对小说内容、用户信息、评论互动等进行全面审核和维护，保障平台规范健康运行。</w:t>
      </w:r>
    </w:p>
    <w:p w14:paraId="293EE7D3">
      <w:pPr>
        <w:pStyle w:val="39"/>
        <w:ind w:firstLine="420"/>
      </w:pPr>
      <w:r>
        <w:rPr>
          <w:rFonts w:hint="eastAsia"/>
        </w:rPr>
        <w:t>同时，为了提升网站的互动性与商业价值，系统还设计了虚拟货币模块。读者可通过充值获得书币，用于购买付费章节和打赏小说；书币则按比例计入作者收益，实现平台、作者、读者的良性循环。</w:t>
      </w:r>
    </w:p>
    <w:p w14:paraId="31923A38">
      <w:pPr>
        <w:pStyle w:val="39"/>
        <w:ind w:firstLine="420"/>
      </w:pPr>
      <w:r>
        <w:rPr>
          <w:rFonts w:hint="eastAsia"/>
        </w:rPr>
        <w:t>因此，我们需要一个统一的数据库系统来支持网站的多角色、多功能、多维数据管理，目标是构建一个支持创作、阅读、互动、管理与商业化变现的综合性小说平台，提升用户体验、创作活力与平台运行效率。</w:t>
      </w:r>
    </w:p>
    <w:p w14:paraId="24DD8E9D">
      <w:pPr>
        <w:pStyle w:val="39"/>
        <w:ind w:firstLine="420"/>
      </w:pPr>
    </w:p>
    <w:p w14:paraId="2164880C">
      <w:pPr>
        <w:pStyle w:val="39"/>
        <w:ind w:firstLine="420"/>
      </w:pPr>
    </w:p>
    <w:p w14:paraId="53D20D47">
      <w:pPr>
        <w:pStyle w:val="39"/>
        <w:ind w:firstLine="420"/>
      </w:pPr>
    </w:p>
    <w:p w14:paraId="0341C13B">
      <w:pPr>
        <w:pStyle w:val="39"/>
        <w:ind w:firstLine="420"/>
      </w:pPr>
    </w:p>
    <w:p w14:paraId="4C5E4C8D">
      <w:pPr>
        <w:pStyle w:val="39"/>
        <w:ind w:firstLine="420"/>
      </w:pPr>
    </w:p>
    <w:p w14:paraId="61441358">
      <w:pPr>
        <w:pStyle w:val="39"/>
        <w:ind w:firstLine="420"/>
      </w:pPr>
    </w:p>
    <w:p w14:paraId="029B669D">
      <w:pPr>
        <w:pStyle w:val="39"/>
        <w:ind w:firstLine="420"/>
      </w:pPr>
    </w:p>
    <w:p w14:paraId="31A4FDD7">
      <w:pPr>
        <w:pStyle w:val="39"/>
        <w:ind w:firstLine="420"/>
      </w:pPr>
    </w:p>
    <w:p w14:paraId="2CB1CE47">
      <w:pPr>
        <w:pStyle w:val="39"/>
        <w:ind w:firstLine="420"/>
      </w:pPr>
    </w:p>
    <w:p w14:paraId="60FE2217">
      <w:pPr>
        <w:pStyle w:val="39"/>
        <w:ind w:firstLine="420"/>
      </w:pPr>
    </w:p>
    <w:p w14:paraId="66310D34">
      <w:pPr>
        <w:pStyle w:val="39"/>
        <w:ind w:firstLine="420"/>
      </w:pPr>
    </w:p>
    <w:p w14:paraId="75A3BFF5">
      <w:pPr>
        <w:pStyle w:val="39"/>
        <w:ind w:firstLine="420"/>
      </w:pPr>
    </w:p>
    <w:p w14:paraId="3C028041">
      <w:pPr>
        <w:pStyle w:val="39"/>
        <w:ind w:firstLine="420"/>
      </w:pPr>
    </w:p>
    <w:p w14:paraId="3429E4BB">
      <w:pPr>
        <w:pStyle w:val="39"/>
        <w:ind w:firstLine="420"/>
      </w:pPr>
    </w:p>
    <w:p w14:paraId="6D2B8499">
      <w:pPr>
        <w:pStyle w:val="39"/>
        <w:ind w:firstLine="420"/>
      </w:pPr>
    </w:p>
    <w:p w14:paraId="709A5170">
      <w:pPr>
        <w:pStyle w:val="3"/>
        <w:numPr>
          <w:ilvl w:val="0"/>
          <w:numId w:val="0"/>
        </w:numPr>
      </w:pPr>
      <w:bookmarkStart w:id="42" w:name="_Toc198581520"/>
      <w:bookmarkStart w:id="43" w:name="_Toc394245200"/>
      <w:r>
        <w:rPr>
          <w:rFonts w:hint="eastAsia"/>
        </w:rPr>
        <w:t>2.1 总体E-R图</w:t>
      </w:r>
      <w:bookmarkEnd w:id="42"/>
      <w:bookmarkEnd w:id="43"/>
    </w:p>
    <w:p w14:paraId="5BC6C084">
      <w:pPr>
        <w:pStyle w:val="39"/>
        <w:ind w:firstLine="420"/>
      </w:pPr>
      <w:r>
        <w:rPr>
          <w:rFonts w:hint="eastAsia"/>
        </w:rPr>
        <w:t>如图 2-1 所示，本系统主要包含以下实体及其属性：</w:t>
      </w:r>
    </w:p>
    <w:p w14:paraId="0BE6D176">
      <w:pPr>
        <w:pStyle w:val="39"/>
        <w:ind w:firstLine="420"/>
      </w:pPr>
      <w:r>
        <w:rPr>
          <w:rFonts w:hint="eastAsia"/>
        </w:rPr>
        <w:t>实体“小说”（Novel），其属性包括小说唯一标识（小说ID）、小说名称、简介、创建时间、封面、分数、小说总字数、被推荐总次数、被收藏总次数，以及小说状态（包括“待审核”、“连载”、“完结”，默认状态为“待审核”）。</w:t>
      </w:r>
    </w:p>
    <w:p w14:paraId="0EAC2C2A">
      <w:pPr>
        <w:pStyle w:val="39"/>
        <w:ind w:firstLine="420"/>
      </w:pPr>
      <w:r>
        <w:rPr>
          <w:rFonts w:hint="eastAsia"/>
        </w:rPr>
        <w:t>实体“小说分类”（Category），其属性包括分类名称。</w:t>
      </w:r>
    </w:p>
    <w:p w14:paraId="4A981982">
      <w:pPr>
        <w:pStyle w:val="39"/>
        <w:ind w:firstLine="420"/>
      </w:pPr>
      <w:r>
        <w:rPr>
          <w:rFonts w:hint="eastAsia"/>
        </w:rPr>
        <w:t>实体“作者”（Author），其属性包括作者唯一标识（作者ID）、作者名、密码、收入（默认值为0）、电话，以及头像。</w:t>
      </w:r>
    </w:p>
    <w:p w14:paraId="2371249D">
      <w:pPr>
        <w:pStyle w:val="39"/>
        <w:ind w:firstLine="420"/>
      </w:pPr>
      <w:r>
        <w:rPr>
          <w:rFonts w:hint="eastAsia"/>
        </w:rPr>
        <w:t>弱实体“章节”（Chapter），其属性包括所属小说的标识符（小说ID）、章节号、章节标题、章节内容、章节字数（最多999999字）、单字价格（默认0.03元）、章节价格（派生属性，根据字数计算，默认0）、是否收费标识（是/否）、发布时间，以及审核状态（“封禁”或“通过”，默认“通过”）。</w:t>
      </w:r>
    </w:p>
    <w:p w14:paraId="4B567391">
      <w:pPr>
        <w:pStyle w:val="39"/>
        <w:ind w:firstLine="420"/>
      </w:pPr>
      <w:r>
        <w:rPr>
          <w:rFonts w:hint="eastAsia"/>
        </w:rPr>
        <w:t>实体“管理”（Management），其属性包括管理标识符（管理ID）、处理结果，以及处理时间。</w:t>
      </w:r>
    </w:p>
    <w:p w14:paraId="5F6A509D">
      <w:pPr>
        <w:pStyle w:val="39"/>
        <w:ind w:firstLine="420"/>
      </w:pPr>
      <w:r>
        <w:rPr>
          <w:rFonts w:hint="eastAsia"/>
        </w:rPr>
        <w:t>实体“管理员”（Manager），其属性包括管理员唯一标识（管理员ID）、管理员名称及密码。</w:t>
      </w:r>
    </w:p>
    <w:p w14:paraId="140DA809">
      <w:pPr>
        <w:pStyle w:val="39"/>
        <w:ind w:firstLine="420"/>
      </w:pPr>
      <w:r>
        <w:rPr>
          <w:rFonts w:hint="eastAsia"/>
        </w:rPr>
        <w:t>实体“读者”（Reader），其属性包括读者唯一标识（读者ID）、用户名、密码、电话号码、性别（只能为“男”或“女”）、余额（默认值为0）、头像、主页背景、收藏是否展示（是/否）、推荐是否展示（是/否）。</w:t>
      </w:r>
    </w:p>
    <w:p w14:paraId="2FF66A56">
      <w:pPr>
        <w:pStyle w:val="39"/>
        <w:ind w:firstLine="420"/>
      </w:pPr>
      <w:r>
        <w:rPr>
          <w:rFonts w:hint="eastAsia"/>
        </w:rPr>
        <w:t>实体“交易”（Transaction），其属性包括交易唯一标识符（交易ID）、交易类型（“打赏”、“充值”、“解锁章节”）、交易数额，以及交易时间。</w:t>
      </w:r>
    </w:p>
    <w:p w14:paraId="159E7D2F">
      <w:pPr>
        <w:pStyle w:val="39"/>
        <w:ind w:firstLine="420"/>
      </w:pPr>
      <w:r>
        <w:rPr>
          <w:rFonts w:hint="eastAsia"/>
        </w:rPr>
        <w:t>实体“评论”（Comments），其属性包括评论唯一标识（评论ID）、评论者标识符（读者ID）、所属小说标识符（小说ID）、所属章节编号（章节号）、评论内容、点赞数、评论状态（“封禁”或“通过”，默认“通过”），以及评论时间。</w:t>
      </w:r>
    </w:p>
    <w:p w14:paraId="07637FCC">
      <w:pPr>
        <w:pStyle w:val="39"/>
        <w:ind w:firstLine="420"/>
      </w:pPr>
      <w:r>
        <w:rPr>
          <w:rFonts w:hint="eastAsia"/>
        </w:rPr>
        <w:t>实体“举报记录”（Report），其属性包括举报唯一标识（举报ID）、举报理由、举报时间、举报处理进度（包括“成功”、“失败”、“未处理”）。</w:t>
      </w:r>
    </w:p>
    <w:p w14:paraId="18EE1132">
      <w:pPr>
        <w:pStyle w:val="39"/>
        <w:ind w:firstLine="420"/>
      </w:pPr>
      <w:r>
        <w:rPr>
          <w:rFonts w:hint="eastAsia"/>
        </w:rPr>
        <w:t>小说和作者之间存在“创作”联系，表示作者创作小说，这是一个多对一的关系，即一个作者可以创作多本小说，一本小说必须有一个作者。</w:t>
      </w:r>
    </w:p>
    <w:p w14:paraId="1071A6BD">
      <w:pPr>
        <w:pStyle w:val="39"/>
        <w:ind w:firstLine="420"/>
      </w:pPr>
      <w:r>
        <w:rPr>
          <w:rFonts w:hint="eastAsia"/>
        </w:rPr>
        <w:t>小说和作者之间存在“作者收入”联系，表示作者创作这本小说获得的收入，这是一个多对多的关系，包含收入类型、收入金额、收入时间。</w:t>
      </w:r>
    </w:p>
    <w:p w14:paraId="0D8996AB">
      <w:pPr>
        <w:pStyle w:val="39"/>
        <w:ind w:firstLine="420"/>
      </w:pPr>
      <w:r>
        <w:rPr>
          <w:rFonts w:hint="eastAsia"/>
        </w:rPr>
        <w:t>小说和分类之间存在“类别”联系，表示小说属于类别，这是一个多对多的关系，即一本小说有多个分类，一个分类下有多本小说且小说必须有类别。</w:t>
      </w:r>
    </w:p>
    <w:p w14:paraId="058E0840">
      <w:pPr>
        <w:pStyle w:val="39"/>
        <w:ind w:firstLine="420"/>
      </w:pPr>
      <w:r>
        <w:rPr>
          <w:rFonts w:hint="eastAsia"/>
        </w:rPr>
        <w:t>小说和读者存在“收藏”的联系，表示读者收藏小说，是多对多的关系。</w:t>
      </w:r>
    </w:p>
    <w:p w14:paraId="70930C7E">
      <w:pPr>
        <w:pStyle w:val="39"/>
        <w:ind w:firstLine="420"/>
      </w:pPr>
      <w:r>
        <w:rPr>
          <w:rFonts w:hint="eastAsia"/>
        </w:rPr>
        <w:t>小说和读者存在“推荐”的联系，表示读者推荐小说，是多对多的关系，包含属性推荐原因。</w:t>
      </w:r>
    </w:p>
    <w:p w14:paraId="7866BF4A">
      <w:pPr>
        <w:pStyle w:val="39"/>
        <w:ind w:firstLine="420"/>
      </w:pPr>
      <w:r>
        <w:rPr>
          <w:rFonts w:hint="eastAsia"/>
        </w:rPr>
        <w:t>小说和读者存在“评分”的联系，表示读者对小说进行评分，是多对多的关系，包含属性评分时间和评分。</w:t>
      </w:r>
    </w:p>
    <w:p w14:paraId="347BD315">
      <w:pPr>
        <w:pStyle w:val="39"/>
        <w:ind w:firstLine="420"/>
      </w:pPr>
      <w:r>
        <w:rPr>
          <w:rFonts w:hint="eastAsia"/>
        </w:rPr>
        <w:t>小说和读者存在“最近阅读”的联系，表示读者对小说</w:t>
      </w:r>
      <w:r>
        <w:t>最近阅读</w:t>
      </w:r>
      <w:r>
        <w:rPr>
          <w:rFonts w:hint="eastAsia"/>
        </w:rPr>
        <w:t>到第几</w:t>
      </w:r>
      <w:r>
        <w:t>章</w:t>
      </w:r>
      <w:r>
        <w:rPr>
          <w:rFonts w:hint="eastAsia"/>
        </w:rPr>
        <w:t>，是多对多的关系，包含章节号和最近阅读时间。</w:t>
      </w:r>
    </w:p>
    <w:p w14:paraId="07A6B419">
      <w:pPr>
        <w:pStyle w:val="39"/>
        <w:ind w:firstLine="420"/>
      </w:pPr>
      <w:r>
        <w:rPr>
          <w:rFonts w:hint="eastAsia"/>
        </w:rPr>
        <w:t>小说和读者存在“整本购买”的联系，表示读者对完结状态的小说是否整本购买，是多对多的关系，包含是否整本购买。</w:t>
      </w:r>
    </w:p>
    <w:p w14:paraId="2F6EB0EE">
      <w:pPr>
        <w:pStyle w:val="39"/>
        <w:ind w:firstLine="420"/>
      </w:pPr>
      <w:r>
        <w:rPr>
          <w:rFonts w:hint="eastAsia"/>
        </w:rPr>
        <w:t>小说和章节存在“属于”的依赖，章节依赖于小说，表示章节属于小说，是一对多的关系，小说包含多个章节，章节必须属于一本小说。</w:t>
      </w:r>
    </w:p>
    <w:p w14:paraId="0A6A9009">
      <w:pPr>
        <w:pStyle w:val="39"/>
        <w:ind w:firstLine="420"/>
      </w:pPr>
      <w:r>
        <w:rPr>
          <w:rFonts w:hint="eastAsia"/>
        </w:rPr>
        <w:t>评论和读者存在“发布”的联系，表示读者发布评论，是多对一的关系，读者可以发布多条评论。</w:t>
      </w:r>
    </w:p>
    <w:p w14:paraId="0FA14C10">
      <w:pPr>
        <w:pStyle w:val="39"/>
        <w:ind w:firstLine="420"/>
      </w:pPr>
      <w:r>
        <w:rPr>
          <w:rFonts w:hint="eastAsia"/>
        </w:rPr>
        <w:t>评论和读者存在“点赞”的联系，表示读者对评论进行点赞，是多对多的关系。</w:t>
      </w:r>
    </w:p>
    <w:p w14:paraId="31F541E5">
      <w:pPr>
        <w:pStyle w:val="39"/>
        <w:ind w:firstLine="420"/>
      </w:pPr>
      <w:r>
        <w:rPr>
          <w:rFonts w:hint="eastAsia"/>
        </w:rPr>
        <w:t>评论和章节存在“属于”的联系，表示评论是针对章节的评论，是多对一的关系，一个章节可以有多条评论，评论必须属于一个章节。</w:t>
      </w:r>
    </w:p>
    <w:p w14:paraId="686510F8">
      <w:pPr>
        <w:pStyle w:val="39"/>
        <w:ind w:firstLine="420"/>
      </w:pPr>
      <w:r>
        <w:rPr>
          <w:rFonts w:hint="eastAsia"/>
        </w:rPr>
        <w:t>评论和评论存在“评论回复”的联系，表示一条评论回复另一条评论，是一对多的关系，即一条母评论可以有多条子评论。</w:t>
      </w:r>
    </w:p>
    <w:p w14:paraId="2C298B0E">
      <w:pPr>
        <w:pStyle w:val="39"/>
        <w:ind w:firstLine="420"/>
      </w:pPr>
      <w:r>
        <w:rPr>
          <w:rFonts w:hint="eastAsia"/>
        </w:rPr>
        <w:t>举报和读者存在“举报”的联系，表示读者发起举报，是多对一的关系，即一个读者可以发起多个举报，一个举报必须属于一个读者。</w:t>
      </w:r>
    </w:p>
    <w:p w14:paraId="42902B55">
      <w:pPr>
        <w:pStyle w:val="39"/>
        <w:ind w:firstLine="420"/>
      </w:pPr>
      <w:r>
        <w:rPr>
          <w:rFonts w:hint="eastAsia"/>
        </w:rPr>
        <w:t>举报和评论存在“被举报”的联系，表示评论被举报，是多对一的关系，即一条评论可以被多次举报。</w:t>
      </w:r>
    </w:p>
    <w:p w14:paraId="7FD6F963">
      <w:pPr>
        <w:pStyle w:val="39"/>
        <w:ind w:firstLine="420"/>
      </w:pPr>
      <w:r>
        <w:rPr>
          <w:rFonts w:hint="eastAsia"/>
        </w:rPr>
        <w:t>交易和读者存在“发起”的联系，表示读者发起交易，是多对一的关系，即读者可以发起多次交易，一次交易必须有一个读者发起。</w:t>
      </w:r>
    </w:p>
    <w:p w14:paraId="7E33371D">
      <w:pPr>
        <w:pStyle w:val="39"/>
        <w:ind w:firstLine="420"/>
      </w:pPr>
      <w:r>
        <w:rPr>
          <w:rFonts w:hint="eastAsia"/>
        </w:rPr>
        <w:t>交易和章节存在“购买”的联系，表示交易目的是购买章节，是多对一的关系，即一个章节可以被多次交易购买，一次交易只能购买一个章节。</w:t>
      </w:r>
    </w:p>
    <w:p w14:paraId="63C0F1DC">
      <w:pPr>
        <w:pStyle w:val="39"/>
        <w:ind w:firstLine="420"/>
      </w:pPr>
      <w:r>
        <w:rPr>
          <w:rFonts w:hint="eastAsia"/>
        </w:rPr>
        <w:t>交易和小说存在“打赏”的联系，表示交易用于打赏小说，是多对一的关系，即一本小说可以被多次交易打赏，一次交易只能打赏一本小说。</w:t>
      </w:r>
    </w:p>
    <w:p w14:paraId="07294861">
      <w:pPr>
        <w:pStyle w:val="39"/>
        <w:ind w:firstLine="420"/>
      </w:pPr>
      <w:r>
        <w:rPr>
          <w:rFonts w:hint="eastAsia"/>
        </w:rPr>
        <w:t>管理和管理员存在“属于”的联系，表示管理由管理员发起，是多对一的关系，即一个管理员可以发起多次管理，一次管理必须属于一个管理员。</w:t>
      </w:r>
    </w:p>
    <w:p w14:paraId="6E2B1C58">
      <w:pPr>
        <w:pStyle w:val="39"/>
        <w:ind w:firstLine="420"/>
      </w:pPr>
      <w:r>
        <w:rPr>
          <w:rFonts w:hint="eastAsia"/>
        </w:rPr>
        <w:t>管理和小说存在“小说管理”的联系，表示管理用于管理小说，是多对一的关系，即一次管理只针对一本小说，一本小说可以多次被管理。</w:t>
      </w:r>
    </w:p>
    <w:p w14:paraId="41B9A835">
      <w:pPr>
        <w:pStyle w:val="39"/>
        <w:ind w:firstLine="420"/>
      </w:pPr>
      <w:r>
        <w:rPr>
          <w:rFonts w:hint="eastAsia"/>
        </w:rPr>
        <w:t>管理和章节存在“章节管理”的联系，表示管理用于管理章节，是多对一的关系，即一次管理只针对一本章节，一本章节可以多次被管理。</w:t>
      </w:r>
    </w:p>
    <w:p w14:paraId="7523EA97">
      <w:pPr>
        <w:pStyle w:val="39"/>
        <w:ind w:firstLine="420"/>
      </w:pPr>
      <w:r>
        <w:rPr>
          <w:rFonts w:hint="eastAsia"/>
        </w:rPr>
        <w:t>管理和评论存在“评论管理”的联系，表示管理用于管理评论，是多对一的关系，即一次管理只针对一本评论，一本评论可以多次被管理。</w:t>
      </w:r>
    </w:p>
    <w:p w14:paraId="1DE468FC">
      <w:pPr>
        <w:pStyle w:val="39"/>
        <w:ind w:firstLine="42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668020</wp:posOffset>
            </wp:positionV>
            <wp:extent cx="5939790" cy="3801745"/>
            <wp:effectExtent l="0" t="0" r="3810" b="8255"/>
            <wp:wrapTopAndBottom/>
            <wp:docPr id="9218176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17633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管理和举报存在“举报管理”的联系，表示管理用于管理举报，是多对一的关系，即一次管理只针对一本举报，一本举报可以多次被管理。</w:t>
      </w:r>
    </w:p>
    <w:p w14:paraId="295E63CE">
      <w:pPr>
        <w:pStyle w:val="39"/>
        <w:ind w:firstLine="0" w:firstLineChars="0"/>
      </w:pPr>
    </w:p>
    <w:p w14:paraId="3C261485">
      <w:pPr>
        <w:pStyle w:val="12"/>
        <w:jc w:val="center"/>
      </w:pPr>
      <w:bookmarkStart w:id="44" w:name="_Toc153186301"/>
      <w:bookmarkStart w:id="45" w:name="_Toc208588102"/>
      <w:bookmarkStart w:id="46" w:name="_Toc32573017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bookmarkEnd w:id="44"/>
      <w:r>
        <w:rPr>
          <w:rFonts w:hint="eastAsia"/>
        </w:rPr>
        <w:t>总体E-R图</w:t>
      </w:r>
      <w:bookmarkEnd w:id="45"/>
      <w:bookmarkEnd w:id="46"/>
    </w:p>
    <w:p w14:paraId="1572EA0C">
      <w:pPr>
        <w:pStyle w:val="39"/>
        <w:ind w:firstLine="420"/>
      </w:pPr>
      <w:r>
        <w:t>系统总体分为</w:t>
      </w:r>
      <w:r>
        <w:rPr>
          <w:rFonts w:hint="eastAsia"/>
        </w:rPr>
        <w:t>小说创作</w:t>
      </w:r>
      <w:r>
        <w:t>模块、</w:t>
      </w:r>
      <w:r>
        <w:rPr>
          <w:rFonts w:hint="eastAsia"/>
        </w:rPr>
        <w:t>评价</w:t>
      </w:r>
      <w:r>
        <w:t>模块、</w:t>
      </w:r>
      <w:r>
        <w:rPr>
          <w:rFonts w:hint="eastAsia"/>
        </w:rPr>
        <w:t>交易</w:t>
      </w:r>
      <w:r>
        <w:t>模块、</w:t>
      </w:r>
      <w:r>
        <w:rPr>
          <w:rFonts w:hint="eastAsia"/>
        </w:rPr>
        <w:t>评价管理</w:t>
      </w:r>
      <w:r>
        <w:t>模块</w:t>
      </w:r>
      <w:r>
        <w:rPr>
          <w:rFonts w:hint="eastAsia"/>
        </w:rPr>
        <w:t>和书籍</w:t>
      </w:r>
      <w:r>
        <w:t>管理</w:t>
      </w:r>
      <w:r>
        <w:rPr>
          <w:rFonts w:hint="eastAsia"/>
        </w:rPr>
        <w:t>模块共5</w:t>
      </w:r>
      <w:r>
        <w:t>个部分。各模块E-R图如下</w:t>
      </w:r>
      <w:r>
        <w:rPr>
          <w:rFonts w:hint="eastAsia"/>
        </w:rPr>
        <w:t>（实体集和联系集的属性已经在总体E-R图中给出，因此在模块E-R图中就不标注属性了）</w:t>
      </w:r>
      <w:r>
        <w:t>：</w:t>
      </w:r>
    </w:p>
    <w:p w14:paraId="3968EB81">
      <w:pPr>
        <w:pStyle w:val="3"/>
        <w:numPr>
          <w:ilvl w:val="0"/>
          <w:numId w:val="0"/>
        </w:numPr>
      </w:pPr>
      <w:bookmarkStart w:id="47" w:name="_Toc198581521"/>
      <w:r>
        <w:rPr>
          <w:rFonts w:hint="eastAsia"/>
        </w:rPr>
        <w:t>2.2 小说创作模块E-R图</w:t>
      </w:r>
      <w:bookmarkEnd w:id="47"/>
    </w:p>
    <w:p w14:paraId="76163472">
      <w:pPr>
        <w:pStyle w:val="39"/>
        <w:ind w:firstLine="420"/>
      </w:pPr>
      <w:r>
        <w:rPr>
          <w:rFonts w:hint="eastAsia"/>
        </w:rPr>
        <w:t>该模块的 E-R 图设计的核心实体包括作者、小说、章节与分类。作者与小说之间为一对多关系，一位作者可创作多部小说；小说与章节之间同样为一对多关系，一本小说包含多个章节；小说与分类之间为多对多关系。</w:t>
      </w:r>
    </w:p>
    <w:p w14:paraId="64CA1323">
      <w:pPr>
        <w:pStyle w:val="39"/>
        <w:ind w:firstLine="420"/>
      </w:pPr>
      <w:r>
        <w:rPr>
          <w:rFonts w:hint="eastAsia"/>
        </w:rPr>
        <w:t>该模块的设计重点在于清晰表达创作结构与层级关系，同时支持章节的定价、字数与发布时间等属性管理，保障内容创作的完整性与灵活性。</w:t>
      </w:r>
    </w:p>
    <w:p w14:paraId="1CA25D8F">
      <w:pPr>
        <w:pStyle w:val="12"/>
        <w:jc w:val="center"/>
      </w:pPr>
      <w:bookmarkStart w:id="48" w:name="_Toc208588103"/>
      <w:bookmarkStart w:id="49" w:name="_Toc325730180"/>
      <w:bookmarkStart w:id="50" w:name="_Toc153186375"/>
      <w:r>
        <w:rPr>
          <w:rFonts w:hint="eastAsia"/>
        </w:rPr>
        <w:drawing>
          <wp:inline distT="0" distB="0" distL="0" distR="0">
            <wp:extent cx="3740150" cy="3347085"/>
            <wp:effectExtent l="0" t="0" r="0" b="5715"/>
            <wp:docPr id="5028784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8405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171" cy="33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14:paraId="72D3185D">
      <w:pPr>
        <w:pStyle w:val="12"/>
        <w:jc w:val="center"/>
      </w:pPr>
      <w:bookmarkStart w:id="51" w:name="_Toc208588104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小说创作模块E-R图</w:t>
      </w:r>
      <w:bookmarkEnd w:id="49"/>
      <w:bookmarkEnd w:id="51"/>
    </w:p>
    <w:p w14:paraId="0361C2EE">
      <w:pPr>
        <w:pStyle w:val="3"/>
        <w:numPr>
          <w:ilvl w:val="0"/>
          <w:numId w:val="0"/>
        </w:numPr>
      </w:pPr>
      <w:bookmarkStart w:id="52" w:name="_Toc198581522"/>
      <w:r>
        <w:rPr>
          <w:rFonts w:hint="eastAsia"/>
        </w:rPr>
        <w:t>2.3 评价模块E-R图</w:t>
      </w:r>
      <w:bookmarkEnd w:id="52"/>
    </w:p>
    <w:p w14:paraId="000D16ED">
      <w:pPr>
        <w:pStyle w:val="39"/>
        <w:ind w:firstLine="420"/>
      </w:pPr>
      <w:r>
        <w:rPr>
          <w:rFonts w:hint="eastAsia"/>
        </w:rPr>
        <w:t>该模块的 E-R 图设计的核心实体包括</w:t>
      </w:r>
      <w:r>
        <w:t>读者</w:t>
      </w:r>
      <w:r>
        <w:rPr>
          <w:rFonts w:hint="eastAsia"/>
        </w:rPr>
        <w:t>、小说、章节</w:t>
      </w:r>
      <w:r>
        <w:t>与评论，构建小说内容的交互评价体系。读者可以对章节</w:t>
      </w:r>
      <w:r>
        <w:rPr>
          <w:rFonts w:hint="eastAsia"/>
        </w:rPr>
        <w:t>评论、对</w:t>
      </w:r>
      <w:r>
        <w:t>小说</w:t>
      </w:r>
      <w:r>
        <w:rPr>
          <w:rFonts w:hint="eastAsia"/>
        </w:rPr>
        <w:t>评价。</w:t>
      </w:r>
      <w:r>
        <w:t>每条评论还包含内容、点赞数、评论状态等属性。</w:t>
      </w:r>
      <w:r>
        <w:rPr>
          <w:rFonts w:hint="eastAsia"/>
        </w:rPr>
        <w:t>读者对小说可以进行评分、收藏和推荐。</w:t>
      </w:r>
    </w:p>
    <w:p w14:paraId="2FC9C6BF">
      <w:pPr>
        <w:pStyle w:val="39"/>
        <w:ind w:firstLine="420"/>
      </w:pPr>
      <w:r>
        <w:t>该模块 E-R 图的设计重点是实现多维度的</w:t>
      </w:r>
      <w:r>
        <w:rPr>
          <w:rFonts w:hint="eastAsia"/>
        </w:rPr>
        <w:t>评价</w:t>
      </w:r>
      <w:r>
        <w:t>功能支持，为后续的评价管理与读者交互提供结构支撑。</w:t>
      </w:r>
    </w:p>
    <w:bookmarkEnd w:id="50"/>
    <w:p w14:paraId="39860779">
      <w:pPr>
        <w:jc w:val="center"/>
      </w:pPr>
      <w:r>
        <w:rPr>
          <w:rFonts w:hint="eastAsia"/>
        </w:rPr>
        <w:drawing>
          <wp:inline distT="0" distB="0" distL="0" distR="0">
            <wp:extent cx="4076700" cy="4530725"/>
            <wp:effectExtent l="0" t="0" r="0" b="3175"/>
            <wp:docPr id="4992191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1915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999" cy="45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65C1">
      <w:pPr>
        <w:pStyle w:val="12"/>
        <w:jc w:val="center"/>
      </w:pPr>
      <w:bookmarkStart w:id="53" w:name="_Toc20858810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</w:rPr>
        <w:t>3 评价模块E-R图</w:t>
      </w:r>
      <w:bookmarkEnd w:id="53"/>
    </w:p>
    <w:p w14:paraId="05FD00E2">
      <w:pPr>
        <w:pStyle w:val="3"/>
        <w:numPr>
          <w:ilvl w:val="0"/>
          <w:numId w:val="0"/>
        </w:numPr>
      </w:pPr>
      <w:bookmarkStart w:id="54" w:name="_Toc198581523"/>
      <w:r>
        <w:rPr>
          <w:rFonts w:hint="eastAsia"/>
        </w:rPr>
        <w:t>2.4 交易模块E-R图</w:t>
      </w:r>
      <w:bookmarkEnd w:id="54"/>
    </w:p>
    <w:p w14:paraId="4DFB642C">
      <w:pPr>
        <w:pStyle w:val="39"/>
        <w:ind w:firstLine="420"/>
      </w:pPr>
      <w:r>
        <w:rPr>
          <w:rFonts w:hint="eastAsia"/>
        </w:rPr>
        <w:t>该模块的 E-R 图设计的核心实体包括读者、章节、小说与交易，构建完整的交易数据管理体系。读者可以进行充值、打赏、章节解锁等操作，每笔交易记录详细保存交易类型、金额与时间等关键信息。</w:t>
      </w:r>
    </w:p>
    <w:p w14:paraId="4C9227AA">
      <w:pPr>
        <w:pStyle w:val="39"/>
        <w:ind w:firstLine="420"/>
      </w:pPr>
      <w:r>
        <w:rPr>
          <w:rFonts w:hint="eastAsia"/>
        </w:rPr>
        <w:t>E-R 图在设计上强调交易类型的可扩展性与数据的准确性，为平台的货币化运作提供核心数据支撑。</w:t>
      </w:r>
    </w:p>
    <w:p w14:paraId="1CED566B">
      <w:r>
        <w:drawing>
          <wp:inline distT="0" distB="0" distL="0" distR="0">
            <wp:extent cx="5280660" cy="195072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D4F9">
      <w:pPr>
        <w:pStyle w:val="12"/>
        <w:jc w:val="center"/>
      </w:pPr>
      <w:bookmarkStart w:id="55" w:name="_Toc208588106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</w:rPr>
        <w:t>4 交易模块E-R图</w:t>
      </w:r>
      <w:bookmarkEnd w:id="55"/>
    </w:p>
    <w:p w14:paraId="681D0897">
      <w:pPr>
        <w:pStyle w:val="3"/>
        <w:numPr>
          <w:ilvl w:val="0"/>
          <w:numId w:val="0"/>
        </w:numPr>
      </w:pPr>
      <w:bookmarkStart w:id="56" w:name="_Toc198581524"/>
      <w:r>
        <w:rPr>
          <w:rFonts w:hint="eastAsia"/>
        </w:rPr>
        <w:t>2.5 评价管理模块E-R图</w:t>
      </w:r>
      <w:bookmarkEnd w:id="56"/>
    </w:p>
    <w:p w14:paraId="24FA85EA">
      <w:pPr>
        <w:pStyle w:val="39"/>
        <w:ind w:firstLine="420"/>
      </w:pPr>
      <w:r>
        <w:rPr>
          <w:rFonts w:hint="eastAsia"/>
        </w:rPr>
        <w:t>该模块的 E-R 图设计的核心实体包括读者、评论、举报、管理、管理员，着重构建举报与管理流程相关的实体关系。读者可对不当评论发起举报，系统保存举报信息；管理员负责处理举报并记录处理结果。</w:t>
      </w:r>
    </w:p>
    <w:p w14:paraId="5D7F6ADC">
      <w:pPr>
        <w:pStyle w:val="39"/>
        <w:ind w:firstLine="420"/>
      </w:pPr>
      <w:r>
        <w:rPr>
          <w:rFonts w:hint="eastAsia"/>
        </w:rPr>
        <w:t>E-R 图设计体现了“举报—处理—记录”的流程闭环，为平台内容合规的管理提供数据基础与责任追溯机制。</w:t>
      </w:r>
    </w:p>
    <w:p w14:paraId="33B365BD">
      <w:pPr>
        <w:tabs>
          <w:tab w:val="left" w:pos="1831"/>
        </w:tabs>
        <w:jc w:val="center"/>
      </w:pPr>
      <w:r>
        <w:drawing>
          <wp:inline distT="0" distB="0" distL="0" distR="0">
            <wp:extent cx="5494020" cy="398526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434D">
      <w:pPr>
        <w:pStyle w:val="12"/>
        <w:jc w:val="center"/>
      </w:pPr>
      <w:bookmarkStart w:id="57" w:name="_Toc208588107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</w:rPr>
        <w:t>5 评价管理模块E-R图</w:t>
      </w:r>
      <w:bookmarkEnd w:id="57"/>
    </w:p>
    <w:p w14:paraId="4469A7FC">
      <w:pPr>
        <w:pStyle w:val="3"/>
        <w:numPr>
          <w:ilvl w:val="0"/>
          <w:numId w:val="0"/>
        </w:numPr>
      </w:pPr>
      <w:bookmarkStart w:id="58" w:name="_Toc198581525"/>
      <w:r>
        <w:rPr>
          <w:rFonts w:hint="eastAsia"/>
        </w:rPr>
        <w:t>2.6 书籍管理模块E-R图</w:t>
      </w:r>
      <w:bookmarkEnd w:id="58"/>
    </w:p>
    <w:p w14:paraId="0748534F">
      <w:pPr>
        <w:pStyle w:val="39"/>
        <w:ind w:firstLine="420"/>
      </w:pPr>
      <w:r>
        <w:rPr>
          <w:rFonts w:hint="eastAsia"/>
        </w:rPr>
        <w:t>该模块的 E-R 图设计的核心实体包括小说、章节、管理、管理员，主要服务于后台审核与内容运营管理。管理员可对小说和章节的状态进行变更操作，如从“待审核”更改为“连载”或“完结”，并记录相关审核信息。</w:t>
      </w:r>
    </w:p>
    <w:p w14:paraId="09FC9787">
      <w:pPr>
        <w:pStyle w:val="39"/>
        <w:ind w:firstLine="420"/>
      </w:pPr>
      <w:r>
        <w:rPr>
          <w:rFonts w:hint="eastAsia"/>
        </w:rPr>
        <w:t>该模块的设计重点在于建立灵活的内容状态追踪机制，支撑内容生命周期管理与运营效率提升。</w:t>
      </w:r>
    </w:p>
    <w:p w14:paraId="6FE3E8A3">
      <w:pPr>
        <w:jc w:val="center"/>
      </w:pPr>
      <w:r>
        <w:drawing>
          <wp:inline distT="0" distB="0" distL="0" distR="0">
            <wp:extent cx="5471160" cy="1965960"/>
            <wp:effectExtent l="0" t="0" r="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400">
      <w:pPr>
        <w:pStyle w:val="12"/>
        <w:jc w:val="center"/>
      </w:pPr>
      <w:bookmarkStart w:id="59" w:name="_Toc208588108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</w:rPr>
        <w:t>6 书籍管理模块E-R图</w:t>
      </w:r>
      <w:bookmarkEnd w:id="59"/>
    </w:p>
    <w:p w14:paraId="0AAC602F"/>
    <w:p w14:paraId="4123E32E">
      <w:pPr>
        <w:rPr>
          <w:sz w:val="21"/>
          <w:szCs w:val="21"/>
        </w:rPr>
      </w:pPr>
    </w:p>
    <w:p w14:paraId="2258793A">
      <w:pPr>
        <w:pStyle w:val="39"/>
        <w:ind w:firstLine="0" w:firstLineChars="0"/>
      </w:pPr>
    </w:p>
    <w:p w14:paraId="70BC0F3E">
      <w:pPr>
        <w:pStyle w:val="2"/>
      </w:pPr>
      <w:bookmarkStart w:id="60" w:name="_Toc198581526"/>
      <w:bookmarkStart w:id="61" w:name="_Toc394245202"/>
      <w:r>
        <w:rPr>
          <w:rFonts w:hint="eastAsia"/>
        </w:rPr>
        <w:t>逻辑设计</w:t>
      </w:r>
      <w:bookmarkEnd w:id="60"/>
      <w:bookmarkEnd w:id="61"/>
    </w:p>
    <w:p w14:paraId="126E02C6">
      <w:pPr>
        <w:pStyle w:val="3"/>
      </w:pPr>
      <w:bookmarkStart w:id="62" w:name="_Toc198581527"/>
      <w:bookmarkStart w:id="63" w:name="_Toc394245203"/>
      <w:r>
        <w:rPr>
          <w:rFonts w:hint="eastAsia"/>
        </w:rPr>
        <w:t>表的设计</w:t>
      </w:r>
      <w:bookmarkEnd w:id="62"/>
      <w:bookmarkEnd w:id="63"/>
    </w:p>
    <w:p w14:paraId="138BF1B9">
      <w:pPr>
        <w:pStyle w:val="39"/>
        <w:ind w:firstLine="420"/>
      </w:pPr>
      <w:r>
        <w:t>本系统围绕</w:t>
      </w:r>
      <w:r>
        <w:rPr>
          <w:b/>
          <w:bCs/>
        </w:rPr>
        <w:t>网络小说阅读与管理平台</w:t>
      </w:r>
      <w:r>
        <w:t>的业务需求，设计了2</w:t>
      </w:r>
      <w:r>
        <w:rPr>
          <w:rFonts w:hint="eastAsia"/>
        </w:rPr>
        <w:t>5</w:t>
      </w:r>
      <w:r>
        <w:t>张关系表，涵盖小说内容发布、章节管理、评论互动、举报处理、充值消费等功能。以下对各表的功能和存储内容进行简要说明：</w:t>
      </w:r>
    </w:p>
    <w:p w14:paraId="6D6C66E1">
      <w:pPr>
        <w:pStyle w:val="39"/>
        <w:ind w:firstLine="420"/>
      </w:pPr>
      <w:r>
        <w:rPr>
          <w:rFonts w:hint="eastAsia"/>
        </w:rPr>
        <w:t>novel表记录小说作品相关信息，</w:t>
      </w:r>
      <w:r>
        <w:t>作者创建作品、上传文案、分类、审核后发布</w:t>
      </w:r>
      <w:r>
        <w:rPr>
          <w:rFonts w:hint="eastAsia"/>
        </w:rPr>
        <w:t>，</w:t>
      </w:r>
      <w:r>
        <w:t xml:space="preserve"> 创建时填入 novel_name、introduction 和绑定的 category_name</w:t>
      </w:r>
      <w:r>
        <w:rPr>
          <w:rFonts w:hint="eastAsia"/>
        </w:rPr>
        <w:t>，</w:t>
      </w:r>
      <w:r>
        <w:t>初始状态为 status='待审核'，</w:t>
      </w:r>
      <w:r>
        <w:rPr>
          <w:rFonts w:hint="eastAsia"/>
        </w:rPr>
        <w:t>审核</w:t>
      </w:r>
      <w:r>
        <w:t>通过后变为连载</w:t>
      </w:r>
      <w:r>
        <w:rPr>
          <w:rFonts w:hint="eastAsia"/>
        </w:rPr>
        <w:t>。</w:t>
      </w:r>
    </w:p>
    <w:p w14:paraId="54F398F5">
      <w:pPr>
        <w:pStyle w:val="39"/>
        <w:ind w:firstLine="420"/>
      </w:pPr>
      <w:r>
        <w:rPr>
          <w:rFonts w:hint="eastAsia"/>
        </w:rPr>
        <w:t>author表存储作者基本信息，</w:t>
      </w:r>
      <w:r>
        <w:t>注册时插入数据，注销时删除数据。</w:t>
      </w:r>
    </w:p>
    <w:p w14:paraId="49119EEB">
      <w:pPr>
        <w:pStyle w:val="39"/>
        <w:ind w:firstLine="420"/>
      </w:pPr>
      <w:r>
        <w:rPr>
          <w:rFonts w:hint="eastAsia"/>
        </w:rPr>
        <w:t>chapter存储小说章节信息，</w:t>
      </w:r>
      <w:r>
        <w:t>作者新增章节即向表中插入记录</w:t>
      </w:r>
      <w:r>
        <w:rPr>
          <w:rFonts w:hint="eastAsia"/>
        </w:rPr>
        <w:t>，章节状态字段默认为通过。</w:t>
      </w:r>
    </w:p>
    <w:p w14:paraId="79A28429">
      <w:pPr>
        <w:pStyle w:val="39"/>
        <w:ind w:firstLine="420"/>
      </w:pPr>
      <w:r>
        <w:rPr>
          <w:rFonts w:hint="eastAsia"/>
        </w:rPr>
        <w:t>novel_category记录小说与分类之间的联系。</w:t>
      </w:r>
    </w:p>
    <w:p w14:paraId="17A5F81C">
      <w:pPr>
        <w:pStyle w:val="39"/>
        <w:ind w:firstLine="420"/>
      </w:pPr>
      <w:r>
        <w:rPr>
          <w:rFonts w:hint="eastAsia"/>
        </w:rPr>
        <w:t>reader表存储读者基本信息，</w:t>
      </w:r>
      <w:r>
        <w:t>登录校验账号密码字段</w:t>
      </w:r>
      <w:r>
        <w:rPr>
          <w:rFonts w:hint="eastAsia"/>
        </w:rPr>
        <w:t>，</w:t>
      </w:r>
      <w:r>
        <w:t>登录成功后系统会获取其收藏、推荐记录等</w:t>
      </w:r>
      <w:r>
        <w:rPr>
          <w:rFonts w:hint="eastAsia"/>
        </w:rPr>
        <w:t>。</w:t>
      </w:r>
    </w:p>
    <w:p w14:paraId="038D7EB1">
      <w:pPr>
        <w:pStyle w:val="39"/>
        <w:ind w:firstLine="420"/>
      </w:pPr>
      <w:r>
        <w:rPr>
          <w:rFonts w:hint="eastAsia"/>
        </w:rPr>
        <w:t>collect表记录某个读者所收藏的书架信息，读者可选择是否公开其书架</w:t>
      </w:r>
    </w:p>
    <w:p w14:paraId="00E4B388">
      <w:pPr>
        <w:pStyle w:val="39"/>
        <w:ind w:firstLine="420"/>
      </w:pPr>
      <w:r>
        <w:rPr>
          <w:rFonts w:hint="eastAsia"/>
        </w:rPr>
        <w:t>recommend表记录某个读者推荐小说的记录，以及推荐理由。</w:t>
      </w:r>
    </w:p>
    <w:p w14:paraId="320F596A">
      <w:pPr>
        <w:pStyle w:val="39"/>
        <w:ind w:firstLine="420"/>
      </w:pPr>
      <w:r>
        <w:rPr>
          <w:rFonts w:hint="eastAsia"/>
        </w:rPr>
        <w:t>rate表记录读者给小说评分的记录，可以通过</w:t>
      </w:r>
      <w:r>
        <w:t>对 rate 表中评分求平均值</w:t>
      </w:r>
      <w:r>
        <w:rPr>
          <w:rFonts w:hint="eastAsia"/>
        </w:rPr>
        <w:t>得到书籍评分榜。</w:t>
      </w:r>
    </w:p>
    <w:p w14:paraId="59588D88">
      <w:pPr>
        <w:pStyle w:val="39"/>
        <w:ind w:firstLine="420"/>
      </w:pPr>
      <w:r>
        <w:t xml:space="preserve">comment, like, </w:t>
      </w:r>
      <w:r>
        <w:rPr>
          <w:rFonts w:hint="eastAsia"/>
        </w:rPr>
        <w:t>comment</w:t>
      </w:r>
      <w:r>
        <w:t xml:space="preserve">_reply </w:t>
      </w:r>
      <w:r>
        <w:rPr>
          <w:rFonts w:hint="eastAsia"/>
        </w:rPr>
        <w:t>三</w:t>
      </w:r>
      <w:r>
        <w:t>张表</w:t>
      </w:r>
      <w:r>
        <w:rPr>
          <w:rFonts w:hint="eastAsia"/>
        </w:rPr>
        <w:t>记录评论，点赞，嵌套回复。</w:t>
      </w:r>
    </w:p>
    <w:p w14:paraId="3C9E67BB">
      <w:pPr>
        <w:pStyle w:val="39"/>
        <w:ind w:firstLine="420"/>
      </w:pPr>
      <w:r>
        <w:t>每次审核会产生一条记录存入 management 表及对应子表</w:t>
      </w:r>
      <w:r>
        <w:rPr>
          <w:rFonts w:hint="eastAsia"/>
        </w:rPr>
        <w:t>，</w:t>
      </w:r>
      <w:r>
        <w:t>management 表</w:t>
      </w:r>
      <w:r>
        <w:rPr>
          <w:rFonts w:hint="eastAsia"/>
        </w:rPr>
        <w:t>记录了管理记录标识符，审核结果，审核时间。</w:t>
      </w:r>
    </w:p>
    <w:p w14:paraId="0E38D85A">
      <w:pPr>
        <w:pStyle w:val="39"/>
        <w:ind w:firstLine="420"/>
      </w:pPr>
      <w:r>
        <w:t>虚拟货币模块相关表设计</w:t>
      </w:r>
      <w:r>
        <w:rPr>
          <w:rFonts w:hint="eastAsia"/>
        </w:rPr>
        <w:t>：</w:t>
      </w:r>
    </w:p>
    <w:p w14:paraId="68424EBA">
      <w:pPr>
        <w:pStyle w:val="39"/>
        <w:ind w:firstLine="420"/>
      </w:pPr>
      <w:r>
        <w:t>统一通过 transaction_record 表记录所有类型交易</w:t>
      </w:r>
      <w:r>
        <w:rPr>
          <w:rFonts w:hint="eastAsia"/>
        </w:rPr>
        <w:t>，trans_type字段区分交易类型</w:t>
      </w:r>
      <w:r>
        <w:t>（充值、打赏、购买章节）</w:t>
      </w:r>
      <w:r>
        <w:rPr>
          <w:rFonts w:hint="eastAsia"/>
        </w:rPr>
        <w:t>，</w:t>
      </w:r>
      <w:r>
        <w:t>每次交易都会记录金额、时间</w:t>
      </w:r>
      <w:r>
        <w:rPr>
          <w:rFonts w:hint="eastAsia"/>
        </w:rPr>
        <w:t>，</w:t>
      </w:r>
      <w:r>
        <w:t>章节购买记录在 purchase 表，打赏记录在 rewar</w:t>
      </w:r>
      <w:r>
        <w:rPr>
          <w:rFonts w:hint="eastAsia"/>
        </w:rPr>
        <w:t>d。</w:t>
      </w:r>
    </w:p>
    <w:p w14:paraId="182460BD">
      <w:pPr>
        <w:pStyle w:val="4"/>
      </w:pPr>
      <w:bookmarkStart w:id="64" w:name="_Toc198581528"/>
      <w:bookmarkStart w:id="65" w:name="_Toc394245204"/>
      <w:r>
        <w:rPr>
          <w:rFonts w:hint="eastAsia"/>
        </w:rPr>
        <w:t>novel表</w:t>
      </w:r>
      <w:bookmarkEnd w:id="64"/>
      <w:bookmarkEnd w:id="65"/>
      <w:r>
        <w:rPr>
          <w:rFonts w:hint="eastAsia"/>
        </w:rPr>
        <w:t xml:space="preserve"> </w:t>
      </w:r>
    </w:p>
    <w:p w14:paraId="5FA1055E">
      <w:pPr>
        <w:pStyle w:val="12"/>
        <w:ind w:firstLine="420"/>
        <w:jc w:val="center"/>
      </w:pPr>
      <w:bookmarkStart w:id="66" w:name="_Toc208588109"/>
      <w:bookmarkStart w:id="67" w:name="_Toc325730182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novel表</w:t>
      </w:r>
      <w:bookmarkEnd w:id="66"/>
      <w:bookmarkEnd w:id="67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527"/>
        <w:gridCol w:w="1348"/>
        <w:gridCol w:w="1840"/>
        <w:gridCol w:w="2788"/>
      </w:tblGrid>
      <w:tr w14:paraId="543FB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C90853">
            <w:pPr>
              <w:pStyle w:val="39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DEA790">
            <w:pPr>
              <w:pStyle w:val="3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E3FCB1">
            <w:pPr>
              <w:pStyle w:val="39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4466B">
            <w:pPr>
              <w:pStyle w:val="39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BF7823">
            <w:pPr>
              <w:pStyle w:val="39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3197A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873B4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81C3F0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D8E58D">
            <w:pPr>
              <w:pStyle w:val="39"/>
              <w:ind w:firstLine="0" w:firstLineChars="0"/>
              <w:jc w:val="left"/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4DA92D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FB7BA6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主码</w:t>
            </w:r>
          </w:p>
        </w:tc>
      </w:tr>
      <w:tr w14:paraId="49CC8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762BF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author_id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AF873F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33E72E">
            <w:pPr>
              <w:pStyle w:val="39"/>
              <w:ind w:firstLine="0" w:firstLineChars="0"/>
              <w:jc w:val="left"/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18F4B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作者标识符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A99BCE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外码，参照author表中的author_id属性</w:t>
            </w:r>
          </w:p>
        </w:tc>
      </w:tr>
      <w:tr w14:paraId="74958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F6F40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novel_name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03F92B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96498A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66A92C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小说名称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99B8C9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非空</w:t>
            </w:r>
          </w:p>
        </w:tc>
      </w:tr>
      <w:tr w14:paraId="3E809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CF2B88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044B68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A6C9CB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400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05EB0D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简介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31D0E1">
            <w:pPr>
              <w:pStyle w:val="39"/>
              <w:ind w:firstLine="0" w:firstLineChars="0"/>
              <w:jc w:val="left"/>
            </w:pPr>
          </w:p>
        </w:tc>
      </w:tr>
      <w:tr w14:paraId="17A7C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D9D16E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738D7A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1119FC">
            <w:pPr>
              <w:pStyle w:val="39"/>
              <w:ind w:firstLine="0" w:firstLineChars="0"/>
              <w:jc w:val="left"/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34CC5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FB6E7D">
            <w:pPr>
              <w:pStyle w:val="39"/>
              <w:ind w:firstLine="0" w:firstLineChars="0"/>
              <w:jc w:val="left"/>
            </w:pPr>
          </w:p>
        </w:tc>
      </w:tr>
      <w:tr w14:paraId="34F03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27C799">
            <w:pPr>
              <w:pStyle w:val="39"/>
              <w:ind w:firstLine="0" w:firstLineChars="0"/>
              <w:jc w:val="left"/>
            </w:pPr>
            <w:r>
              <w:t>cover_url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882E22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1226CC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C773FD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封面图片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16001B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存储图片路径</w:t>
            </w:r>
          </w:p>
        </w:tc>
      </w:tr>
      <w:tr w14:paraId="6C156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2B8823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17B0B9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588DE4">
            <w:pPr>
              <w:pStyle w:val="39"/>
              <w:ind w:firstLine="0" w:firstLineChars="0"/>
              <w:jc w:val="left"/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3BFD54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平均分数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E5D82C">
            <w:pPr>
              <w:pStyle w:val="39"/>
              <w:ind w:firstLine="0" w:firstLineChars="0"/>
              <w:jc w:val="left"/>
            </w:pPr>
          </w:p>
        </w:tc>
      </w:tr>
      <w:tr w14:paraId="1F17A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E9529C">
            <w:pPr>
              <w:pStyle w:val="39"/>
              <w:ind w:firstLine="0" w:firstLineChars="0"/>
              <w:jc w:val="left"/>
            </w:pPr>
            <w:r>
              <w:t>total_word_count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A5B10E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7BD45B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61C3E9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小说总字数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225C1A">
            <w:pPr>
              <w:pStyle w:val="39"/>
              <w:ind w:firstLine="0" w:firstLineChars="0"/>
              <w:jc w:val="left"/>
            </w:pPr>
          </w:p>
        </w:tc>
      </w:tr>
      <w:tr w14:paraId="61069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4E5316">
            <w:pPr>
              <w:pStyle w:val="39"/>
              <w:ind w:firstLine="0" w:firstLineChars="0"/>
              <w:jc w:val="left"/>
            </w:pPr>
            <w:r>
              <w:t>recommend_count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8C569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8336A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BD941E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小说被推荐的总次数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E03DE3">
            <w:pPr>
              <w:pStyle w:val="39"/>
              <w:ind w:firstLine="0" w:firstLineChars="0"/>
              <w:jc w:val="left"/>
            </w:pPr>
          </w:p>
        </w:tc>
      </w:tr>
      <w:tr w14:paraId="6DB5B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DDD07B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collect_count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BDD398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2DF826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88E9AC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小说被收藏的总次数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6E1AAB">
            <w:pPr>
              <w:pStyle w:val="39"/>
              <w:ind w:firstLine="0" w:firstLineChars="0"/>
              <w:jc w:val="left"/>
            </w:pPr>
          </w:p>
        </w:tc>
      </w:tr>
      <w:tr w14:paraId="3423B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CED2B4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6D9756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BEEDB6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D2E37F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小说状态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00CDDC">
            <w:pPr>
              <w:pStyle w:val="39"/>
              <w:ind w:firstLine="0" w:firstLineChars="0"/>
              <w:jc w:val="left"/>
            </w:pPr>
            <w:r>
              <w:rPr>
                <w:rFonts w:hint="eastAsia"/>
              </w:rPr>
              <w:t>“待审核”“连载”“完结”，默认“待审核”</w:t>
            </w:r>
          </w:p>
        </w:tc>
      </w:tr>
    </w:tbl>
    <w:p w14:paraId="07D975A9">
      <w:pPr>
        <w:pStyle w:val="4"/>
      </w:pPr>
      <w:bookmarkStart w:id="68" w:name="_Toc198581529"/>
      <w:r>
        <w:rPr>
          <w:rFonts w:hint="eastAsia"/>
        </w:rPr>
        <w:t>author表</w:t>
      </w:r>
      <w:bookmarkEnd w:id="68"/>
    </w:p>
    <w:p w14:paraId="72E51CE0">
      <w:pPr>
        <w:pStyle w:val="12"/>
        <w:ind w:firstLine="420"/>
        <w:jc w:val="center"/>
      </w:pPr>
      <w:bookmarkStart w:id="69" w:name="_Toc208588110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 author表</w:t>
      </w:r>
      <w:bookmarkEnd w:id="69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43726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66D090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D5B8AA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D92E23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011840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265C7A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38310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58D0DACA">
            <w:pPr>
              <w:pStyle w:val="39"/>
              <w:ind w:firstLine="0" w:firstLineChars="0"/>
            </w:pPr>
            <w:r>
              <w:rPr>
                <w:rFonts w:hint="eastAsia"/>
              </w:rPr>
              <w:t>author_id</w:t>
            </w:r>
          </w:p>
        </w:tc>
        <w:tc>
          <w:tcPr>
            <w:tcW w:w="1564" w:type="dxa"/>
          </w:tcPr>
          <w:p w14:paraId="1CDFEC43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29102818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5999DE95">
            <w:pPr>
              <w:pStyle w:val="39"/>
              <w:ind w:firstLine="0" w:firstLineChars="0"/>
            </w:pPr>
            <w:r>
              <w:rPr>
                <w:rFonts w:hint="eastAsia"/>
              </w:rPr>
              <w:t>作者标识符</w:t>
            </w:r>
          </w:p>
        </w:tc>
        <w:tc>
          <w:tcPr>
            <w:tcW w:w="2886" w:type="dxa"/>
          </w:tcPr>
          <w:p w14:paraId="0244A0FD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0140E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5143D06A">
            <w:pPr>
              <w:pStyle w:val="39"/>
              <w:ind w:firstLine="0" w:firstLineChars="0"/>
            </w:pPr>
            <w:r>
              <w:rPr>
                <w:rFonts w:hint="eastAsia"/>
              </w:rPr>
              <w:t>author_name</w:t>
            </w:r>
          </w:p>
        </w:tc>
        <w:tc>
          <w:tcPr>
            <w:tcW w:w="1564" w:type="dxa"/>
          </w:tcPr>
          <w:p w14:paraId="09C31AEA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</w:tcPr>
          <w:p w14:paraId="037F5BBA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8" w:type="dxa"/>
          </w:tcPr>
          <w:p w14:paraId="0AAAD3DB">
            <w:pPr>
              <w:pStyle w:val="39"/>
              <w:ind w:firstLine="0" w:firstLineChars="0"/>
            </w:pPr>
            <w:r>
              <w:rPr>
                <w:rFonts w:hint="eastAsia"/>
              </w:rPr>
              <w:t>作者名</w:t>
            </w:r>
          </w:p>
        </w:tc>
        <w:tc>
          <w:tcPr>
            <w:tcW w:w="2886" w:type="dxa"/>
          </w:tcPr>
          <w:p w14:paraId="576ADB90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03A84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51CD37D4">
            <w:pPr>
              <w:pStyle w:val="39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64" w:type="dxa"/>
          </w:tcPr>
          <w:p w14:paraId="489968DC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</w:tcPr>
          <w:p w14:paraId="10DEE3A9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8" w:type="dxa"/>
          </w:tcPr>
          <w:p w14:paraId="7BFB8F7F">
            <w:pPr>
              <w:pStyle w:val="39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886" w:type="dxa"/>
          </w:tcPr>
          <w:p w14:paraId="41E5672D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12847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6436146B">
            <w:pPr>
              <w:pStyle w:val="39"/>
              <w:ind w:firstLine="0" w:firstLineChars="0"/>
            </w:pPr>
            <w:r>
              <w:rPr>
                <w:rFonts w:hint="eastAsia"/>
              </w:rPr>
              <w:t>earning</w:t>
            </w:r>
          </w:p>
        </w:tc>
        <w:tc>
          <w:tcPr>
            <w:tcW w:w="1564" w:type="dxa"/>
          </w:tcPr>
          <w:p w14:paraId="3A027008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93" w:type="dxa"/>
          </w:tcPr>
          <w:p w14:paraId="2D5AE052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2AE98BEE">
            <w:pPr>
              <w:pStyle w:val="39"/>
              <w:ind w:firstLine="0" w:firstLineChars="0"/>
            </w:pPr>
            <w:r>
              <w:rPr>
                <w:rFonts w:hint="eastAsia"/>
              </w:rPr>
              <w:t>收入</w:t>
            </w:r>
          </w:p>
        </w:tc>
        <w:tc>
          <w:tcPr>
            <w:tcW w:w="2886" w:type="dxa"/>
          </w:tcPr>
          <w:p w14:paraId="2AAA8884">
            <w:pPr>
              <w:pStyle w:val="39"/>
              <w:ind w:firstLine="0" w:firstLineChars="0"/>
            </w:pPr>
            <w:r>
              <w:rPr>
                <w:rFonts w:hint="eastAsia"/>
              </w:rPr>
              <w:t>默认为0</w:t>
            </w:r>
          </w:p>
        </w:tc>
      </w:tr>
      <w:tr w14:paraId="7D2C5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1FD457D0">
            <w:pPr>
              <w:pStyle w:val="39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1564" w:type="dxa"/>
          </w:tcPr>
          <w:p w14:paraId="252B3BEB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</w:tcPr>
          <w:p w14:paraId="18958095">
            <w:pPr>
              <w:pStyle w:val="39"/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1918" w:type="dxa"/>
          </w:tcPr>
          <w:p w14:paraId="785DB981">
            <w:pPr>
              <w:pStyle w:val="39"/>
              <w:ind w:firstLine="0" w:firstLineChars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886" w:type="dxa"/>
          </w:tcPr>
          <w:p w14:paraId="6E6CA444">
            <w:pPr>
              <w:pStyle w:val="39"/>
              <w:ind w:firstLine="0" w:firstLineChars="0"/>
            </w:pPr>
          </w:p>
        </w:tc>
      </w:tr>
      <w:tr w14:paraId="0A24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6DC3278B">
            <w:pPr>
              <w:pStyle w:val="39"/>
              <w:ind w:firstLine="0" w:firstLineChars="0"/>
            </w:pPr>
            <w:r>
              <w:t xml:space="preserve">avatar_url </w:t>
            </w:r>
          </w:p>
        </w:tc>
        <w:tc>
          <w:tcPr>
            <w:tcW w:w="1564" w:type="dxa"/>
          </w:tcPr>
          <w:p w14:paraId="2C151C3E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</w:tcPr>
          <w:p w14:paraId="467484DD">
            <w:pPr>
              <w:pStyle w:val="39"/>
              <w:ind w:firstLine="0" w:firstLineChars="0"/>
            </w:pPr>
            <w:r>
              <w:rPr>
                <w:rFonts w:hint="eastAsia"/>
              </w:rPr>
              <w:t>255</w:t>
            </w:r>
          </w:p>
        </w:tc>
        <w:tc>
          <w:tcPr>
            <w:tcW w:w="1918" w:type="dxa"/>
          </w:tcPr>
          <w:p w14:paraId="0771C3CB">
            <w:pPr>
              <w:pStyle w:val="39"/>
              <w:ind w:firstLine="0" w:firstLineChars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886" w:type="dxa"/>
          </w:tcPr>
          <w:p w14:paraId="078308AF">
            <w:pPr>
              <w:pStyle w:val="39"/>
              <w:ind w:firstLine="0" w:firstLineChars="0"/>
            </w:pPr>
            <w:r>
              <w:rPr>
                <w:rFonts w:hint="eastAsia"/>
              </w:rPr>
              <w:t>存储图片路径</w:t>
            </w:r>
          </w:p>
        </w:tc>
      </w:tr>
    </w:tbl>
    <w:p w14:paraId="08692709">
      <w:pPr>
        <w:pStyle w:val="4"/>
      </w:pPr>
      <w:bookmarkStart w:id="70" w:name="_Toc198581530"/>
      <w:r>
        <w:rPr>
          <w:rFonts w:hint="eastAsia"/>
        </w:rPr>
        <w:t>category表</w:t>
      </w:r>
      <w:bookmarkEnd w:id="70"/>
    </w:p>
    <w:p w14:paraId="5D8E8D74">
      <w:pPr>
        <w:pStyle w:val="12"/>
        <w:ind w:firstLine="420"/>
        <w:jc w:val="center"/>
      </w:pPr>
      <w:bookmarkStart w:id="71" w:name="_Toc208588111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3 category表</w:t>
      </w:r>
      <w:bookmarkEnd w:id="71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69516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C00803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024847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D7B02E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283A85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648F22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61117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41FB96D7">
            <w:pPr>
              <w:pStyle w:val="39"/>
              <w:ind w:firstLine="0" w:firstLineChars="0"/>
            </w:pPr>
            <w:r>
              <w:rPr>
                <w:rFonts w:hint="eastAsia"/>
              </w:rPr>
              <w:t>category_name</w:t>
            </w:r>
          </w:p>
        </w:tc>
        <w:tc>
          <w:tcPr>
            <w:tcW w:w="1564" w:type="dxa"/>
          </w:tcPr>
          <w:p w14:paraId="4A46308B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</w:tcPr>
          <w:p w14:paraId="11E54CB9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8" w:type="dxa"/>
          </w:tcPr>
          <w:p w14:paraId="4ABB8024">
            <w:pPr>
              <w:pStyle w:val="39"/>
              <w:ind w:firstLine="0" w:firstLineChars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886" w:type="dxa"/>
          </w:tcPr>
          <w:p w14:paraId="353DF759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</w:tbl>
    <w:p w14:paraId="30B80563">
      <w:pPr>
        <w:pStyle w:val="4"/>
      </w:pPr>
      <w:bookmarkStart w:id="72" w:name="_Toc198581531"/>
      <w:r>
        <w:rPr>
          <w:rFonts w:hint="eastAsia"/>
        </w:rPr>
        <w:t>chapter表</w:t>
      </w:r>
      <w:bookmarkEnd w:id="72"/>
    </w:p>
    <w:p w14:paraId="5CA36EFF">
      <w:pPr>
        <w:pStyle w:val="12"/>
        <w:ind w:firstLine="420"/>
        <w:jc w:val="center"/>
      </w:pPr>
      <w:bookmarkStart w:id="73" w:name="_Toc208588112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4 chapter表</w:t>
      </w:r>
      <w:bookmarkEnd w:id="73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622"/>
        <w:gridCol w:w="1364"/>
        <w:gridCol w:w="1875"/>
        <w:gridCol w:w="2829"/>
      </w:tblGrid>
      <w:tr w14:paraId="79B2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500DDE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71E6AD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7025D1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F703F0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89280B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2AA03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7E9EF5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514C02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263890">
            <w:pPr>
              <w:pStyle w:val="39"/>
              <w:ind w:firstLine="0" w:firstLineChars="0"/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2A8276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302747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主码，外码，参照novel表中的novel_id属性</w:t>
            </w:r>
          </w:p>
        </w:tc>
      </w:tr>
      <w:tr w14:paraId="6EDF6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ABF699">
            <w:pPr>
              <w:pStyle w:val="39"/>
              <w:ind w:firstLine="0" w:firstLineChars="0"/>
            </w:pPr>
            <w:r>
              <w:t>chapter_id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2E19DC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1B2265">
            <w:pPr>
              <w:pStyle w:val="39"/>
              <w:ind w:firstLine="0" w:firstLineChars="0"/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F6CB31">
            <w:pPr>
              <w:pStyle w:val="39"/>
              <w:ind w:firstLine="0" w:firstLineChars="0"/>
            </w:pPr>
            <w:r>
              <w:rPr>
                <w:rFonts w:hint="eastAsia"/>
              </w:rPr>
              <w:t>章节号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E7193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1319F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2061AE">
            <w:pPr>
              <w:pStyle w:val="39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D0F6DF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61542F">
            <w:pPr>
              <w:pStyle w:val="39"/>
              <w:ind w:firstLine="0" w:firstLineChars="0"/>
            </w:pPr>
            <w:r>
              <w:rPr>
                <w:rFonts w:hint="eastAsia"/>
              </w:rPr>
              <w:t>40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47E48B">
            <w:pPr>
              <w:pStyle w:val="39"/>
              <w:ind w:firstLine="0" w:firstLineChars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0D5489">
            <w:pPr>
              <w:pStyle w:val="39"/>
              <w:ind w:firstLine="0" w:firstLineChars="0"/>
            </w:pPr>
          </w:p>
        </w:tc>
      </w:tr>
      <w:tr w14:paraId="09E65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3FD6DE">
            <w:pPr>
              <w:pStyle w:val="39"/>
              <w:ind w:firstLine="0" w:firstLineChars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8DF9F6">
            <w:pPr>
              <w:pStyle w:val="39"/>
              <w:ind w:firstLine="0" w:firstLineChars="0"/>
            </w:pPr>
            <w:r>
              <w:rPr>
                <w:rFonts w:hint="eastAsia"/>
              </w:rPr>
              <w:t>CLOB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DF4691">
            <w:pPr>
              <w:pStyle w:val="39"/>
              <w:ind w:firstLine="0" w:firstLineChars="0"/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9651A2">
            <w:pPr>
              <w:pStyle w:val="39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82FC1D">
            <w:pPr>
              <w:pStyle w:val="39"/>
              <w:ind w:firstLine="0" w:firstLineChars="0"/>
            </w:pPr>
          </w:p>
        </w:tc>
      </w:tr>
      <w:tr w14:paraId="3461D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73742F">
            <w:pPr>
              <w:pStyle w:val="39"/>
              <w:ind w:firstLine="0" w:firstLineChars="0"/>
            </w:pPr>
            <w:r>
              <w:rPr>
                <w:rFonts w:hint="eastAsia"/>
              </w:rPr>
              <w:t>word_count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6A8FAB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4D69B">
            <w:pPr>
              <w:pStyle w:val="39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7CBB98">
            <w:pPr>
              <w:pStyle w:val="39"/>
              <w:ind w:firstLine="0" w:firstLineChars="0"/>
            </w:pPr>
            <w:r>
              <w:rPr>
                <w:rFonts w:hint="eastAsia"/>
              </w:rPr>
              <w:t>章节字数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28DAE0">
            <w:pPr>
              <w:pStyle w:val="39"/>
              <w:ind w:firstLine="0" w:firstLineChars="0"/>
            </w:pPr>
            <w:r>
              <w:rPr>
                <w:rFonts w:hint="eastAsia"/>
              </w:rPr>
              <w:t>最多999999个字</w:t>
            </w:r>
          </w:p>
        </w:tc>
      </w:tr>
      <w:tr w14:paraId="662FE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62608">
            <w:pPr>
              <w:pStyle w:val="3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rice_per_kilo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67D9FB">
            <w:pPr>
              <w:pStyle w:val="39"/>
              <w:ind w:firstLine="0" w:firstLineChars="0"/>
            </w:pPr>
            <w:r>
              <w:t>NUMBER(10,2)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C5D8E5">
            <w:pPr>
              <w:pStyle w:val="39"/>
              <w:ind w:firstLine="0" w:firstLineChars="0"/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9E303C">
            <w:pPr>
              <w:pStyle w:val="39"/>
              <w:ind w:firstLine="0" w:firstLineChars="0"/>
            </w:pPr>
            <w:r>
              <w:rPr>
                <w:rFonts w:hint="eastAsia"/>
              </w:rPr>
              <w:t>单字</w:t>
            </w:r>
            <w:r>
              <w:t>价格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D933CE">
            <w:pPr>
              <w:pStyle w:val="39"/>
              <w:ind w:firstLine="0" w:firstLineChars="0"/>
            </w:pPr>
            <w:r>
              <w:rPr>
                <w:rFonts w:hint="eastAsia"/>
              </w:rPr>
              <w:t xml:space="preserve">默认0.03 </w:t>
            </w:r>
          </w:p>
        </w:tc>
      </w:tr>
      <w:tr w14:paraId="5FDBE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59F883">
            <w:pPr>
              <w:pStyle w:val="39"/>
              <w:ind w:firstLine="0" w:firstLineChars="0"/>
            </w:pPr>
            <w:r>
              <w:rPr>
                <w:rFonts w:hint="eastAsia"/>
              </w:rPr>
              <w:t>calculated_p</w:t>
            </w:r>
            <w:r>
              <w:t>rice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BFF048">
            <w:pPr>
              <w:pStyle w:val="39"/>
              <w:ind w:firstLine="0" w:firstLineChars="0"/>
            </w:pPr>
            <w:r>
              <w:t>NUMBER(10,2)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1C9B17">
            <w:pPr>
              <w:pStyle w:val="39"/>
              <w:ind w:firstLine="0" w:firstLineChars="0"/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D2C507">
            <w:pPr>
              <w:pStyle w:val="39"/>
              <w:ind w:firstLine="0" w:firstLineChars="0"/>
            </w:pPr>
            <w:r>
              <w:t>价格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69697A">
            <w:pPr>
              <w:pStyle w:val="39"/>
              <w:ind w:firstLine="0" w:firstLineChars="0"/>
            </w:pPr>
            <w:r>
              <w:rPr>
                <w:rFonts w:hint="eastAsia"/>
              </w:rPr>
              <w:t>默认0,根据字数计算出价格，派生属性</w:t>
            </w:r>
          </w:p>
        </w:tc>
      </w:tr>
      <w:tr w14:paraId="4D50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76F3E7">
            <w:pPr>
              <w:pStyle w:val="39"/>
              <w:ind w:firstLine="0" w:firstLineChars="0"/>
            </w:pPr>
            <w:r>
              <w:rPr>
                <w:rFonts w:hint="eastAsia"/>
              </w:rPr>
              <w:t>is_charged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BF1F4C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63677C">
            <w:pPr>
              <w:pStyle w:val="39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03B125">
            <w:pPr>
              <w:pStyle w:val="39"/>
              <w:ind w:firstLine="0" w:firstLineChars="0"/>
            </w:pPr>
            <w:r>
              <w:rPr>
                <w:rFonts w:hint="eastAsia"/>
              </w:rPr>
              <w:t>是否收费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469E96">
            <w:pPr>
              <w:pStyle w:val="39"/>
              <w:ind w:firstLine="0" w:firstLineChars="0"/>
            </w:pPr>
            <w:r>
              <w:rPr>
                <w:rFonts w:hint="eastAsia"/>
              </w:rPr>
              <w:t>是/否</w:t>
            </w:r>
          </w:p>
        </w:tc>
      </w:tr>
      <w:tr w14:paraId="02982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D9C2EF">
            <w:pPr>
              <w:pStyle w:val="39"/>
              <w:ind w:firstLine="0" w:firstLineChars="0"/>
            </w:pPr>
            <w:r>
              <w:rPr>
                <w:rFonts w:hint="eastAsia"/>
              </w:rPr>
              <w:t>publish_time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563F2F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7EC79A">
            <w:pPr>
              <w:pStyle w:val="39"/>
              <w:ind w:firstLine="0" w:firstLineChars="0"/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1FF718">
            <w:pPr>
              <w:pStyle w:val="39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25ECF8">
            <w:pPr>
              <w:pStyle w:val="39"/>
              <w:ind w:firstLine="0" w:firstLineChars="0"/>
            </w:pPr>
          </w:p>
        </w:tc>
      </w:tr>
      <w:tr w14:paraId="15DE6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C0ECCD">
            <w:pPr>
              <w:pStyle w:val="39"/>
              <w:ind w:firstLine="0" w:firstLineChars="0"/>
            </w:pPr>
            <w:r>
              <w:t>statu</w:t>
            </w:r>
            <w:r>
              <w:rPr>
                <w:rFonts w:hint="eastAsia"/>
              </w:rPr>
              <w:t>s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3CFC82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A1E62E">
            <w:pPr>
              <w:pStyle w:val="39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96640E">
            <w:pPr>
              <w:pStyle w:val="39"/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AC56A0">
            <w:pPr>
              <w:pStyle w:val="39"/>
              <w:ind w:firstLine="0" w:firstLineChars="0"/>
            </w:pPr>
            <w:r>
              <w:rPr>
                <w:rFonts w:hint="eastAsia"/>
              </w:rPr>
              <w:t>“封禁”“通过”，默认“通过”</w:t>
            </w:r>
          </w:p>
        </w:tc>
      </w:tr>
    </w:tbl>
    <w:p w14:paraId="750DD9BC">
      <w:pPr>
        <w:pStyle w:val="4"/>
      </w:pPr>
      <w:bookmarkStart w:id="74" w:name="_Toc198581532"/>
      <w:r>
        <w:rPr>
          <w:rFonts w:hint="eastAsia"/>
        </w:rPr>
        <w:t>manager表</w:t>
      </w:r>
      <w:bookmarkEnd w:id="74"/>
    </w:p>
    <w:p w14:paraId="36BECF9A">
      <w:pPr>
        <w:pStyle w:val="12"/>
        <w:ind w:firstLine="420"/>
        <w:jc w:val="center"/>
      </w:pPr>
      <w:bookmarkStart w:id="75" w:name="_Toc208588113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5 manager表</w:t>
      </w:r>
      <w:bookmarkEnd w:id="75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7C775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155E14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229540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A1FB8E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AC4458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595A1C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3DAAF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C9811D">
            <w:pPr>
              <w:pStyle w:val="39"/>
              <w:ind w:firstLine="0" w:firstLineChars="0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2A3D7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EA799A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07446E">
            <w:pPr>
              <w:pStyle w:val="39"/>
              <w:ind w:firstLine="0" w:firstLineChars="0"/>
            </w:pPr>
            <w:r>
              <w:rPr>
                <w:rFonts w:hint="eastAsia"/>
              </w:rPr>
              <w:t>管理员标识符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74578D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1CB51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F8FD5F">
            <w:pPr>
              <w:pStyle w:val="39"/>
              <w:ind w:firstLine="0" w:firstLineChars="0"/>
            </w:pPr>
            <w:r>
              <w:rPr>
                <w:rFonts w:hint="eastAsia"/>
              </w:rPr>
              <w:t>manager_name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C3978C">
            <w:pPr>
              <w:pStyle w:val="39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2D4860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9C3C29">
            <w:pPr>
              <w:pStyle w:val="39"/>
              <w:ind w:firstLine="0" w:firstLineChars="0"/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F536C8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18C8B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2EA38B">
            <w:pPr>
              <w:pStyle w:val="39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F289D">
            <w:pPr>
              <w:pStyle w:val="39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D358CC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9F1A9A">
            <w:pPr>
              <w:pStyle w:val="39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95B8C7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</w:tbl>
    <w:p w14:paraId="33F265C7">
      <w:pPr>
        <w:pStyle w:val="4"/>
      </w:pPr>
      <w:bookmarkStart w:id="76" w:name="_Toc198581533"/>
      <w:r>
        <w:rPr>
          <w:rFonts w:hint="eastAsia"/>
        </w:rPr>
        <w:t>comments表</w:t>
      </w:r>
      <w:bookmarkEnd w:id="76"/>
    </w:p>
    <w:p w14:paraId="6CA2C1FE">
      <w:pPr>
        <w:pStyle w:val="12"/>
        <w:ind w:firstLine="420"/>
        <w:jc w:val="center"/>
      </w:pPr>
      <w:bookmarkStart w:id="77" w:name="_Toc208588114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6 comments表</w:t>
      </w:r>
      <w:bookmarkEnd w:id="77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23AAF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8559E2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204FBB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2E47AC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FE53D0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08907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0A2F2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2A9CDFE5">
            <w:pPr>
              <w:pStyle w:val="39"/>
              <w:ind w:firstLine="0" w:firstLineChars="0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564" w:type="dxa"/>
          </w:tcPr>
          <w:p w14:paraId="0E0F4193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06B212EB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6BA99D05">
            <w:pPr>
              <w:pStyle w:val="39"/>
              <w:ind w:firstLine="0" w:firstLineChars="0"/>
            </w:pPr>
            <w:r>
              <w:rPr>
                <w:rFonts w:hint="eastAsia"/>
              </w:rPr>
              <w:t>评论标识符</w:t>
            </w:r>
          </w:p>
        </w:tc>
        <w:tc>
          <w:tcPr>
            <w:tcW w:w="2886" w:type="dxa"/>
          </w:tcPr>
          <w:p w14:paraId="2B6FC0AA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5EBA4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6FBA70ED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64" w:type="dxa"/>
          </w:tcPr>
          <w:p w14:paraId="2137D710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09515E16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0F4ED2B9">
            <w:pPr>
              <w:pStyle w:val="39"/>
              <w:ind w:firstLine="0" w:firstLineChars="0"/>
            </w:pPr>
          </w:p>
        </w:tc>
        <w:tc>
          <w:tcPr>
            <w:tcW w:w="2886" w:type="dxa"/>
          </w:tcPr>
          <w:p w14:paraId="3892E37D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外码，参照reader表中的reader_id属性，非空</w:t>
            </w:r>
          </w:p>
        </w:tc>
      </w:tr>
      <w:tr w14:paraId="1CDBA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E3C5F1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52626D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F4D913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4DE13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302A25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外码，参照novel表中的novel_id属性，非空</w:t>
            </w:r>
          </w:p>
        </w:tc>
      </w:tr>
      <w:tr w14:paraId="53FF2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4F4D7D">
            <w:pPr>
              <w:pStyle w:val="39"/>
              <w:ind w:firstLine="0" w:firstLineChars="0"/>
            </w:pPr>
            <w:r>
              <w:t>chapter_id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5931BA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DAA172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7D4828">
            <w:pPr>
              <w:pStyle w:val="39"/>
              <w:ind w:firstLine="0" w:firstLineChars="0"/>
            </w:pPr>
            <w:r>
              <w:rPr>
                <w:rFonts w:hint="eastAsia"/>
              </w:rPr>
              <w:t>章节号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501C2B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外码，参照chapter表中的</w:t>
            </w:r>
            <w:r>
              <w:t>chapter_id</w:t>
            </w:r>
            <w:r>
              <w:rPr>
                <w:rFonts w:hint="eastAsia"/>
              </w:rPr>
              <w:t>属性，非空</w:t>
            </w:r>
          </w:p>
        </w:tc>
      </w:tr>
      <w:tr w14:paraId="43781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73902C36">
            <w:pPr>
              <w:pStyle w:val="39"/>
              <w:ind w:firstLine="0" w:firstLineChars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64" w:type="dxa"/>
          </w:tcPr>
          <w:p w14:paraId="0284F050">
            <w:pPr>
              <w:pStyle w:val="39"/>
              <w:ind w:firstLine="0" w:firstLineChars="0"/>
            </w:pPr>
            <w:r>
              <w:rPr>
                <w:rFonts w:hint="eastAsia"/>
              </w:rPr>
              <w:t>CLOB</w:t>
            </w:r>
          </w:p>
        </w:tc>
        <w:tc>
          <w:tcPr>
            <w:tcW w:w="1393" w:type="dxa"/>
          </w:tcPr>
          <w:p w14:paraId="560E0808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254CD5B4">
            <w:pPr>
              <w:pStyle w:val="39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886" w:type="dxa"/>
          </w:tcPr>
          <w:p w14:paraId="7E51D13C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5DFA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5F70072E">
            <w:pPr>
              <w:pStyle w:val="39"/>
              <w:ind w:firstLine="0" w:firstLineChars="0"/>
            </w:pPr>
            <w:r>
              <w:rPr>
                <w:rFonts w:hint="eastAsia"/>
              </w:rPr>
              <w:t>likes</w:t>
            </w:r>
          </w:p>
        </w:tc>
        <w:tc>
          <w:tcPr>
            <w:tcW w:w="1564" w:type="dxa"/>
          </w:tcPr>
          <w:p w14:paraId="3B06A42D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93" w:type="dxa"/>
          </w:tcPr>
          <w:p w14:paraId="74AF94CE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6B19886C">
            <w:pPr>
              <w:pStyle w:val="39"/>
              <w:ind w:firstLine="0" w:firstLineChars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2886" w:type="dxa"/>
          </w:tcPr>
          <w:p w14:paraId="50B3DCDE">
            <w:pPr>
              <w:pStyle w:val="39"/>
              <w:ind w:firstLine="0" w:firstLineChars="0"/>
            </w:pPr>
          </w:p>
        </w:tc>
      </w:tr>
      <w:tr w14:paraId="576D1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</w:tcPr>
          <w:p w14:paraId="122D2BE5">
            <w:pPr>
              <w:pStyle w:val="39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564" w:type="dxa"/>
          </w:tcPr>
          <w:p w14:paraId="19F28CE3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</w:tcPr>
          <w:p w14:paraId="1B19428B">
            <w:pPr>
              <w:pStyle w:val="39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918" w:type="dxa"/>
          </w:tcPr>
          <w:p w14:paraId="56CC7E37">
            <w:pPr>
              <w:pStyle w:val="39"/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886" w:type="dxa"/>
          </w:tcPr>
          <w:p w14:paraId="43278656">
            <w:pPr>
              <w:pStyle w:val="39"/>
              <w:ind w:firstLine="0" w:firstLineChars="0"/>
            </w:pPr>
            <w:r>
              <w:rPr>
                <w:rFonts w:hint="eastAsia"/>
              </w:rPr>
              <w:t>“封禁”“通过”，默认“通过”</w:t>
            </w:r>
          </w:p>
        </w:tc>
      </w:tr>
      <w:tr w14:paraId="20B37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74486894">
            <w:pPr>
              <w:pStyle w:val="39"/>
              <w:ind w:firstLine="0" w:firstLineChars="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64" w:type="dxa"/>
          </w:tcPr>
          <w:p w14:paraId="4F6D01C2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93" w:type="dxa"/>
          </w:tcPr>
          <w:p w14:paraId="737A5EA5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64500554">
            <w:pPr>
              <w:pStyle w:val="39"/>
              <w:ind w:firstLine="0" w:firstLineChars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886" w:type="dxa"/>
          </w:tcPr>
          <w:p w14:paraId="13DCA986">
            <w:pPr>
              <w:pStyle w:val="39"/>
              <w:ind w:firstLine="0" w:firstLineChars="0"/>
            </w:pPr>
          </w:p>
        </w:tc>
      </w:tr>
    </w:tbl>
    <w:p w14:paraId="7C50A741">
      <w:pPr>
        <w:pStyle w:val="4"/>
      </w:pPr>
      <w:bookmarkStart w:id="78" w:name="_Toc198581534"/>
      <w:r>
        <w:rPr>
          <w:rFonts w:hint="eastAsia"/>
        </w:rPr>
        <w:t>management表</w:t>
      </w:r>
      <w:bookmarkEnd w:id="78"/>
    </w:p>
    <w:p w14:paraId="2017A7B1">
      <w:pPr>
        <w:pStyle w:val="12"/>
        <w:ind w:firstLine="420"/>
        <w:jc w:val="center"/>
      </w:pPr>
      <w:bookmarkStart w:id="79" w:name="_Toc208588115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7 management表</w:t>
      </w:r>
      <w:bookmarkEnd w:id="79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527"/>
        <w:gridCol w:w="1336"/>
        <w:gridCol w:w="1830"/>
        <w:gridCol w:w="2740"/>
      </w:tblGrid>
      <w:tr w14:paraId="65797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4C1927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E89C1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CB573F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D26375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7E037C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3EAB2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8E538E">
            <w:pPr>
              <w:pStyle w:val="39"/>
              <w:ind w:firstLine="0" w:firstLineChars="0"/>
            </w:pPr>
            <w:r>
              <w:rPr>
                <w:rFonts w:hint="eastAsia"/>
              </w:rPr>
              <w:t>manage</w:t>
            </w:r>
            <w:r>
              <w:t>ment</w:t>
            </w:r>
            <w:r>
              <w:rPr>
                <w:rFonts w:hint="eastAsia"/>
              </w:rPr>
              <w:t>_id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2E83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AB1FD4">
            <w:pPr>
              <w:pStyle w:val="39"/>
              <w:ind w:firstLine="0" w:firstLineChars="0"/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17752A">
            <w:pPr>
              <w:pStyle w:val="39"/>
              <w:ind w:firstLine="0" w:firstLineChars="0"/>
            </w:pPr>
            <w:r>
              <w:rPr>
                <w:rFonts w:hint="eastAsia"/>
              </w:rPr>
              <w:t>管理标识符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FD6EDF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1B196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CED94">
            <w:pPr>
              <w:pStyle w:val="39"/>
              <w:ind w:firstLine="0" w:firstLineChars="0"/>
            </w:pPr>
            <w:r>
              <w:rPr>
                <w:rFonts w:hint="eastAsia"/>
              </w:rPr>
              <w:t>manag</w:t>
            </w:r>
            <w:r>
              <w:t>e</w:t>
            </w:r>
            <w:r>
              <w:rPr>
                <w:rFonts w:hint="eastAsia"/>
              </w:rPr>
              <w:t>r_id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01E037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E60A67">
            <w:pPr>
              <w:pStyle w:val="39"/>
              <w:ind w:firstLine="0" w:firstLineChars="0"/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00B687">
            <w:pPr>
              <w:pStyle w:val="39"/>
              <w:ind w:firstLine="0" w:firstLineChars="0"/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9FEEF5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2AC47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07C99D">
            <w:pPr>
              <w:pStyle w:val="39"/>
              <w:ind w:firstLine="0" w:firstLineChars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B78015">
            <w:pPr>
              <w:pStyle w:val="39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DD1CA7">
            <w:pPr>
              <w:pStyle w:val="39"/>
              <w:ind w:firstLine="0" w:firstLineChars="0"/>
            </w:pPr>
            <w:r>
              <w:rPr>
                <w:rFonts w:hint="eastAsia"/>
              </w:rPr>
              <w:t>200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6AAB96">
            <w:pPr>
              <w:pStyle w:val="39"/>
              <w:ind w:firstLine="0" w:firstLineChars="0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E2D0B7">
            <w:pPr>
              <w:pStyle w:val="39"/>
              <w:ind w:firstLine="0" w:firstLineChars="0"/>
            </w:pPr>
          </w:p>
        </w:tc>
      </w:tr>
      <w:tr w14:paraId="51F7B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2852C1">
            <w:pPr>
              <w:pStyle w:val="39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BCAC2E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4283BB">
            <w:pPr>
              <w:pStyle w:val="39"/>
              <w:ind w:firstLine="0" w:firstLineChars="0"/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CC737A">
            <w:pPr>
              <w:pStyle w:val="39"/>
              <w:ind w:firstLine="0" w:firstLineChars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6D4C22">
            <w:pPr>
              <w:pStyle w:val="39"/>
              <w:ind w:firstLine="0" w:firstLineChars="0"/>
            </w:pPr>
          </w:p>
        </w:tc>
      </w:tr>
    </w:tbl>
    <w:p w14:paraId="48F4CDE9"/>
    <w:p w14:paraId="3D84CB56">
      <w:pPr>
        <w:pStyle w:val="4"/>
      </w:pPr>
      <w:bookmarkStart w:id="80" w:name="_Toc198581535"/>
      <w:r>
        <w:rPr>
          <w:rFonts w:hint="eastAsia"/>
        </w:rPr>
        <w:t>reader表</w:t>
      </w:r>
      <w:bookmarkEnd w:id="80"/>
    </w:p>
    <w:p w14:paraId="43205776">
      <w:pPr>
        <w:pStyle w:val="12"/>
        <w:ind w:firstLine="420"/>
        <w:jc w:val="center"/>
      </w:pPr>
      <w:bookmarkStart w:id="81" w:name="_Toc208588116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8 reader表</w:t>
      </w:r>
      <w:bookmarkEnd w:id="81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490"/>
        <w:gridCol w:w="1290"/>
        <w:gridCol w:w="1741"/>
        <w:gridCol w:w="2643"/>
      </w:tblGrid>
      <w:tr w14:paraId="7F03E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5E3BF910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</w:tcPr>
          <w:p w14:paraId="6A3699DF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9" w:type="dxa"/>
          </w:tcPr>
          <w:p w14:paraId="5FBB1EA4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1" w:type="dxa"/>
          </w:tcPr>
          <w:p w14:paraId="34B70FB7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76" w:type="dxa"/>
          </w:tcPr>
          <w:p w14:paraId="674150CE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25D5C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76711CF1">
            <w:pPr>
              <w:pStyle w:val="39"/>
              <w:ind w:firstLine="0" w:firstLineChars="0"/>
            </w:pPr>
            <w:bookmarkStart w:id="82" w:name="_Hlk198050417"/>
            <w:r>
              <w:rPr>
                <w:rFonts w:hint="eastAsia"/>
              </w:rPr>
              <w:t>reader_id</w:t>
            </w:r>
          </w:p>
        </w:tc>
        <w:tc>
          <w:tcPr>
            <w:tcW w:w="1560" w:type="dxa"/>
          </w:tcPr>
          <w:p w14:paraId="2E217B86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89" w:type="dxa"/>
          </w:tcPr>
          <w:p w14:paraId="671D34F8">
            <w:pPr>
              <w:pStyle w:val="39"/>
              <w:ind w:firstLine="0" w:firstLineChars="0"/>
            </w:pPr>
          </w:p>
        </w:tc>
        <w:tc>
          <w:tcPr>
            <w:tcW w:w="1911" w:type="dxa"/>
          </w:tcPr>
          <w:p w14:paraId="24E75100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76" w:type="dxa"/>
          </w:tcPr>
          <w:p w14:paraId="19210A68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bookmarkEnd w:id="82"/>
      <w:tr w14:paraId="6D560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235223AA">
            <w:pPr>
              <w:pStyle w:val="39"/>
              <w:ind w:firstLine="0" w:firstLineChars="0"/>
            </w:pPr>
            <w:r>
              <w:rPr>
                <w:rFonts w:hint="eastAsia"/>
              </w:rPr>
              <w:t>reader_name</w:t>
            </w:r>
          </w:p>
        </w:tc>
        <w:tc>
          <w:tcPr>
            <w:tcW w:w="1560" w:type="dxa"/>
          </w:tcPr>
          <w:p w14:paraId="0A22A6F6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</w:tcPr>
          <w:p w14:paraId="765506C9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1" w:type="dxa"/>
          </w:tcPr>
          <w:p w14:paraId="17285E9D">
            <w:pPr>
              <w:pStyle w:val="39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76" w:type="dxa"/>
          </w:tcPr>
          <w:p w14:paraId="4CF2F93B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0EE49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35C4E10E">
            <w:pPr>
              <w:pStyle w:val="39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60" w:type="dxa"/>
          </w:tcPr>
          <w:p w14:paraId="5C09404E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</w:tcPr>
          <w:p w14:paraId="31FE285C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1" w:type="dxa"/>
          </w:tcPr>
          <w:p w14:paraId="74E4CD6B">
            <w:pPr>
              <w:pStyle w:val="39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876" w:type="dxa"/>
          </w:tcPr>
          <w:p w14:paraId="30BB6660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4AA04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6FCB8127">
            <w:pPr>
              <w:pStyle w:val="39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1560" w:type="dxa"/>
          </w:tcPr>
          <w:p w14:paraId="46429A13">
            <w:pPr>
              <w:pStyle w:val="39"/>
              <w:ind w:firstLine="0" w:firstLineChars="0"/>
            </w:pPr>
            <w:r>
              <w:rPr>
                <w:rFonts w:hint="eastAsia"/>
              </w:rPr>
              <w:t>char2</w:t>
            </w:r>
          </w:p>
        </w:tc>
        <w:tc>
          <w:tcPr>
            <w:tcW w:w="1389" w:type="dxa"/>
          </w:tcPr>
          <w:p w14:paraId="79C44A03">
            <w:pPr>
              <w:pStyle w:val="39"/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1911" w:type="dxa"/>
          </w:tcPr>
          <w:p w14:paraId="2A747B24">
            <w:pPr>
              <w:pStyle w:val="39"/>
              <w:ind w:firstLine="0" w:firstLineChars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876" w:type="dxa"/>
          </w:tcPr>
          <w:p w14:paraId="695BE978">
            <w:pPr>
              <w:pStyle w:val="39"/>
              <w:ind w:firstLine="0" w:firstLineChars="0"/>
            </w:pPr>
          </w:p>
        </w:tc>
      </w:tr>
      <w:tr w14:paraId="15D82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4FF13F00">
            <w:pPr>
              <w:pStyle w:val="39"/>
              <w:ind w:firstLine="0" w:firstLineChars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</w:tcPr>
          <w:p w14:paraId="19D15415">
            <w:pPr>
              <w:pStyle w:val="39"/>
              <w:ind w:firstLine="0" w:firstLineChars="0"/>
            </w:pPr>
            <w:r>
              <w:rPr>
                <w:rFonts w:hint="eastAsia"/>
              </w:rPr>
              <w:t>char</w:t>
            </w:r>
          </w:p>
        </w:tc>
        <w:tc>
          <w:tcPr>
            <w:tcW w:w="1389" w:type="dxa"/>
          </w:tcPr>
          <w:p w14:paraId="4E734B91">
            <w:pPr>
              <w:pStyle w:val="39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911" w:type="dxa"/>
          </w:tcPr>
          <w:p w14:paraId="582E8F24">
            <w:pPr>
              <w:pStyle w:val="39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876" w:type="dxa"/>
          </w:tcPr>
          <w:p w14:paraId="02176F65">
            <w:pPr>
              <w:pStyle w:val="39"/>
              <w:ind w:firstLine="0" w:firstLineChars="0"/>
            </w:pPr>
            <w:r>
              <w:rPr>
                <w:rFonts w:hint="eastAsia"/>
              </w:rPr>
              <w:t>只能为“男”或“女”</w:t>
            </w:r>
          </w:p>
        </w:tc>
      </w:tr>
      <w:tr w14:paraId="7FDBC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142AAED0">
            <w:pPr>
              <w:pStyle w:val="39"/>
              <w:ind w:firstLine="0" w:firstLineChars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1560" w:type="dxa"/>
          </w:tcPr>
          <w:p w14:paraId="7D37586F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89" w:type="dxa"/>
          </w:tcPr>
          <w:p w14:paraId="38BFFE51">
            <w:pPr>
              <w:pStyle w:val="39"/>
              <w:ind w:firstLine="0" w:firstLineChars="0"/>
            </w:pPr>
          </w:p>
        </w:tc>
        <w:tc>
          <w:tcPr>
            <w:tcW w:w="1911" w:type="dxa"/>
          </w:tcPr>
          <w:p w14:paraId="51CFCFB0">
            <w:pPr>
              <w:pStyle w:val="39"/>
              <w:ind w:firstLine="0" w:firstLineChars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876" w:type="dxa"/>
          </w:tcPr>
          <w:p w14:paraId="6FB2C7FC">
            <w:pPr>
              <w:pStyle w:val="39"/>
              <w:ind w:firstLine="0" w:firstLineChars="0"/>
            </w:pPr>
            <w:r>
              <w:rPr>
                <w:rFonts w:hint="eastAsia"/>
              </w:rPr>
              <w:t>默认0</w:t>
            </w:r>
          </w:p>
        </w:tc>
      </w:tr>
      <w:tr w14:paraId="4DC4C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68D619B3">
            <w:pPr>
              <w:pStyle w:val="39"/>
              <w:ind w:firstLine="0" w:firstLineChars="0"/>
            </w:pPr>
            <w:r>
              <w:t xml:space="preserve">avatar_url </w:t>
            </w:r>
          </w:p>
        </w:tc>
        <w:tc>
          <w:tcPr>
            <w:tcW w:w="1560" w:type="dxa"/>
          </w:tcPr>
          <w:p w14:paraId="3E251136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</w:tcPr>
          <w:p w14:paraId="63BD1A33">
            <w:pPr>
              <w:pStyle w:val="39"/>
              <w:ind w:firstLine="0" w:firstLineChars="0"/>
            </w:pPr>
            <w:r>
              <w:rPr>
                <w:rFonts w:hint="eastAsia"/>
              </w:rPr>
              <w:t>255</w:t>
            </w:r>
          </w:p>
        </w:tc>
        <w:tc>
          <w:tcPr>
            <w:tcW w:w="1911" w:type="dxa"/>
          </w:tcPr>
          <w:p w14:paraId="0B713417">
            <w:pPr>
              <w:pStyle w:val="39"/>
              <w:ind w:firstLine="0" w:firstLineChars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876" w:type="dxa"/>
          </w:tcPr>
          <w:p w14:paraId="054C19F8">
            <w:pPr>
              <w:pStyle w:val="39"/>
              <w:ind w:firstLine="0" w:firstLineChars="0"/>
            </w:pPr>
            <w:r>
              <w:rPr>
                <w:rFonts w:hint="eastAsia"/>
              </w:rPr>
              <w:t>存储图片路径</w:t>
            </w:r>
          </w:p>
        </w:tc>
      </w:tr>
      <w:tr w14:paraId="69DC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3E00947D">
            <w:pPr>
              <w:pStyle w:val="39"/>
              <w:ind w:firstLine="0" w:firstLineChars="0"/>
            </w:pPr>
            <w:r>
              <w:t>background_url</w:t>
            </w:r>
          </w:p>
        </w:tc>
        <w:tc>
          <w:tcPr>
            <w:tcW w:w="1560" w:type="dxa"/>
          </w:tcPr>
          <w:p w14:paraId="55B67A3D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</w:tcPr>
          <w:p w14:paraId="44733E34">
            <w:pPr>
              <w:pStyle w:val="39"/>
              <w:ind w:firstLine="0" w:firstLineChars="0"/>
            </w:pPr>
            <w:r>
              <w:rPr>
                <w:rFonts w:hint="eastAsia"/>
              </w:rPr>
              <w:t>255</w:t>
            </w:r>
          </w:p>
        </w:tc>
        <w:tc>
          <w:tcPr>
            <w:tcW w:w="1911" w:type="dxa"/>
          </w:tcPr>
          <w:p w14:paraId="556B9670">
            <w:pPr>
              <w:pStyle w:val="39"/>
              <w:ind w:firstLine="0" w:firstLineChars="0"/>
            </w:pPr>
            <w:r>
              <w:rPr>
                <w:rFonts w:hint="eastAsia"/>
              </w:rPr>
              <w:t>主页背景</w:t>
            </w:r>
          </w:p>
        </w:tc>
        <w:tc>
          <w:tcPr>
            <w:tcW w:w="2876" w:type="dxa"/>
          </w:tcPr>
          <w:p w14:paraId="2DD52960">
            <w:pPr>
              <w:pStyle w:val="39"/>
              <w:ind w:firstLine="0" w:firstLineChars="0"/>
            </w:pPr>
            <w:r>
              <w:rPr>
                <w:rFonts w:hint="eastAsia"/>
              </w:rPr>
              <w:t>存储图片路径</w:t>
            </w:r>
          </w:p>
        </w:tc>
      </w:tr>
      <w:tr w14:paraId="5F5F4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034135E7">
            <w:pPr>
              <w:pStyle w:val="39"/>
              <w:ind w:firstLine="0" w:firstLineChars="0"/>
            </w:pPr>
            <w:r>
              <w:t>is_</w:t>
            </w:r>
            <w:r>
              <w:rPr>
                <w:rFonts w:hint="eastAsia"/>
              </w:rPr>
              <w:t>collect</w:t>
            </w:r>
            <w:r>
              <w:t>_visible</w:t>
            </w:r>
          </w:p>
        </w:tc>
        <w:tc>
          <w:tcPr>
            <w:tcW w:w="1560" w:type="dxa"/>
          </w:tcPr>
          <w:p w14:paraId="1EF4D1A3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</w:tcPr>
          <w:p w14:paraId="67510CF7">
            <w:pPr>
              <w:pStyle w:val="39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911" w:type="dxa"/>
          </w:tcPr>
          <w:p w14:paraId="0E55F955">
            <w:pPr>
              <w:pStyle w:val="39"/>
              <w:ind w:firstLine="0" w:firstLineChars="0"/>
            </w:pPr>
            <w:r>
              <w:rPr>
                <w:rFonts w:hint="eastAsia"/>
              </w:rPr>
              <w:t>收藏是否展示</w:t>
            </w:r>
          </w:p>
        </w:tc>
        <w:tc>
          <w:tcPr>
            <w:tcW w:w="2876" w:type="dxa"/>
          </w:tcPr>
          <w:p w14:paraId="446F988C">
            <w:pPr>
              <w:pStyle w:val="39"/>
              <w:ind w:firstLine="0" w:firstLineChars="0"/>
            </w:pPr>
            <w:r>
              <w:rPr>
                <w:rFonts w:hint="eastAsia"/>
              </w:rPr>
              <w:t>是/否</w:t>
            </w:r>
          </w:p>
        </w:tc>
      </w:tr>
      <w:tr w14:paraId="459A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412F454B">
            <w:pPr>
              <w:pStyle w:val="39"/>
              <w:ind w:firstLine="0" w:firstLineChars="0"/>
            </w:pPr>
            <w:r>
              <w:t>is_recommend_visible</w:t>
            </w:r>
          </w:p>
        </w:tc>
        <w:tc>
          <w:tcPr>
            <w:tcW w:w="1560" w:type="dxa"/>
          </w:tcPr>
          <w:p w14:paraId="4CBA8B42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</w:tcPr>
          <w:p w14:paraId="4AFB3081">
            <w:pPr>
              <w:pStyle w:val="39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911" w:type="dxa"/>
          </w:tcPr>
          <w:p w14:paraId="225C3705">
            <w:pPr>
              <w:pStyle w:val="39"/>
              <w:ind w:firstLine="0" w:firstLineChars="0"/>
            </w:pPr>
            <w:r>
              <w:rPr>
                <w:rFonts w:hint="eastAsia"/>
              </w:rPr>
              <w:t>推荐是否展示</w:t>
            </w:r>
          </w:p>
        </w:tc>
        <w:tc>
          <w:tcPr>
            <w:tcW w:w="2876" w:type="dxa"/>
          </w:tcPr>
          <w:p w14:paraId="4DBF0B62">
            <w:pPr>
              <w:pStyle w:val="39"/>
              <w:ind w:firstLine="0" w:firstLineChars="0"/>
            </w:pPr>
            <w:r>
              <w:rPr>
                <w:rFonts w:hint="eastAsia"/>
              </w:rPr>
              <w:t>是/否</w:t>
            </w:r>
          </w:p>
        </w:tc>
      </w:tr>
    </w:tbl>
    <w:p w14:paraId="4DD75005">
      <w:pPr>
        <w:pStyle w:val="4"/>
      </w:pPr>
      <w:bookmarkStart w:id="83" w:name="_Hlk198149150"/>
      <w:bookmarkStart w:id="84" w:name="_Toc198581536"/>
      <w:r>
        <w:rPr>
          <w:rFonts w:hint="eastAsia"/>
        </w:rPr>
        <w:t>transaction</w:t>
      </w:r>
      <w:bookmarkEnd w:id="83"/>
      <w:r>
        <w:rPr>
          <w:rFonts w:hint="eastAsia"/>
        </w:rPr>
        <w:t>表</w:t>
      </w:r>
      <w:bookmarkEnd w:id="84"/>
    </w:p>
    <w:p w14:paraId="400BF1AB">
      <w:pPr>
        <w:pStyle w:val="12"/>
        <w:ind w:firstLine="420"/>
        <w:jc w:val="center"/>
      </w:pPr>
      <w:bookmarkStart w:id="85" w:name="_Toc208588117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9 </w:t>
      </w:r>
      <w:r>
        <w:t>transaction</w:t>
      </w:r>
      <w:r>
        <w:rPr>
          <w:rFonts w:hint="eastAsia"/>
        </w:rPr>
        <w:t>表</w:t>
      </w:r>
      <w:bookmarkEnd w:id="85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2BFCD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23D260D2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</w:tcPr>
          <w:p w14:paraId="73EA7BD8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</w:tcPr>
          <w:p w14:paraId="3F8E3BF6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</w:tcPr>
          <w:p w14:paraId="28EEF4AC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</w:tcPr>
          <w:p w14:paraId="75C210C7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31AEC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03B1C5DF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64" w:type="dxa"/>
          </w:tcPr>
          <w:p w14:paraId="5A946FEA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32FFB81D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547B9249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86" w:type="dxa"/>
          </w:tcPr>
          <w:p w14:paraId="04460144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外码，参照reader表中的reader_id属性</w:t>
            </w:r>
          </w:p>
        </w:tc>
      </w:tr>
      <w:tr w14:paraId="066BB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825C6F">
            <w:pPr>
              <w:pStyle w:val="39"/>
              <w:ind w:firstLine="0" w:firstLineChars="0"/>
            </w:pPr>
            <w:r>
              <w:rPr>
                <w:rFonts w:hint="eastAsia"/>
              </w:rPr>
              <w:t>transaction_id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28B207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7569A0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6959B8">
            <w:pPr>
              <w:pStyle w:val="39"/>
              <w:ind w:firstLine="0" w:firstLineChars="0"/>
            </w:pPr>
            <w:r>
              <w:rPr>
                <w:rFonts w:hint="eastAsia"/>
              </w:rPr>
              <w:t>交易标识符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D22A97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6269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958708">
            <w:pPr>
              <w:pStyle w:val="39"/>
              <w:ind w:firstLine="0" w:firstLineChars="0"/>
            </w:pPr>
            <w:r>
              <w:rPr>
                <w:rFonts w:hint="eastAsia"/>
              </w:rPr>
              <w:t>trans_type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3E310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73BB33">
            <w:pPr>
              <w:pStyle w:val="39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CBF937">
            <w:pPr>
              <w:pStyle w:val="39"/>
              <w:ind w:firstLine="0" w:firstLineChars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CA4F97">
            <w:pPr>
              <w:pStyle w:val="39"/>
              <w:ind w:firstLine="0" w:firstLineChars="0"/>
            </w:pPr>
            <w:r>
              <w:rPr>
                <w:rFonts w:hint="eastAsia"/>
              </w:rPr>
              <w:t>“打赏”“充值”“解锁章节”</w:t>
            </w:r>
          </w:p>
        </w:tc>
      </w:tr>
      <w:tr w14:paraId="496A3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48D5CF">
            <w:pPr>
              <w:pStyle w:val="39"/>
              <w:ind w:firstLine="0" w:firstLineChars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ABFD44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89AA7A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2270D2">
            <w:pPr>
              <w:pStyle w:val="39"/>
              <w:ind w:firstLine="0" w:firstLineChars="0"/>
            </w:pPr>
            <w:r>
              <w:rPr>
                <w:rFonts w:hint="eastAsia"/>
              </w:rPr>
              <w:t>数额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3024C5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09126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311E3">
            <w:pPr>
              <w:pStyle w:val="39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0AE28A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34E1BE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CAC1C3">
            <w:pPr>
              <w:pStyle w:val="39"/>
              <w:ind w:firstLine="0" w:firstLineChars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5B92DB">
            <w:pPr>
              <w:pStyle w:val="39"/>
              <w:ind w:firstLine="0" w:firstLineChars="0"/>
            </w:pPr>
          </w:p>
        </w:tc>
      </w:tr>
    </w:tbl>
    <w:p w14:paraId="5ECD3F90">
      <w:pPr>
        <w:pStyle w:val="4"/>
      </w:pPr>
      <w:bookmarkStart w:id="86" w:name="_Toc198581537"/>
      <w:r>
        <w:rPr>
          <w:rFonts w:hint="eastAsia"/>
        </w:rPr>
        <w:t>novel_category表</w:t>
      </w:r>
      <w:bookmarkEnd w:id="86"/>
    </w:p>
    <w:p w14:paraId="4286EFCE">
      <w:pPr>
        <w:pStyle w:val="12"/>
        <w:ind w:firstLine="420"/>
        <w:jc w:val="center"/>
      </w:pPr>
      <w:bookmarkStart w:id="87" w:name="_Toc208588118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10 novel_category表</w:t>
      </w:r>
      <w:bookmarkEnd w:id="87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561"/>
        <w:gridCol w:w="1389"/>
        <w:gridCol w:w="1911"/>
        <w:gridCol w:w="2875"/>
      </w:tblGrid>
      <w:tr w14:paraId="49A48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3B55D90A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1" w:type="dxa"/>
          </w:tcPr>
          <w:p w14:paraId="42649236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9" w:type="dxa"/>
          </w:tcPr>
          <w:p w14:paraId="7CC15B9C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1" w:type="dxa"/>
          </w:tcPr>
          <w:p w14:paraId="003386D0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75" w:type="dxa"/>
          </w:tcPr>
          <w:p w14:paraId="4F064E83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564F0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F98352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A2B35A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417DE2">
            <w:pPr>
              <w:pStyle w:val="39"/>
              <w:ind w:firstLine="0" w:firstLineChars="0"/>
            </w:pP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5D0014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AEF1F5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主码，外码，参照novel表中的novel_id属性</w:t>
            </w:r>
          </w:p>
        </w:tc>
      </w:tr>
      <w:tr w14:paraId="7469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2F5655">
            <w:pPr>
              <w:pStyle w:val="39"/>
              <w:ind w:firstLine="0" w:firstLineChars="0"/>
            </w:pPr>
            <w:r>
              <w:rPr>
                <w:rFonts w:hint="eastAsia"/>
              </w:rPr>
              <w:t>category_name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D1AF70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FF8BE5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0597B6">
            <w:pPr>
              <w:pStyle w:val="39"/>
              <w:ind w:firstLine="0" w:firstLineChars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D15E85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主码，外码，参照category表中的category_name属性</w:t>
            </w:r>
          </w:p>
        </w:tc>
      </w:tr>
    </w:tbl>
    <w:p w14:paraId="60FB74F8">
      <w:pPr>
        <w:pStyle w:val="4"/>
      </w:pPr>
      <w:bookmarkStart w:id="88" w:name="_Hlk198149228"/>
      <w:bookmarkStart w:id="89" w:name="_Toc198581538"/>
      <w:r>
        <w:rPr>
          <w:rFonts w:hint="eastAsia"/>
        </w:rPr>
        <w:t>novel_management</w:t>
      </w:r>
      <w:bookmarkEnd w:id="88"/>
      <w:r>
        <w:rPr>
          <w:rFonts w:hint="eastAsia"/>
        </w:rPr>
        <w:t>表</w:t>
      </w:r>
      <w:bookmarkEnd w:id="89"/>
    </w:p>
    <w:p w14:paraId="3451D7F2">
      <w:pPr>
        <w:pStyle w:val="12"/>
        <w:ind w:firstLine="420"/>
        <w:jc w:val="center"/>
      </w:pPr>
      <w:bookmarkStart w:id="90" w:name="_Toc208588119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11 </w:t>
      </w:r>
      <w:r>
        <w:t>novel_management</w:t>
      </w:r>
      <w:r>
        <w:rPr>
          <w:rFonts w:hint="eastAsia"/>
        </w:rPr>
        <w:t>表</w:t>
      </w:r>
      <w:bookmarkEnd w:id="90"/>
    </w:p>
    <w:tbl>
      <w:tblPr>
        <w:tblStyle w:val="31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23"/>
        <w:gridCol w:w="1417"/>
        <w:gridCol w:w="1843"/>
        <w:gridCol w:w="2977"/>
      </w:tblGrid>
      <w:tr w14:paraId="7FD7D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4E8BCFD3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</w:tcPr>
          <w:p w14:paraId="15DB723C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14:paraId="68A17F30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14:paraId="784EA328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14:paraId="191125E9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4C7BF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1463E808">
            <w:pPr>
              <w:pStyle w:val="39"/>
              <w:ind w:firstLine="0" w:firstLineChars="0"/>
            </w:pPr>
            <w:r>
              <w:rPr>
                <w:rFonts w:hint="eastAsia"/>
              </w:rPr>
              <w:t>management_id</w:t>
            </w:r>
          </w:p>
        </w:tc>
        <w:tc>
          <w:tcPr>
            <w:tcW w:w="1523" w:type="dxa"/>
          </w:tcPr>
          <w:p w14:paraId="5CF91235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14:paraId="0E8D9CE2">
            <w:pPr>
              <w:pStyle w:val="39"/>
              <w:ind w:firstLine="0" w:firstLineChars="0"/>
            </w:pPr>
          </w:p>
        </w:tc>
        <w:tc>
          <w:tcPr>
            <w:tcW w:w="1843" w:type="dxa"/>
          </w:tcPr>
          <w:p w14:paraId="1DFE723D">
            <w:pPr>
              <w:pStyle w:val="39"/>
              <w:ind w:firstLine="0" w:firstLineChars="0"/>
            </w:pPr>
            <w:r>
              <w:rPr>
                <w:rFonts w:hint="eastAsia"/>
              </w:rPr>
              <w:t>管理标识符</w:t>
            </w:r>
          </w:p>
        </w:tc>
        <w:tc>
          <w:tcPr>
            <w:tcW w:w="2977" w:type="dxa"/>
          </w:tcPr>
          <w:p w14:paraId="52CBF3D0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</w:t>
            </w:r>
          </w:p>
        </w:tc>
      </w:tr>
      <w:tr w14:paraId="70166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A594B5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BDC25F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45C83F">
            <w:pPr>
              <w:pStyle w:val="39"/>
              <w:ind w:firstLine="0" w:firstLineChars="0"/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355B7D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906C57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外码，参照novel表中的novel_id属性</w:t>
            </w:r>
          </w:p>
        </w:tc>
      </w:tr>
    </w:tbl>
    <w:p w14:paraId="32A1FD57">
      <w:pPr>
        <w:pStyle w:val="39"/>
        <w:ind w:firstLine="0" w:firstLineChars="0"/>
      </w:pPr>
    </w:p>
    <w:p w14:paraId="00DFFBA6">
      <w:pPr>
        <w:pStyle w:val="4"/>
      </w:pPr>
      <w:bookmarkStart w:id="91" w:name="_Hlk198149256"/>
      <w:bookmarkStart w:id="92" w:name="_Toc198581539"/>
      <w:r>
        <w:rPr>
          <w:rFonts w:hint="eastAsia"/>
        </w:rPr>
        <w:t>chapter_management</w:t>
      </w:r>
      <w:bookmarkEnd w:id="91"/>
      <w:r>
        <w:rPr>
          <w:rFonts w:hint="eastAsia"/>
        </w:rPr>
        <w:t>表</w:t>
      </w:r>
      <w:bookmarkEnd w:id="92"/>
    </w:p>
    <w:p w14:paraId="2FE4940F">
      <w:pPr>
        <w:pStyle w:val="12"/>
        <w:ind w:firstLine="420"/>
        <w:jc w:val="center"/>
      </w:pPr>
      <w:bookmarkStart w:id="93" w:name="_Toc208588120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12 </w:t>
      </w:r>
      <w:r>
        <w:t>chapter_management</w:t>
      </w:r>
      <w:r>
        <w:rPr>
          <w:rFonts w:hint="eastAsia"/>
        </w:rPr>
        <w:t>表</w:t>
      </w:r>
      <w:bookmarkEnd w:id="93"/>
    </w:p>
    <w:tbl>
      <w:tblPr>
        <w:tblStyle w:val="31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22"/>
        <w:gridCol w:w="1417"/>
        <w:gridCol w:w="1843"/>
        <w:gridCol w:w="2977"/>
      </w:tblGrid>
      <w:tr w14:paraId="7E926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9" w:type="dxa"/>
          </w:tcPr>
          <w:p w14:paraId="5DE86456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2" w:type="dxa"/>
          </w:tcPr>
          <w:p w14:paraId="29865C39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14:paraId="04A36078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14:paraId="0A0D9FB9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14:paraId="7336BED4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44736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3646D10F">
            <w:pPr>
              <w:pStyle w:val="39"/>
              <w:ind w:firstLine="0" w:firstLineChars="0"/>
            </w:pPr>
            <w:r>
              <w:rPr>
                <w:rFonts w:hint="eastAsia"/>
              </w:rPr>
              <w:t>management_id</w:t>
            </w:r>
          </w:p>
        </w:tc>
        <w:tc>
          <w:tcPr>
            <w:tcW w:w="1522" w:type="dxa"/>
          </w:tcPr>
          <w:p w14:paraId="22F68A60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14:paraId="3F565802">
            <w:pPr>
              <w:pStyle w:val="39"/>
              <w:ind w:firstLine="0" w:firstLineChars="0"/>
            </w:pPr>
          </w:p>
        </w:tc>
        <w:tc>
          <w:tcPr>
            <w:tcW w:w="1843" w:type="dxa"/>
          </w:tcPr>
          <w:p w14:paraId="5AD6D22A">
            <w:pPr>
              <w:pStyle w:val="39"/>
              <w:ind w:firstLine="0" w:firstLineChars="0"/>
            </w:pPr>
            <w:r>
              <w:rPr>
                <w:rFonts w:hint="eastAsia"/>
              </w:rPr>
              <w:t>管理标识符</w:t>
            </w:r>
          </w:p>
        </w:tc>
        <w:tc>
          <w:tcPr>
            <w:tcW w:w="2977" w:type="dxa"/>
          </w:tcPr>
          <w:p w14:paraId="22F6977C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主码，外码, 参照management表中的management_id属性</w:t>
            </w:r>
          </w:p>
        </w:tc>
      </w:tr>
      <w:tr w14:paraId="10B95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31FC09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C46AAC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7C6855">
            <w:pPr>
              <w:pStyle w:val="39"/>
              <w:ind w:firstLine="0" w:firstLineChars="0"/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334AEE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BD642D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外码，参照novel表中的novel_id属性</w:t>
            </w:r>
          </w:p>
        </w:tc>
      </w:tr>
      <w:tr w14:paraId="3F3E5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3EE4DD">
            <w:pPr>
              <w:pStyle w:val="39"/>
              <w:ind w:firstLine="0" w:firstLineChars="0"/>
            </w:pPr>
            <w:r>
              <w:rPr>
                <w:rFonts w:hint="eastAsia"/>
              </w:rPr>
              <w:t>chapter_id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0E09E3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3A55B6">
            <w:pPr>
              <w:pStyle w:val="39"/>
              <w:ind w:firstLine="0" w:firstLineChars="0"/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AF30B2">
            <w:pPr>
              <w:pStyle w:val="39"/>
              <w:ind w:firstLine="0" w:firstLineChars="0"/>
            </w:pPr>
            <w:r>
              <w:rPr>
                <w:rFonts w:hint="eastAsia"/>
              </w:rPr>
              <w:t>章节号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6D180E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外码，参照chapter表中的chapter_id属性</w:t>
            </w:r>
          </w:p>
        </w:tc>
      </w:tr>
    </w:tbl>
    <w:p w14:paraId="437631F5">
      <w:pPr>
        <w:pStyle w:val="4"/>
      </w:pPr>
      <w:bookmarkStart w:id="94" w:name="_Toc198581540"/>
      <w:r>
        <w:rPr>
          <w:rFonts w:hint="eastAsia"/>
        </w:rPr>
        <w:t>comment_management表</w:t>
      </w:r>
      <w:bookmarkEnd w:id="94"/>
    </w:p>
    <w:p w14:paraId="3B151215">
      <w:pPr>
        <w:pStyle w:val="12"/>
        <w:ind w:firstLine="420"/>
        <w:jc w:val="center"/>
      </w:pPr>
      <w:bookmarkStart w:id="95" w:name="_Toc208588121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13 </w:t>
      </w:r>
      <w:r>
        <w:t>comment_</w:t>
      </w:r>
      <w:r>
        <w:rPr>
          <w:rFonts w:hint="eastAsia"/>
        </w:rPr>
        <w:t>m</w:t>
      </w:r>
      <w:r>
        <w:t>anagement</w:t>
      </w:r>
      <w:r>
        <w:rPr>
          <w:rFonts w:hint="eastAsia"/>
        </w:rPr>
        <w:t>表</w:t>
      </w:r>
      <w:bookmarkEnd w:id="95"/>
    </w:p>
    <w:tbl>
      <w:tblPr>
        <w:tblStyle w:val="31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22"/>
        <w:gridCol w:w="1417"/>
        <w:gridCol w:w="1843"/>
        <w:gridCol w:w="2977"/>
      </w:tblGrid>
      <w:tr w14:paraId="1588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2A39ED94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2" w:type="dxa"/>
          </w:tcPr>
          <w:p w14:paraId="040DD385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14:paraId="1D030DA1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</w:tcPr>
          <w:p w14:paraId="2504DAC9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14:paraId="535EE324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7A00E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0AE4ECF4">
            <w:pPr>
              <w:pStyle w:val="39"/>
              <w:ind w:firstLine="0" w:firstLineChars="0"/>
            </w:pPr>
            <w:r>
              <w:rPr>
                <w:rFonts w:hint="eastAsia"/>
              </w:rPr>
              <w:t>management_id</w:t>
            </w:r>
          </w:p>
        </w:tc>
        <w:tc>
          <w:tcPr>
            <w:tcW w:w="1522" w:type="dxa"/>
          </w:tcPr>
          <w:p w14:paraId="5565A012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14:paraId="028D3A31">
            <w:pPr>
              <w:pStyle w:val="39"/>
              <w:ind w:firstLine="0" w:firstLineChars="0"/>
            </w:pPr>
          </w:p>
        </w:tc>
        <w:tc>
          <w:tcPr>
            <w:tcW w:w="1843" w:type="dxa"/>
          </w:tcPr>
          <w:p w14:paraId="0E40CECD">
            <w:pPr>
              <w:pStyle w:val="39"/>
              <w:ind w:firstLine="0" w:firstLineChars="0"/>
            </w:pPr>
            <w:r>
              <w:rPr>
                <w:rFonts w:hint="eastAsia"/>
              </w:rPr>
              <w:t>管理标识符</w:t>
            </w:r>
          </w:p>
        </w:tc>
        <w:tc>
          <w:tcPr>
            <w:tcW w:w="2977" w:type="dxa"/>
          </w:tcPr>
          <w:p w14:paraId="485E6000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主码，外码, 参照management表中的management_id属性</w:t>
            </w:r>
          </w:p>
        </w:tc>
      </w:tr>
      <w:tr w14:paraId="7E24E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10AB29">
            <w:pPr>
              <w:pStyle w:val="39"/>
              <w:ind w:firstLine="0" w:firstLineChars="0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FDE9F2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AD5041">
            <w:pPr>
              <w:pStyle w:val="39"/>
              <w:ind w:firstLine="0" w:firstLineChars="0"/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C6FAE8">
            <w:pPr>
              <w:pStyle w:val="39"/>
              <w:ind w:firstLine="0" w:firstLineChars="0"/>
            </w:pPr>
            <w:r>
              <w:rPr>
                <w:rFonts w:hint="eastAsia"/>
              </w:rPr>
              <w:t>评论标识符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246F31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外码，参照comment表中的comment_id属性</w:t>
            </w:r>
          </w:p>
        </w:tc>
      </w:tr>
    </w:tbl>
    <w:p w14:paraId="2242A51B">
      <w:pPr>
        <w:pStyle w:val="4"/>
      </w:pPr>
      <w:bookmarkStart w:id="96" w:name="_Hlk198149377"/>
      <w:bookmarkStart w:id="97" w:name="_Toc198581541"/>
      <w:r>
        <w:t>comment</w:t>
      </w:r>
      <w:r>
        <w:rPr>
          <w:rFonts w:hint="eastAsia"/>
        </w:rPr>
        <w:t>_reply</w:t>
      </w:r>
      <w:bookmarkEnd w:id="96"/>
      <w:r>
        <w:rPr>
          <w:rFonts w:hint="eastAsia"/>
        </w:rPr>
        <w:t>表</w:t>
      </w:r>
      <w:bookmarkEnd w:id="97"/>
    </w:p>
    <w:p w14:paraId="58B42AB4">
      <w:pPr>
        <w:pStyle w:val="12"/>
        <w:ind w:firstLine="420"/>
        <w:jc w:val="center"/>
      </w:pPr>
      <w:bookmarkStart w:id="98" w:name="_Toc208588122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14 </w:t>
      </w:r>
      <w:r>
        <w:t>comment_reply</w:t>
      </w:r>
      <w:r>
        <w:rPr>
          <w:rFonts w:hint="eastAsia"/>
        </w:rPr>
        <w:t>表</w:t>
      </w:r>
      <w:bookmarkEnd w:id="98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517"/>
        <w:gridCol w:w="1336"/>
        <w:gridCol w:w="1819"/>
        <w:gridCol w:w="2737"/>
      </w:tblGrid>
      <w:tr w14:paraId="4E927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11E816DD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7" w:type="dxa"/>
          </w:tcPr>
          <w:p w14:paraId="4BA93DB0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6" w:type="dxa"/>
          </w:tcPr>
          <w:p w14:paraId="51BC0AA8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19" w:type="dxa"/>
          </w:tcPr>
          <w:p w14:paraId="137A3CC9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37" w:type="dxa"/>
          </w:tcPr>
          <w:p w14:paraId="620DB61A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310C4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0F445007">
            <w:pPr>
              <w:pStyle w:val="39"/>
              <w:ind w:firstLine="0" w:firstLineChars="0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517" w:type="dxa"/>
          </w:tcPr>
          <w:p w14:paraId="52FA3874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36" w:type="dxa"/>
          </w:tcPr>
          <w:p w14:paraId="02ABFD22">
            <w:pPr>
              <w:pStyle w:val="39"/>
              <w:ind w:firstLine="0" w:firstLineChars="0"/>
            </w:pPr>
          </w:p>
        </w:tc>
        <w:tc>
          <w:tcPr>
            <w:tcW w:w="1819" w:type="dxa"/>
          </w:tcPr>
          <w:p w14:paraId="6ED535BD">
            <w:pPr>
              <w:pStyle w:val="39"/>
              <w:ind w:firstLine="0" w:firstLineChars="0"/>
            </w:pPr>
            <w:r>
              <w:rPr>
                <w:rFonts w:hint="eastAsia"/>
              </w:rPr>
              <w:t>评论标识符</w:t>
            </w:r>
          </w:p>
        </w:tc>
        <w:tc>
          <w:tcPr>
            <w:tcW w:w="2737" w:type="dxa"/>
          </w:tcPr>
          <w:p w14:paraId="712CB518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主码，外码, 参照comment表中的comment_id属性</w:t>
            </w:r>
          </w:p>
        </w:tc>
      </w:tr>
      <w:tr w14:paraId="58A2E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6E5103F9">
            <w:pPr>
              <w:pStyle w:val="39"/>
              <w:ind w:firstLine="0" w:firstLineChars="0"/>
            </w:pPr>
            <w:r>
              <w:rPr>
                <w:rFonts w:hint="eastAsia"/>
              </w:rPr>
              <w:t>pre_com_id</w:t>
            </w:r>
          </w:p>
        </w:tc>
        <w:tc>
          <w:tcPr>
            <w:tcW w:w="1517" w:type="dxa"/>
          </w:tcPr>
          <w:p w14:paraId="73BAE7D8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36" w:type="dxa"/>
          </w:tcPr>
          <w:p w14:paraId="21D80E20">
            <w:pPr>
              <w:pStyle w:val="39"/>
              <w:ind w:firstLine="0" w:firstLineChars="0"/>
            </w:pPr>
          </w:p>
        </w:tc>
        <w:tc>
          <w:tcPr>
            <w:tcW w:w="1819" w:type="dxa"/>
          </w:tcPr>
          <w:p w14:paraId="0523FDC5">
            <w:pPr>
              <w:pStyle w:val="39"/>
              <w:ind w:firstLine="0" w:firstLineChars="0"/>
            </w:pPr>
            <w:r>
              <w:rPr>
                <w:rFonts w:hint="eastAsia"/>
              </w:rPr>
              <w:t>上一条标识符</w:t>
            </w:r>
          </w:p>
        </w:tc>
        <w:tc>
          <w:tcPr>
            <w:tcW w:w="2737" w:type="dxa"/>
          </w:tcPr>
          <w:p w14:paraId="2AC1F9EA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外码，参照comment表中的comment_id属性，可以为空</w:t>
            </w:r>
          </w:p>
        </w:tc>
      </w:tr>
      <w:tr w14:paraId="70BD8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546E1918">
            <w:pPr>
              <w:pStyle w:val="39"/>
              <w:ind w:firstLine="0" w:firstLineChars="0"/>
            </w:pPr>
            <w:r>
              <w:rPr>
                <w:rFonts w:hint="eastAsia"/>
              </w:rPr>
              <w:t>comment_level</w:t>
            </w:r>
          </w:p>
        </w:tc>
        <w:tc>
          <w:tcPr>
            <w:tcW w:w="1517" w:type="dxa"/>
          </w:tcPr>
          <w:p w14:paraId="4786C059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36" w:type="dxa"/>
          </w:tcPr>
          <w:p w14:paraId="379DC123">
            <w:pPr>
              <w:pStyle w:val="39"/>
              <w:ind w:firstLine="0" w:firstLineChars="0"/>
            </w:pPr>
          </w:p>
        </w:tc>
        <w:tc>
          <w:tcPr>
            <w:tcW w:w="1819" w:type="dxa"/>
          </w:tcPr>
          <w:p w14:paraId="614AD67A">
            <w:pPr>
              <w:pStyle w:val="39"/>
              <w:ind w:firstLine="0" w:firstLineChars="0"/>
            </w:pPr>
            <w:r>
              <w:rPr>
                <w:rFonts w:hint="eastAsia"/>
              </w:rPr>
              <w:t>评论层级</w:t>
            </w:r>
          </w:p>
        </w:tc>
        <w:tc>
          <w:tcPr>
            <w:tcW w:w="2737" w:type="dxa"/>
          </w:tcPr>
          <w:p w14:paraId="4631199D">
            <w:pPr>
              <w:pStyle w:val="39"/>
              <w:ind w:firstLine="0" w:firstLineChars="0"/>
            </w:pPr>
          </w:p>
        </w:tc>
      </w:tr>
    </w:tbl>
    <w:p w14:paraId="2C3645A8">
      <w:pPr>
        <w:pStyle w:val="4"/>
      </w:pPr>
      <w:bookmarkStart w:id="99" w:name="_Toc198581542"/>
      <w:r>
        <w:rPr>
          <w:rFonts w:hint="eastAsia"/>
        </w:rPr>
        <w:t>report_management表</w:t>
      </w:r>
      <w:bookmarkEnd w:id="99"/>
      <w:r>
        <w:rPr>
          <w:rFonts w:hint="eastAsia"/>
        </w:rPr>
        <w:t xml:space="preserve"> </w:t>
      </w:r>
    </w:p>
    <w:p w14:paraId="74EC7BD2">
      <w:pPr>
        <w:pStyle w:val="12"/>
        <w:ind w:firstLine="420"/>
        <w:jc w:val="center"/>
      </w:pPr>
      <w:bookmarkStart w:id="100" w:name="_Toc208588123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14 </w:t>
      </w:r>
      <w:r>
        <w:t>report_management</w:t>
      </w:r>
      <w:r>
        <w:rPr>
          <w:rFonts w:hint="eastAsia"/>
        </w:rPr>
        <w:t>表</w:t>
      </w:r>
      <w:bookmarkEnd w:id="100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517"/>
        <w:gridCol w:w="1336"/>
        <w:gridCol w:w="1819"/>
        <w:gridCol w:w="2737"/>
      </w:tblGrid>
      <w:tr w14:paraId="2E67D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111C64A8">
            <w:pPr>
              <w:pStyle w:val="39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7" w:type="dxa"/>
          </w:tcPr>
          <w:p w14:paraId="75488DDC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6" w:type="dxa"/>
          </w:tcPr>
          <w:p w14:paraId="7A21F9A3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19" w:type="dxa"/>
          </w:tcPr>
          <w:p w14:paraId="0000093D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37" w:type="dxa"/>
          </w:tcPr>
          <w:p w14:paraId="769B80F5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4B95A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57926FAB">
            <w:pPr>
              <w:pStyle w:val="39"/>
              <w:ind w:firstLine="0" w:firstLineChars="0"/>
            </w:pPr>
            <w:r>
              <w:rPr>
                <w:rFonts w:hint="eastAsia"/>
              </w:rPr>
              <w:t>management_id</w:t>
            </w:r>
          </w:p>
        </w:tc>
        <w:tc>
          <w:tcPr>
            <w:tcW w:w="1517" w:type="dxa"/>
          </w:tcPr>
          <w:p w14:paraId="30D0D91D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36" w:type="dxa"/>
          </w:tcPr>
          <w:p w14:paraId="1C21E184">
            <w:pPr>
              <w:pStyle w:val="39"/>
              <w:ind w:firstLine="0" w:firstLineChars="0"/>
            </w:pPr>
          </w:p>
        </w:tc>
        <w:tc>
          <w:tcPr>
            <w:tcW w:w="1819" w:type="dxa"/>
          </w:tcPr>
          <w:p w14:paraId="10AC474E">
            <w:pPr>
              <w:pStyle w:val="39"/>
              <w:ind w:firstLine="0" w:firstLineChars="0"/>
            </w:pPr>
            <w:r>
              <w:rPr>
                <w:rFonts w:hint="eastAsia"/>
              </w:rPr>
              <w:t>管理标识符</w:t>
            </w:r>
          </w:p>
        </w:tc>
        <w:tc>
          <w:tcPr>
            <w:tcW w:w="2737" w:type="dxa"/>
          </w:tcPr>
          <w:p w14:paraId="344890C9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主码，外码, 参照management表中的management_id属性</w:t>
            </w:r>
          </w:p>
        </w:tc>
      </w:tr>
      <w:tr w14:paraId="05BDC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 w14:paraId="3C220AE6">
            <w:pPr>
              <w:pStyle w:val="39"/>
              <w:ind w:firstLine="0" w:firstLineChars="0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517" w:type="dxa"/>
          </w:tcPr>
          <w:p w14:paraId="56A7D9E9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36" w:type="dxa"/>
          </w:tcPr>
          <w:p w14:paraId="0074EFD7">
            <w:pPr>
              <w:pStyle w:val="39"/>
              <w:ind w:firstLine="0" w:firstLineChars="0"/>
            </w:pPr>
          </w:p>
        </w:tc>
        <w:tc>
          <w:tcPr>
            <w:tcW w:w="1819" w:type="dxa"/>
          </w:tcPr>
          <w:p w14:paraId="4024149F">
            <w:pPr>
              <w:pStyle w:val="39"/>
              <w:ind w:firstLine="0" w:firstLineChars="0"/>
            </w:pPr>
            <w:r>
              <w:rPr>
                <w:rFonts w:hint="eastAsia"/>
              </w:rPr>
              <w:t>举报标识符</w:t>
            </w:r>
          </w:p>
        </w:tc>
        <w:tc>
          <w:tcPr>
            <w:tcW w:w="2737" w:type="dxa"/>
          </w:tcPr>
          <w:p w14:paraId="756FDFDB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外码，参照report表中的report_id属性</w:t>
            </w:r>
          </w:p>
        </w:tc>
      </w:tr>
    </w:tbl>
    <w:p w14:paraId="7B66DB8A">
      <w:pPr>
        <w:pStyle w:val="12"/>
        <w:ind w:firstLine="420"/>
        <w:jc w:val="center"/>
      </w:pPr>
    </w:p>
    <w:p w14:paraId="74C625F3">
      <w:pPr>
        <w:pStyle w:val="4"/>
      </w:pPr>
      <w:bookmarkStart w:id="101" w:name="_Toc198581543"/>
      <w:r>
        <w:rPr>
          <w:rFonts w:hint="eastAsia"/>
        </w:rPr>
        <w:t>report表</w:t>
      </w:r>
      <w:bookmarkEnd w:id="101"/>
    </w:p>
    <w:p w14:paraId="688FF637">
      <w:pPr>
        <w:pStyle w:val="12"/>
        <w:ind w:firstLine="420"/>
        <w:jc w:val="center"/>
      </w:pPr>
      <w:bookmarkStart w:id="102" w:name="_Toc208588124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16 </w:t>
      </w:r>
      <w:bookmarkStart w:id="103" w:name="_Hlk198500443"/>
      <w:r>
        <w:t>report</w:t>
      </w:r>
      <w:r>
        <w:rPr>
          <w:rFonts w:hint="eastAsia"/>
        </w:rPr>
        <w:t>表</w:t>
      </w:r>
      <w:bookmarkEnd w:id="102"/>
      <w:bookmarkEnd w:id="103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3D6B1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E65D6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69E05C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E80C71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3FA425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6C617D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23FBB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743DAF">
            <w:pPr>
              <w:pStyle w:val="39"/>
              <w:ind w:firstLine="0" w:firstLineChars="0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98D76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78D819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EFCCF9">
            <w:pPr>
              <w:pStyle w:val="39"/>
              <w:ind w:firstLine="0" w:firstLineChars="0"/>
            </w:pPr>
            <w:r>
              <w:rPr>
                <w:rFonts w:hint="eastAsia"/>
              </w:rPr>
              <w:t>举报标识符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2AA1BB">
            <w:pPr>
              <w:pStyle w:val="39"/>
              <w:ind w:firstLine="0" w:firstLineChars="0"/>
            </w:pPr>
            <w:r>
              <w:rPr>
                <w:rFonts w:hint="eastAsia"/>
              </w:rPr>
              <w:t xml:space="preserve">主码 </w:t>
            </w:r>
          </w:p>
        </w:tc>
      </w:tr>
      <w:tr w14:paraId="0850E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F01492">
            <w:pPr>
              <w:pStyle w:val="39"/>
              <w:ind w:firstLine="0" w:firstLineChars="0"/>
            </w:pPr>
            <w:r>
              <w:rPr>
                <w:rFonts w:hint="eastAsia"/>
              </w:rPr>
              <w:t>reason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7E194B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3A4968">
            <w:pPr>
              <w:pStyle w:val="39"/>
              <w:ind w:firstLine="0" w:firstLineChars="0"/>
            </w:pPr>
            <w:r>
              <w:rPr>
                <w:rFonts w:hint="eastAsia"/>
              </w:rPr>
              <w:t>200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3697F8">
            <w:pPr>
              <w:pStyle w:val="39"/>
              <w:ind w:firstLine="0" w:firstLineChars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32AD92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79577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ED3010">
            <w:pPr>
              <w:pStyle w:val="39"/>
              <w:ind w:firstLine="0" w:firstLineChars="0"/>
            </w:pPr>
            <w:r>
              <w:rPr>
                <w:rFonts w:hint="eastAsia"/>
              </w:rPr>
              <w:t>report_time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65943D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8C5474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B86FD">
            <w:pPr>
              <w:pStyle w:val="39"/>
              <w:ind w:firstLine="0" w:firstLineChars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FE7B22">
            <w:pPr>
              <w:pStyle w:val="39"/>
              <w:ind w:firstLine="0" w:firstLineChars="0"/>
            </w:pPr>
          </w:p>
        </w:tc>
      </w:tr>
      <w:tr w14:paraId="0AA79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A2C585">
            <w:pPr>
              <w:pStyle w:val="39"/>
              <w:ind w:firstLine="0" w:firstLineChars="0"/>
            </w:pPr>
            <w:r>
              <w:rPr>
                <w:rFonts w:hint="eastAsia"/>
              </w:rPr>
              <w:t>progress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A0AEA3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1219D5">
            <w:pPr>
              <w:pStyle w:val="39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7FCEB2">
            <w:pPr>
              <w:pStyle w:val="39"/>
              <w:ind w:firstLine="0" w:firstLineChars="0"/>
            </w:pPr>
            <w:r>
              <w:rPr>
                <w:rFonts w:hint="eastAsia"/>
              </w:rPr>
              <w:t>处理进度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920FB2">
            <w:pPr>
              <w:pStyle w:val="39"/>
              <w:ind w:firstLine="0" w:firstLineChars="0"/>
            </w:pPr>
            <w:r>
              <w:rPr>
                <w:rFonts w:hint="eastAsia"/>
              </w:rPr>
              <w:t>“成功”“失败”“未处理”</w:t>
            </w:r>
          </w:p>
        </w:tc>
      </w:tr>
      <w:tr w14:paraId="79D7E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45E909">
            <w:pPr>
              <w:pStyle w:val="39"/>
              <w:ind w:firstLine="0" w:firstLineChars="0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33CDBF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C7685E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3D4824">
            <w:pPr>
              <w:pStyle w:val="39"/>
              <w:ind w:firstLine="0" w:firstLineChars="0"/>
            </w:pPr>
            <w:r>
              <w:rPr>
                <w:rFonts w:hint="eastAsia"/>
              </w:rPr>
              <w:t>评论标识符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B52D1D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 comment表中的comment_id属性</w:t>
            </w:r>
          </w:p>
        </w:tc>
      </w:tr>
      <w:tr w14:paraId="07CCF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CB1BE4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892A1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9D1F0C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4FD732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E61F47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 reader表中的reader_id属性</w:t>
            </w:r>
          </w:p>
        </w:tc>
      </w:tr>
    </w:tbl>
    <w:p w14:paraId="110EC0D8">
      <w:pPr>
        <w:pStyle w:val="4"/>
      </w:pPr>
      <w:bookmarkStart w:id="104" w:name="_Toc198581544"/>
      <w:r>
        <w:rPr>
          <w:rFonts w:hint="eastAsia"/>
        </w:rPr>
        <w:t>likes表</w:t>
      </w:r>
      <w:bookmarkEnd w:id="104"/>
    </w:p>
    <w:p w14:paraId="450D8C3C">
      <w:pPr>
        <w:pStyle w:val="12"/>
        <w:ind w:firstLine="420"/>
        <w:jc w:val="center"/>
      </w:pPr>
      <w:bookmarkStart w:id="105" w:name="_Toc208588125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17 likes表</w:t>
      </w:r>
      <w:bookmarkEnd w:id="105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556C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B46201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892AB7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A07B74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D280BA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0B39C6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44F18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455BAB">
            <w:pPr>
              <w:pStyle w:val="39"/>
              <w:ind w:firstLine="0" w:firstLineChars="0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C6A708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2441AD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582E9E">
            <w:pPr>
              <w:pStyle w:val="39"/>
              <w:ind w:firstLine="0" w:firstLineChars="0"/>
            </w:pPr>
            <w:r>
              <w:rPr>
                <w:rFonts w:hint="eastAsia"/>
              </w:rPr>
              <w:t>评论标识符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EED1E6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comment表中的comment_id属性</w:t>
            </w:r>
          </w:p>
        </w:tc>
      </w:tr>
      <w:tr w14:paraId="2E3AE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B37EF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D10242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6D4881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983B84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6F535A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reader表中的reader_id属性</w:t>
            </w:r>
          </w:p>
        </w:tc>
      </w:tr>
    </w:tbl>
    <w:p w14:paraId="48CBF938">
      <w:pPr>
        <w:pStyle w:val="4"/>
      </w:pPr>
      <w:bookmarkStart w:id="106" w:name="_Toc198581545"/>
      <w:r>
        <w:rPr>
          <w:rFonts w:hint="eastAsia"/>
        </w:rPr>
        <w:t>purchase表</w:t>
      </w:r>
      <w:bookmarkEnd w:id="106"/>
    </w:p>
    <w:p w14:paraId="66D48209">
      <w:pPr>
        <w:pStyle w:val="12"/>
        <w:ind w:firstLine="420"/>
        <w:jc w:val="center"/>
      </w:pPr>
      <w:bookmarkStart w:id="107" w:name="_Toc208588126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18 purchase表</w:t>
      </w:r>
      <w:bookmarkEnd w:id="107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66F97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061393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C28406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ECB835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20EACD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D4BA7E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50D3C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7B1ABE">
            <w:pPr>
              <w:pStyle w:val="39"/>
              <w:ind w:firstLine="0" w:firstLineChars="0"/>
            </w:pPr>
            <w:r>
              <w:rPr>
                <w:rFonts w:hint="eastAsia"/>
              </w:rPr>
              <w:t>transaction_id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96BF88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17C8C6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5D84B3">
            <w:pPr>
              <w:pStyle w:val="39"/>
              <w:ind w:firstLine="0" w:firstLineChars="0"/>
            </w:pPr>
            <w:r>
              <w:rPr>
                <w:rFonts w:hint="eastAsia"/>
              </w:rPr>
              <w:t>交易标识符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55DF13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transaction表中的transaction_id属性</w:t>
            </w:r>
          </w:p>
        </w:tc>
      </w:tr>
      <w:tr w14:paraId="7148F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1DAAFE57">
            <w:pPr>
              <w:pStyle w:val="39"/>
              <w:ind w:firstLine="0" w:firstLineChars="0"/>
            </w:pPr>
            <w:r>
              <w:rPr>
                <w:rFonts w:hint="eastAsia"/>
              </w:rPr>
              <w:t>chapter_id</w:t>
            </w:r>
          </w:p>
        </w:tc>
        <w:tc>
          <w:tcPr>
            <w:tcW w:w="1564" w:type="dxa"/>
          </w:tcPr>
          <w:p w14:paraId="179A4D10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6D85F71B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7628A2AC">
            <w:pPr>
              <w:pStyle w:val="39"/>
              <w:ind w:firstLine="0" w:firstLineChars="0"/>
            </w:pPr>
            <w:r>
              <w:rPr>
                <w:rFonts w:hint="eastAsia"/>
              </w:rPr>
              <w:t>章节号</w:t>
            </w:r>
          </w:p>
        </w:tc>
        <w:tc>
          <w:tcPr>
            <w:tcW w:w="2886" w:type="dxa"/>
          </w:tcPr>
          <w:p w14:paraId="22286426">
            <w:pPr>
              <w:pStyle w:val="39"/>
              <w:ind w:firstLine="0" w:firstLineChars="0"/>
            </w:pPr>
            <w:r>
              <w:rPr>
                <w:rFonts w:hint="eastAsia"/>
              </w:rPr>
              <w:t>外码,参照 chapter表中的chapter_id属性</w:t>
            </w:r>
          </w:p>
        </w:tc>
      </w:tr>
      <w:tr w14:paraId="2FAB1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7844274F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64" w:type="dxa"/>
          </w:tcPr>
          <w:p w14:paraId="734A4867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71DA7931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6C00AAB1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86" w:type="dxa"/>
          </w:tcPr>
          <w:p w14:paraId="2A89F9B6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 novel表中的novel_id属性</w:t>
            </w:r>
          </w:p>
        </w:tc>
      </w:tr>
    </w:tbl>
    <w:p w14:paraId="28AD9FB2">
      <w:pPr>
        <w:pStyle w:val="4"/>
      </w:pPr>
      <w:bookmarkStart w:id="108" w:name="_Toc198581546"/>
      <w:r>
        <w:rPr>
          <w:rFonts w:hint="eastAsia"/>
        </w:rPr>
        <w:t>collect表</w:t>
      </w:r>
      <w:bookmarkEnd w:id="108"/>
    </w:p>
    <w:p w14:paraId="49DBBAD3">
      <w:pPr>
        <w:pStyle w:val="12"/>
        <w:ind w:firstLine="420"/>
        <w:jc w:val="center"/>
      </w:pPr>
      <w:bookmarkStart w:id="109" w:name="_Toc208588127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19 collect表</w:t>
      </w:r>
      <w:bookmarkEnd w:id="109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11F75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FF9680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B2E3CC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744D11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1AEB0B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6981B8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29F64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20ED406A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64" w:type="dxa"/>
          </w:tcPr>
          <w:p w14:paraId="11B549EA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13283573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0D5248F4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86" w:type="dxa"/>
          </w:tcPr>
          <w:p w14:paraId="21016F44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novel表中的novel_id属性</w:t>
            </w:r>
          </w:p>
        </w:tc>
      </w:tr>
      <w:tr w14:paraId="032CE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57B5C8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3600A1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092EFC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664DB4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A53079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reader表中的reader_id属性</w:t>
            </w:r>
          </w:p>
        </w:tc>
      </w:tr>
      <w:tr w14:paraId="7A10F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786D31">
            <w:pPr>
              <w:pStyle w:val="39"/>
              <w:ind w:firstLine="0" w:firstLineChars="0"/>
            </w:pPr>
            <w:r>
              <w:rPr>
                <w:rFonts w:hint="eastAsia"/>
              </w:rPr>
              <w:t>is_public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C1A0E3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CC6FFA">
            <w:pPr>
              <w:pStyle w:val="39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4B225C">
            <w:pPr>
              <w:pStyle w:val="39"/>
              <w:ind w:firstLine="0" w:firstLineChars="0"/>
            </w:pPr>
            <w:r>
              <w:rPr>
                <w:rFonts w:hint="eastAsia"/>
              </w:rPr>
              <w:t>是否公开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406A8B">
            <w:pPr>
              <w:pStyle w:val="39"/>
              <w:ind w:firstLine="0" w:firstLineChars="0"/>
            </w:pPr>
          </w:p>
        </w:tc>
      </w:tr>
    </w:tbl>
    <w:p w14:paraId="2E53520A">
      <w:pPr>
        <w:pStyle w:val="4"/>
      </w:pPr>
      <w:bookmarkStart w:id="110" w:name="_Toc198581547"/>
      <w:r>
        <w:rPr>
          <w:rFonts w:hint="eastAsia"/>
        </w:rPr>
        <w:t>recommend表</w:t>
      </w:r>
      <w:bookmarkEnd w:id="110"/>
    </w:p>
    <w:p w14:paraId="0F0CC243">
      <w:pPr>
        <w:pStyle w:val="12"/>
        <w:ind w:firstLine="420"/>
        <w:jc w:val="center"/>
      </w:pPr>
      <w:bookmarkStart w:id="111" w:name="_Toc208588128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20 recommend表</w:t>
      </w:r>
      <w:bookmarkEnd w:id="111"/>
    </w:p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543"/>
        <w:gridCol w:w="1364"/>
        <w:gridCol w:w="1867"/>
        <w:gridCol w:w="2822"/>
      </w:tblGrid>
      <w:tr w14:paraId="4947F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CE1CE6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D9B00B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A4F89B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C2B335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4A5F52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2460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 w14:paraId="4CC9057D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43" w:type="dxa"/>
          </w:tcPr>
          <w:p w14:paraId="5982F595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64" w:type="dxa"/>
          </w:tcPr>
          <w:p w14:paraId="38EF026B">
            <w:pPr>
              <w:pStyle w:val="39"/>
              <w:ind w:firstLine="0" w:firstLineChars="0"/>
            </w:pPr>
          </w:p>
        </w:tc>
        <w:tc>
          <w:tcPr>
            <w:tcW w:w="1867" w:type="dxa"/>
          </w:tcPr>
          <w:p w14:paraId="517D9DA5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22" w:type="dxa"/>
          </w:tcPr>
          <w:p w14:paraId="41C19F4C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novel表中的novel_id属性</w:t>
            </w:r>
          </w:p>
        </w:tc>
      </w:tr>
      <w:tr w14:paraId="17599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DEB5A6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1DAE56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E9B1E5">
            <w:pPr>
              <w:pStyle w:val="39"/>
              <w:ind w:firstLine="0" w:firstLineChars="0"/>
            </w:pP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76B2EE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14048C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reader表中的reader_id属性</w:t>
            </w:r>
          </w:p>
        </w:tc>
      </w:tr>
      <w:tr w14:paraId="06172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97A10E">
            <w:pPr>
              <w:pStyle w:val="39"/>
              <w:ind w:firstLine="0" w:firstLineChars="0"/>
            </w:pPr>
            <w:r>
              <w:rPr>
                <w:rFonts w:hint="eastAsia"/>
              </w:rPr>
              <w:t>reason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6B1355">
            <w:pPr>
              <w:pStyle w:val="39"/>
              <w:ind w:firstLine="0" w:firstLineChars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828C00">
            <w:pPr>
              <w:pStyle w:val="39"/>
              <w:ind w:firstLine="0" w:firstLineChars="0"/>
            </w:pPr>
            <w:r>
              <w:rPr>
                <w:rFonts w:hint="eastAsia"/>
              </w:rPr>
              <w:t>200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376C18">
            <w:pPr>
              <w:pStyle w:val="39"/>
              <w:ind w:firstLine="0" w:firstLineChars="0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1B6832">
            <w:pPr>
              <w:pStyle w:val="39"/>
              <w:ind w:firstLine="0" w:firstLineChars="0"/>
            </w:pPr>
          </w:p>
        </w:tc>
      </w:tr>
    </w:tbl>
    <w:p w14:paraId="04E7C6FE">
      <w:pPr>
        <w:pStyle w:val="4"/>
      </w:pPr>
      <w:bookmarkStart w:id="112" w:name="_Toc198581548"/>
      <w:r>
        <w:rPr>
          <w:rFonts w:hint="eastAsia"/>
        </w:rPr>
        <w:t>reward表</w:t>
      </w:r>
      <w:bookmarkEnd w:id="112"/>
    </w:p>
    <w:p w14:paraId="50E0EA49">
      <w:pPr>
        <w:pStyle w:val="12"/>
        <w:ind w:firstLine="420"/>
        <w:jc w:val="center"/>
      </w:pPr>
      <w:bookmarkStart w:id="113" w:name="_Toc208588129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21 reward表</w:t>
      </w:r>
      <w:bookmarkEnd w:id="113"/>
    </w:p>
    <w:p w14:paraId="5146A610"/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1DE87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6AC2A3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574D4C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D3F274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B2D9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B4FCCE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6CAA2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243913">
            <w:pPr>
              <w:pStyle w:val="39"/>
              <w:ind w:firstLine="0" w:firstLineChars="0"/>
            </w:pPr>
            <w:r>
              <w:rPr>
                <w:rFonts w:hint="eastAsia"/>
              </w:rPr>
              <w:t>transaction_id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21054B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ED584C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7733A1">
            <w:pPr>
              <w:pStyle w:val="39"/>
              <w:ind w:firstLine="0" w:firstLineChars="0"/>
            </w:pPr>
            <w:r>
              <w:rPr>
                <w:rFonts w:hint="eastAsia"/>
              </w:rPr>
              <w:t>交易标识符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D66643">
            <w:pPr>
              <w:pStyle w:val="39"/>
              <w:ind w:firstLine="0" w:firstLineChars="0"/>
            </w:pPr>
            <w:r>
              <w:rPr>
                <w:rFonts w:hint="eastAsia"/>
              </w:rPr>
              <w:t>主码， 外码，参照 transaction表中的transaction_id属性</w:t>
            </w:r>
          </w:p>
        </w:tc>
      </w:tr>
      <w:tr w14:paraId="430EA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58669CBD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64" w:type="dxa"/>
          </w:tcPr>
          <w:p w14:paraId="14ABC480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1379A59C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38292788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86" w:type="dxa"/>
          </w:tcPr>
          <w:p w14:paraId="2C62845D">
            <w:pPr>
              <w:pStyle w:val="39"/>
              <w:ind w:firstLine="0" w:firstLineChars="0"/>
            </w:pPr>
            <w:r>
              <w:rPr>
                <w:rFonts w:hint="eastAsia"/>
              </w:rPr>
              <w:t>外码,参照 novel表中的novel_id属性</w:t>
            </w:r>
          </w:p>
        </w:tc>
      </w:tr>
    </w:tbl>
    <w:p w14:paraId="22FB34C8">
      <w:pPr>
        <w:pStyle w:val="4"/>
      </w:pPr>
      <w:bookmarkStart w:id="114" w:name="_Toc198581549"/>
      <w:r>
        <w:rPr>
          <w:rFonts w:hint="eastAsia"/>
        </w:rPr>
        <w:t>rate表</w:t>
      </w:r>
      <w:bookmarkEnd w:id="114"/>
    </w:p>
    <w:p w14:paraId="153DB55D">
      <w:pPr>
        <w:pStyle w:val="12"/>
        <w:ind w:firstLine="420"/>
        <w:jc w:val="center"/>
      </w:pPr>
      <w:bookmarkStart w:id="115" w:name="_Toc208588130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22 rate表</w:t>
      </w:r>
      <w:bookmarkEnd w:id="115"/>
    </w:p>
    <w:p w14:paraId="37410941"/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64"/>
        <w:gridCol w:w="1393"/>
        <w:gridCol w:w="1918"/>
        <w:gridCol w:w="2886"/>
      </w:tblGrid>
      <w:tr w14:paraId="59FB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18AEEE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16FFEB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E1425D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AE0153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45AB37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0419C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42B935AB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rating_time</w:t>
            </w:r>
          </w:p>
        </w:tc>
        <w:tc>
          <w:tcPr>
            <w:tcW w:w="1564" w:type="dxa"/>
          </w:tcPr>
          <w:p w14:paraId="22A93D7A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93" w:type="dxa"/>
          </w:tcPr>
          <w:p w14:paraId="3F9DCA3E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014CD361">
            <w:pPr>
              <w:pStyle w:val="39"/>
              <w:ind w:firstLine="0" w:firstLineChars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886" w:type="dxa"/>
          </w:tcPr>
          <w:p w14:paraId="50ADA7A9">
            <w:pPr>
              <w:pStyle w:val="39"/>
              <w:ind w:firstLine="0" w:firstLineChars="0"/>
            </w:pPr>
          </w:p>
        </w:tc>
      </w:tr>
      <w:tr w14:paraId="117C7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0AB8FB42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564" w:type="dxa"/>
          </w:tcPr>
          <w:p w14:paraId="5743C084">
            <w:pPr>
              <w:pStyle w:val="39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93" w:type="dxa"/>
          </w:tcPr>
          <w:p w14:paraId="274A62C8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215A649F">
            <w:pPr>
              <w:pStyle w:val="39"/>
              <w:ind w:firstLine="0" w:firstLineChars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886" w:type="dxa"/>
          </w:tcPr>
          <w:p w14:paraId="4BA44612">
            <w:pPr>
              <w:pStyle w:val="39"/>
              <w:ind w:firstLine="0" w:firstLineChars="0"/>
            </w:pPr>
            <w:r>
              <w:rPr>
                <w:rFonts w:hint="eastAsia"/>
              </w:rPr>
              <w:t>0-10</w:t>
            </w:r>
          </w:p>
        </w:tc>
      </w:tr>
      <w:tr w14:paraId="77290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 w14:paraId="13DFDEF0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64" w:type="dxa"/>
          </w:tcPr>
          <w:p w14:paraId="11AE855A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14:paraId="774C2B1C">
            <w:pPr>
              <w:pStyle w:val="39"/>
              <w:ind w:firstLine="0" w:firstLineChars="0"/>
            </w:pPr>
          </w:p>
        </w:tc>
        <w:tc>
          <w:tcPr>
            <w:tcW w:w="1918" w:type="dxa"/>
          </w:tcPr>
          <w:p w14:paraId="7493572B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86" w:type="dxa"/>
          </w:tcPr>
          <w:p w14:paraId="5081C31A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novel表中的</w:t>
            </w:r>
            <w:r>
              <w:t>novel_id</w:t>
            </w:r>
            <w:r>
              <w:rPr>
                <w:rFonts w:hint="eastAsia"/>
              </w:rPr>
              <w:t>属性</w:t>
            </w:r>
          </w:p>
        </w:tc>
      </w:tr>
      <w:tr w14:paraId="637AE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0A5FA6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5B3E51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C2D32D">
            <w:pPr>
              <w:pStyle w:val="39"/>
              <w:ind w:firstLine="0" w:firstLineChars="0"/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769920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D00533">
            <w:pPr>
              <w:pStyle w:val="39"/>
              <w:ind w:firstLine="0" w:firstLineChars="0"/>
            </w:pPr>
            <w:r>
              <w:rPr>
                <w:rFonts w:hint="eastAsia"/>
              </w:rPr>
              <w:t>主码，外码，参照 reader表中的reader_id属性</w:t>
            </w:r>
          </w:p>
        </w:tc>
      </w:tr>
    </w:tbl>
    <w:p w14:paraId="00489ECF">
      <w:pPr>
        <w:pStyle w:val="12"/>
      </w:pPr>
    </w:p>
    <w:p w14:paraId="3D1E8BCA">
      <w:pPr>
        <w:pStyle w:val="4"/>
      </w:pPr>
      <w:r>
        <w:rPr>
          <w:rFonts w:hint="eastAsia"/>
        </w:rPr>
        <w:t>author_income表</w:t>
      </w:r>
    </w:p>
    <w:p w14:paraId="73C37D31">
      <w:pPr>
        <w:pStyle w:val="12"/>
        <w:ind w:firstLine="420"/>
        <w:jc w:val="center"/>
      </w:pPr>
      <w:bookmarkStart w:id="116" w:name="_Toc208588131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23 author_income表</w:t>
      </w:r>
      <w:bookmarkEnd w:id="116"/>
    </w:p>
    <w:p w14:paraId="531DB9DC"/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35"/>
        <w:gridCol w:w="1354"/>
        <w:gridCol w:w="1857"/>
        <w:gridCol w:w="2810"/>
      </w:tblGrid>
      <w:tr w14:paraId="74DE1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BD5811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B65404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877580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B4CC23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42B9E9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3C98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3400EB7B">
            <w:pPr>
              <w:pStyle w:val="39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35" w:type="dxa"/>
          </w:tcPr>
          <w:p w14:paraId="165A7ECF">
            <w:pPr>
              <w:pStyle w:val="39"/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4" w:type="dxa"/>
          </w:tcPr>
          <w:p w14:paraId="7DCA5DCE">
            <w:pPr>
              <w:pStyle w:val="39"/>
              <w:ind w:firstLine="0" w:firstLineChars="0"/>
            </w:pPr>
          </w:p>
        </w:tc>
        <w:tc>
          <w:tcPr>
            <w:tcW w:w="1857" w:type="dxa"/>
          </w:tcPr>
          <w:p w14:paraId="46278130">
            <w:pPr>
              <w:pStyle w:val="39"/>
              <w:ind w:firstLine="0" w:firstLineChars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2810" w:type="dxa"/>
          </w:tcPr>
          <w:p w14:paraId="7A562A08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507CC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33718093">
            <w:pPr>
              <w:pStyle w:val="39"/>
              <w:ind w:firstLine="0" w:firstLineChars="0"/>
            </w:pPr>
            <w:r>
              <w:rPr>
                <w:rFonts w:hint="eastAsia"/>
              </w:rPr>
              <w:t>author_id</w:t>
            </w:r>
          </w:p>
        </w:tc>
        <w:tc>
          <w:tcPr>
            <w:tcW w:w="1535" w:type="dxa"/>
          </w:tcPr>
          <w:p w14:paraId="78B2F10D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54" w:type="dxa"/>
          </w:tcPr>
          <w:p w14:paraId="33D68F2E">
            <w:pPr>
              <w:pStyle w:val="39"/>
              <w:ind w:firstLine="0" w:firstLineChars="0"/>
            </w:pPr>
          </w:p>
        </w:tc>
        <w:tc>
          <w:tcPr>
            <w:tcW w:w="1857" w:type="dxa"/>
          </w:tcPr>
          <w:p w14:paraId="46C2B23C">
            <w:pPr>
              <w:pStyle w:val="39"/>
              <w:ind w:firstLine="0" w:firstLineChars="0"/>
            </w:pPr>
            <w:r>
              <w:rPr>
                <w:rFonts w:hint="eastAsia"/>
              </w:rPr>
              <w:t>作者标识符</w:t>
            </w:r>
          </w:p>
        </w:tc>
        <w:tc>
          <w:tcPr>
            <w:tcW w:w="2810" w:type="dxa"/>
          </w:tcPr>
          <w:p w14:paraId="64467964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外码，参照author表中的author_id属性</w:t>
            </w:r>
          </w:p>
        </w:tc>
      </w:tr>
      <w:tr w14:paraId="78353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BD8ADA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35F0EF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49120C">
            <w:pPr>
              <w:pStyle w:val="39"/>
              <w:ind w:firstLine="0" w:firstLineChars="0"/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8B077B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835828">
            <w:pPr>
              <w:pStyle w:val="39"/>
              <w:ind w:firstLine="0" w:firstLineChars="0"/>
            </w:pPr>
            <w:r>
              <w:rPr>
                <w:rFonts w:hint="eastAsia"/>
              </w:rPr>
              <w:t>外码，参照 novel表中的</w:t>
            </w:r>
            <w:r>
              <w:t>novel_id</w:t>
            </w:r>
            <w:r>
              <w:rPr>
                <w:rFonts w:hint="eastAsia"/>
              </w:rPr>
              <w:t>属性</w:t>
            </w:r>
          </w:p>
        </w:tc>
      </w:tr>
      <w:tr w14:paraId="1FFAB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691208">
            <w:pPr>
              <w:pStyle w:val="39"/>
              <w:ind w:firstLine="0" w:firstLineChars="0"/>
            </w:pPr>
            <w:r>
              <w:rPr>
                <w:rFonts w:hint="eastAsia"/>
              </w:rPr>
              <w:t>type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A5FC0F">
            <w:pPr>
              <w:pStyle w:val="39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5EA831">
            <w:pPr>
              <w:pStyle w:val="39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610D3">
            <w:pPr>
              <w:pStyle w:val="39"/>
              <w:ind w:firstLine="0" w:firstLineChars="0"/>
            </w:pPr>
            <w:r>
              <w:rPr>
                <w:rFonts w:hint="eastAsia"/>
              </w:rPr>
              <w:t>作者收入类型</w:t>
            </w: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5BCCA9">
            <w:pPr>
              <w:pStyle w:val="39"/>
              <w:ind w:firstLine="0" w:firstLineChars="0"/>
            </w:pPr>
            <w:r>
              <w:rPr>
                <w:rFonts w:hint="eastAsia"/>
              </w:rPr>
              <w:t>非空，打赏/章节购买/整本买断</w:t>
            </w:r>
          </w:p>
        </w:tc>
      </w:tr>
      <w:tr w14:paraId="59D04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462B3E">
            <w:pPr>
              <w:pStyle w:val="39"/>
              <w:ind w:firstLine="0" w:firstLineChars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325138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820C6A">
            <w:pPr>
              <w:pStyle w:val="39"/>
              <w:ind w:firstLine="0" w:firstLineChars="0"/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9B606D">
            <w:pPr>
              <w:pStyle w:val="39"/>
              <w:ind w:firstLine="0" w:firstLineChars="0"/>
            </w:pPr>
            <w:r>
              <w:rPr>
                <w:rFonts w:hint="eastAsia"/>
              </w:rPr>
              <w:t>作者收入数目</w:t>
            </w: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EAB1D6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75F6C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1A19D3">
            <w:pPr>
              <w:pStyle w:val="39"/>
              <w:ind w:firstLine="0" w:firstLineChars="0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180A65">
            <w:pPr>
              <w:pStyle w:val="39"/>
              <w:ind w:firstLine="0" w:firstLineChars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A51D14">
            <w:pPr>
              <w:pStyle w:val="39"/>
              <w:ind w:firstLine="0" w:firstLineChars="0"/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D5BDED">
            <w:pPr>
              <w:pStyle w:val="39"/>
              <w:ind w:firstLine="0" w:firstLineChars="0"/>
            </w:pPr>
            <w:r>
              <w:rPr>
                <w:rFonts w:hint="eastAsia"/>
              </w:rPr>
              <w:t>收入创建时间</w:t>
            </w:r>
          </w:p>
        </w:tc>
        <w:tc>
          <w:tcPr>
            <w:tcW w:w="2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676244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</w:tbl>
    <w:p w14:paraId="777DA05B"/>
    <w:p w14:paraId="7752607A">
      <w:pPr>
        <w:pStyle w:val="4"/>
      </w:pPr>
      <w:r>
        <w:rPr>
          <w:rFonts w:hint="eastAsia"/>
        </w:rPr>
        <w:t>recent_readings表</w:t>
      </w:r>
    </w:p>
    <w:p w14:paraId="4002B8BB">
      <w:pPr>
        <w:pStyle w:val="12"/>
        <w:ind w:firstLine="420"/>
        <w:jc w:val="center"/>
      </w:pPr>
      <w:bookmarkStart w:id="117" w:name="_Toc208588132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24recent_readings表</w:t>
      </w:r>
      <w:bookmarkEnd w:id="117"/>
    </w:p>
    <w:p w14:paraId="3DCEB272"/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86"/>
        <w:gridCol w:w="1252"/>
        <w:gridCol w:w="1700"/>
        <w:gridCol w:w="2606"/>
      </w:tblGrid>
      <w:tr w14:paraId="71BB3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8819DB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CD9B8C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698A94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D3076A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561ED7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7BCC6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 w14:paraId="1AFAD9F1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486" w:type="dxa"/>
          </w:tcPr>
          <w:p w14:paraId="13F9EC64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52" w:type="dxa"/>
          </w:tcPr>
          <w:p w14:paraId="19E8C4C5">
            <w:pPr>
              <w:pStyle w:val="39"/>
              <w:ind w:firstLine="0" w:firstLineChars="0"/>
            </w:pPr>
          </w:p>
        </w:tc>
        <w:tc>
          <w:tcPr>
            <w:tcW w:w="1700" w:type="dxa"/>
          </w:tcPr>
          <w:p w14:paraId="6EABCDE7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606" w:type="dxa"/>
          </w:tcPr>
          <w:p w14:paraId="73A3ADE8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  <w:r>
              <w:t xml:space="preserve"> </w:t>
            </w:r>
          </w:p>
        </w:tc>
      </w:tr>
      <w:tr w14:paraId="11C55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2F826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F72E44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9785FA">
            <w:pPr>
              <w:pStyle w:val="39"/>
              <w:ind w:firstLine="0" w:firstLineChars="0"/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380099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283FDF">
            <w:pPr>
              <w:pStyle w:val="39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 w14:paraId="557F3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7F0588">
            <w:pPr>
              <w:pStyle w:val="39"/>
              <w:ind w:firstLine="0" w:firstLineChars="0"/>
            </w:pPr>
            <w:r>
              <w:t>R</w:t>
            </w:r>
            <w:r>
              <w:rPr>
                <w:rFonts w:hint="eastAsia"/>
              </w:rPr>
              <w:t>ecent_reading_time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50D69B">
            <w:pPr>
              <w:pStyle w:val="39"/>
              <w:ind w:firstLine="0" w:firstLineChars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B7AF0A">
            <w:pPr>
              <w:pStyle w:val="39"/>
              <w:ind w:firstLine="0" w:firstLineChars="0"/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29DF46">
            <w:pPr>
              <w:pStyle w:val="39"/>
              <w:ind w:firstLine="0" w:firstLineChars="0"/>
            </w:pPr>
            <w:r>
              <w:rPr>
                <w:rFonts w:hint="eastAsia"/>
              </w:rPr>
              <w:t>最近阅读时间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2ACDD5">
            <w:pPr>
              <w:pStyle w:val="39"/>
              <w:ind w:firstLine="0" w:firstLineChars="0"/>
            </w:pPr>
            <w:r>
              <w:rPr>
                <w:rFonts w:hint="eastAsia"/>
              </w:rPr>
              <w:t>非空</w:t>
            </w:r>
          </w:p>
        </w:tc>
      </w:tr>
      <w:tr w14:paraId="47DD8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883CC6">
            <w:pPr>
              <w:pStyle w:val="39"/>
              <w:ind w:firstLine="0" w:firstLineChars="0"/>
            </w:pPr>
            <w:r>
              <w:rPr>
                <w:rFonts w:hint="eastAsia"/>
              </w:rPr>
              <w:t>chapter_id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F4A790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C581F7">
            <w:pPr>
              <w:pStyle w:val="39"/>
              <w:ind w:firstLine="0" w:firstLineChars="0"/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575AF6">
            <w:pPr>
              <w:pStyle w:val="39"/>
              <w:ind w:firstLine="0" w:firstLineChars="0"/>
            </w:pPr>
            <w:r>
              <w:rPr>
                <w:rFonts w:hint="eastAsia"/>
              </w:rPr>
              <w:t>章节号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B65584">
            <w:pPr>
              <w:pStyle w:val="39"/>
              <w:ind w:firstLine="0" w:firstLineChars="0"/>
            </w:pPr>
            <w:r>
              <w:rPr>
                <w:rFonts w:hint="eastAsia"/>
              </w:rPr>
              <w:t>非空，外码,参照chapter表中的chapter_id属性</w:t>
            </w:r>
          </w:p>
        </w:tc>
      </w:tr>
    </w:tbl>
    <w:p w14:paraId="254DB9D8"/>
    <w:p w14:paraId="7BC03878">
      <w:pPr>
        <w:pStyle w:val="4"/>
      </w:pPr>
      <w:r>
        <w:rPr>
          <w:rFonts w:hint="eastAsia"/>
        </w:rPr>
        <w:t>wholepurchase表</w:t>
      </w:r>
    </w:p>
    <w:p w14:paraId="436382B5">
      <w:pPr>
        <w:pStyle w:val="12"/>
        <w:ind w:firstLine="420"/>
        <w:jc w:val="center"/>
      </w:pPr>
      <w:bookmarkStart w:id="118" w:name="_Toc208588133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25 wholepurchase表</w:t>
      </w:r>
      <w:bookmarkEnd w:id="118"/>
    </w:p>
    <w:p w14:paraId="019821AC"/>
    <w:tbl>
      <w:tblPr>
        <w:tblStyle w:val="3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86"/>
        <w:gridCol w:w="1252"/>
        <w:gridCol w:w="1700"/>
        <w:gridCol w:w="2606"/>
      </w:tblGrid>
      <w:tr w14:paraId="74432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DBC206">
            <w:pPr>
              <w:pStyle w:val="39"/>
              <w:ind w:firstLine="0" w:firstLineChars="0"/>
              <w:rPr>
                <w:highlight w:val="yellow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CC7736">
            <w:pPr>
              <w:pStyle w:val="3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26931B">
            <w:pPr>
              <w:pStyle w:val="39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DE7A88">
            <w:pPr>
              <w:pStyle w:val="3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6CB1C4">
            <w:pPr>
              <w:pStyle w:val="39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 w14:paraId="6B04A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 w14:paraId="4744D6B0">
            <w:pPr>
              <w:pStyle w:val="39"/>
              <w:ind w:firstLine="0" w:firstLineChars="0"/>
            </w:pPr>
            <w:r>
              <w:rPr>
                <w:rFonts w:hint="eastAsia"/>
              </w:rPr>
              <w:t>reader_id</w:t>
            </w:r>
          </w:p>
        </w:tc>
        <w:tc>
          <w:tcPr>
            <w:tcW w:w="1486" w:type="dxa"/>
          </w:tcPr>
          <w:p w14:paraId="2A41D149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52" w:type="dxa"/>
          </w:tcPr>
          <w:p w14:paraId="4AAED70D">
            <w:pPr>
              <w:pStyle w:val="39"/>
              <w:ind w:firstLine="0" w:firstLineChars="0"/>
            </w:pPr>
          </w:p>
        </w:tc>
        <w:tc>
          <w:tcPr>
            <w:tcW w:w="1700" w:type="dxa"/>
          </w:tcPr>
          <w:p w14:paraId="16E53F78">
            <w:pPr>
              <w:pStyle w:val="39"/>
              <w:ind w:firstLine="0" w:firstLineChars="0"/>
            </w:pPr>
            <w:r>
              <w:rPr>
                <w:rFonts w:hint="eastAsia"/>
              </w:rPr>
              <w:t>读者标识符</w:t>
            </w:r>
          </w:p>
        </w:tc>
        <w:tc>
          <w:tcPr>
            <w:tcW w:w="2606" w:type="dxa"/>
          </w:tcPr>
          <w:p w14:paraId="6BE874AF">
            <w:pPr>
              <w:pStyle w:val="39"/>
              <w:ind w:firstLine="0" w:firstLineChars="0"/>
            </w:pPr>
            <w:r>
              <w:rPr>
                <w:rFonts w:hint="eastAsia"/>
              </w:rPr>
              <w:t>主码，非空, 外码,参照reader表中的reader_id属性</w:t>
            </w:r>
          </w:p>
        </w:tc>
      </w:tr>
      <w:tr w14:paraId="5BBA0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02D892">
            <w:pPr>
              <w:pStyle w:val="39"/>
              <w:ind w:firstLine="0" w:firstLineChars="0"/>
            </w:pPr>
            <w:r>
              <w:rPr>
                <w:rFonts w:hint="eastAsia"/>
              </w:rPr>
              <w:t>novel_id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C11ABA">
            <w:pPr>
              <w:pStyle w:val="39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9B634F">
            <w:pPr>
              <w:pStyle w:val="39"/>
              <w:ind w:firstLine="0" w:firstLineChars="0"/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1BB7E3">
            <w:pPr>
              <w:pStyle w:val="39"/>
              <w:ind w:firstLine="0" w:firstLineChars="0"/>
            </w:pPr>
            <w:r>
              <w:rPr>
                <w:rFonts w:hint="eastAsia"/>
              </w:rPr>
              <w:t>小说标识符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887243">
            <w:pPr>
              <w:pStyle w:val="39"/>
              <w:ind w:firstLine="0" w:firstLineChars="0"/>
            </w:pPr>
            <w:r>
              <w:rPr>
                <w:rFonts w:hint="eastAsia"/>
              </w:rPr>
              <w:t>主码，非空,非空，参照 novel表中的</w:t>
            </w:r>
            <w:r>
              <w:t>novel_id</w:t>
            </w:r>
            <w:r>
              <w:rPr>
                <w:rFonts w:hint="eastAsia"/>
              </w:rPr>
              <w:t>属性</w:t>
            </w:r>
          </w:p>
        </w:tc>
      </w:tr>
      <w:tr w14:paraId="09B20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7452ED">
            <w:pPr>
              <w:pStyle w:val="39"/>
              <w:ind w:firstLine="0" w:firstLineChars="0"/>
            </w:pPr>
            <w:r>
              <w:t>I</w:t>
            </w:r>
            <w:r>
              <w:rPr>
                <w:rFonts w:hint="eastAsia"/>
              </w:rPr>
              <w:t>s_bought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DDA7EC">
            <w:pPr>
              <w:pStyle w:val="39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0E85A7">
            <w:pPr>
              <w:pStyle w:val="39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C6026F">
            <w:pPr>
              <w:pStyle w:val="39"/>
              <w:ind w:firstLine="0" w:firstLineChars="0"/>
            </w:pPr>
            <w:r>
              <w:rPr>
                <w:rFonts w:hint="eastAsia"/>
              </w:rPr>
              <w:t>是否购买</w:t>
            </w:r>
          </w:p>
        </w:tc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162AFD">
            <w:pPr>
              <w:pStyle w:val="39"/>
              <w:ind w:firstLine="0" w:firstLineChars="0"/>
            </w:pPr>
            <w:r>
              <w:rPr>
                <w:rFonts w:hint="eastAsia"/>
              </w:rPr>
              <w:t>非空，是/否</w:t>
            </w:r>
          </w:p>
        </w:tc>
      </w:tr>
    </w:tbl>
    <w:p w14:paraId="7104E6AA"/>
    <w:p w14:paraId="5CB0A4DA">
      <w:pPr>
        <w:pStyle w:val="3"/>
      </w:pPr>
      <w:bookmarkStart w:id="119" w:name="_Toc198581550"/>
      <w:bookmarkStart w:id="120" w:name="_Toc394245205"/>
      <w:r>
        <w:rPr>
          <w:rFonts w:hint="eastAsia"/>
        </w:rPr>
        <w:t>数据库关系图</w:t>
      </w:r>
      <w:bookmarkEnd w:id="119"/>
      <w:bookmarkEnd w:id="120"/>
    </w:p>
    <w:p w14:paraId="0BD6E1B6">
      <w:pPr>
        <w:pStyle w:val="39"/>
        <w:ind w:firstLine="0" w:firstLineChars="0"/>
        <w:jc w:val="center"/>
      </w:pPr>
      <w:r>
        <w:drawing>
          <wp:inline distT="0" distB="0" distL="0" distR="0">
            <wp:extent cx="6645910" cy="5520055"/>
            <wp:effectExtent l="0" t="0" r="13970" b="12065"/>
            <wp:docPr id="659076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76143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6"/>
                    <a:stretch>
                      <a:fillRect/>
                    </a:stretch>
                  </pic:blipFill>
                  <pic:spPr>
                    <a:xfrm>
                      <a:off x="0" y="0"/>
                      <a:ext cx="6655686" cy="5528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B407">
      <w:pPr>
        <w:pStyle w:val="12"/>
        <w:jc w:val="center"/>
      </w:pPr>
      <w:bookmarkStart w:id="121" w:name="_Toc208588134"/>
      <w:bookmarkStart w:id="122" w:name="_Toc325730181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>2 数据库关系图</w:t>
      </w:r>
      <w:bookmarkEnd w:id="121"/>
      <w:bookmarkEnd w:id="122"/>
    </w:p>
    <w:p w14:paraId="20253B67">
      <w:pPr>
        <w:pStyle w:val="42"/>
      </w:pPr>
      <w:bookmarkStart w:id="123" w:name="_Toc198581638"/>
      <w:bookmarkStart w:id="124" w:name="_Toc153186299"/>
      <w:bookmarkStart w:id="125" w:name="_Toc155321769"/>
      <w:bookmarkStart w:id="126" w:name="_Toc394245206"/>
      <w:bookmarkStart w:id="127" w:name="_Toc208588135"/>
      <w:bookmarkStart w:id="128" w:name="_Toc198581551"/>
      <w:bookmarkStart w:id="129" w:name="_Toc153177886"/>
      <w:r>
        <w:rPr>
          <w:rFonts w:hint="eastAsia"/>
        </w:rPr>
        <w:t>图表索引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144ABE2F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TOC \h \z \t "题注,1,附录,1" </w:instrText>
      </w:r>
      <w:r>
        <w:fldChar w:fldCharType="separate"/>
      </w:r>
      <w:r>
        <w:fldChar w:fldCharType="begin"/>
      </w:r>
      <w:r>
        <w:instrText xml:space="preserve"> HYPERLINK \l "_Toc208588102" </w:instrText>
      </w:r>
      <w:r>
        <w:fldChar w:fldCharType="separate"/>
      </w:r>
      <w:r>
        <w:rPr>
          <w:rStyle w:val="37"/>
          <w:rFonts w:hint="eastAsia"/>
        </w:rPr>
        <w:t>图 2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 总体E-R图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DA8CB1C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"_Toc208588104" </w:instrText>
      </w:r>
      <w:r>
        <w:fldChar w:fldCharType="separate"/>
      </w:r>
      <w:r>
        <w:rPr>
          <w:rStyle w:val="37"/>
          <w:rFonts w:hint="eastAsia"/>
        </w:rPr>
        <w:t>图 2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 小说创作模块E-R图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E7D1E55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"_Toc208588105" </w:instrText>
      </w:r>
      <w:r>
        <w:fldChar w:fldCharType="separate"/>
      </w:r>
      <w:r>
        <w:rPr>
          <w:rStyle w:val="37"/>
          <w:rFonts w:hint="eastAsia"/>
        </w:rPr>
        <w:t>图 2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3 评价模块E-R图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115FEB9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"_Toc208588106" </w:instrText>
      </w:r>
      <w:r>
        <w:fldChar w:fldCharType="separate"/>
      </w:r>
      <w:r>
        <w:rPr>
          <w:rStyle w:val="37"/>
          <w:rFonts w:hint="eastAsia"/>
        </w:rPr>
        <w:t>图 2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4 交易模块E-R图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630DC54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"_Toc208588107" </w:instrText>
      </w:r>
      <w:r>
        <w:fldChar w:fldCharType="separate"/>
      </w:r>
      <w:r>
        <w:rPr>
          <w:rStyle w:val="37"/>
          <w:rFonts w:hint="eastAsia"/>
        </w:rPr>
        <w:t>图 2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5 评价管理模块E-R图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012DD10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"_Toc208588108" </w:instrText>
      </w:r>
      <w:r>
        <w:fldChar w:fldCharType="separate"/>
      </w:r>
      <w:r>
        <w:rPr>
          <w:rStyle w:val="37"/>
          <w:rFonts w:hint="eastAsia"/>
        </w:rPr>
        <w:t>图 2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6 书籍管理模块E-R图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341C189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"_Toc208588109"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 novel表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_Toc208588109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E686942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"_Toc208588110"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 author表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CC5B5D8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"_Toc208588111"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3 category表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5413FFA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"_Toc208588112"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4 chapter表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19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1974FBA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"_Toc208588113"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5 manager表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1616185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"_Toc208588114"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6 comments表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20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9F278A3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"_Toc208588115"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7 management表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512FB2C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"_Toc208588116"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8 reader表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18E91972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"_Toc208588117"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9 transaction表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21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D5B3412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"_Toc208588118"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10 novel_category表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A136E41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"_Toc208588119"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11 novel_management表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_Toc208588119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083F824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"_Toc208588120"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12 chapter_management表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22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D5F239B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"_Toc208588121"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13 comment_management表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4C12668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"_Toc208588122"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14 comment_reply表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8088EA4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"_Toc208588123"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14 report_management表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52E0DBF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"_Toc208588124"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16 report表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23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CAF5A57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"_Toc208588125"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17 likes表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645DF2C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"_Toc208588126"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18 purchase表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2858C63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"_Toc208588127"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19 collect表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24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51A3907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"_Toc208588128"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20 recommend表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D36D1FA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"_Toc208588129"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21 reward表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_Toc208588129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27C4DE92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"_Toc208588130"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22 rate表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_Toc208588130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25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D0B98E1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"_Toc208588131"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23 author_income表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_Toc208588131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5993E94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"_Toc208588132"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24recent_readings表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_Toc208588132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2FE386D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"_Toc208588133" </w:instrText>
      </w:r>
      <w:r>
        <w:fldChar w:fldCharType="separate"/>
      </w:r>
      <w:r>
        <w:rPr>
          <w:rStyle w:val="37"/>
          <w:rFonts w:hint="eastAsia"/>
        </w:rPr>
        <w:t>表格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25 wholepurchase表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_Toc208588133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26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56020624">
      <w:pPr>
        <w:pStyle w:val="24"/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"_Toc208588134" </w:instrText>
      </w:r>
      <w:r>
        <w:fldChar w:fldCharType="separate"/>
      </w:r>
      <w:r>
        <w:rPr>
          <w:rStyle w:val="37"/>
          <w:rFonts w:hint="eastAsia"/>
        </w:rPr>
        <w:t>图 3</w:t>
      </w:r>
      <w:r>
        <w:rPr>
          <w:rStyle w:val="37"/>
          <w:rFonts w:hint="eastAsia"/>
        </w:rPr>
        <w:noBreakHyphen/>
      </w:r>
      <w:r>
        <w:rPr>
          <w:rStyle w:val="37"/>
          <w:rFonts w:hint="eastAsia"/>
        </w:rPr>
        <w:t>2 数据库关系图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_Toc208588134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27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22A55B4">
      <w:pPr>
        <w:pStyle w:val="24"/>
        <w:tabs>
          <w:tab w:val="left" w:pos="960"/>
        </w:tabs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</w:pPr>
      <w:r>
        <w:fldChar w:fldCharType="begin"/>
      </w:r>
      <w:r>
        <w:instrText xml:space="preserve"> HYPERLINK \l "_Toc208588135" </w:instrText>
      </w:r>
      <w:r>
        <w:fldChar w:fldCharType="separate"/>
      </w:r>
      <w:r>
        <w:rPr>
          <w:rStyle w:val="37"/>
          <w:rFonts w:hint="eastAsia" w:ascii="Arial" w:hAnsi="Arial" w:eastAsia="黑体"/>
        </w:rPr>
        <w:t>附录A.</w:t>
      </w:r>
      <w:r>
        <w:rPr>
          <w:rFonts w:hint="eastAsia" w:asciiTheme="minorHAnsi" w:hAnsiTheme="minorHAnsi" w:eastAsiaTheme="minorEastAsia" w:cstheme="minorBidi"/>
          <w:b w:val="0"/>
          <w:bCs w:val="0"/>
          <w:caps w:val="0"/>
          <w:kern w:val="2"/>
          <w:sz w:val="22"/>
          <w:szCs w:val="24"/>
          <w14:ligatures w14:val="standardContextual"/>
        </w:rPr>
        <w:tab/>
      </w:r>
      <w:r>
        <w:rPr>
          <w:rStyle w:val="37"/>
          <w:rFonts w:hint="eastAsia"/>
        </w:rPr>
        <w:t>图表索引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_Toc208588135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28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3D7D3B0">
      <w:r>
        <w:fldChar w:fldCharType="end"/>
      </w:r>
    </w:p>
    <w:sectPr>
      <w:footerReference r:id="rId6" w:type="default"/>
      <w:pgSz w:w="11906" w:h="16838"/>
      <w:pgMar w:top="1134" w:right="1134" w:bottom="851" w:left="1418" w:header="851" w:footer="851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143EC1">
    <w:pPr>
      <w:pStyle w:val="22"/>
      <w:pBdr>
        <w:top w:val="single" w:color="auto" w:sz="4" w:space="1"/>
      </w:pBdr>
    </w:pPr>
    <w:r>
      <w:rPr>
        <w:rFonts w:hint="eastAsia"/>
      </w:rPr>
      <w:t>同济大学软件学院</w:t>
    </w:r>
  </w:p>
  <w:p w14:paraId="271E6A79">
    <w:pPr>
      <w:pStyle w:val="22"/>
      <w:pBdr>
        <w:top w:val="single" w:color="auto" w:sz="4" w:space="1"/>
      </w:pBd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68255C">
    <w:pPr>
      <w:pStyle w:val="22"/>
      <w:pBdr>
        <w:top w:val="single" w:color="auto" w:sz="4" w:space="1"/>
      </w:pBdr>
      <w:rPr>
        <w:rStyle w:val="35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35"/>
      </w:rPr>
      <w:fldChar w:fldCharType="begin"/>
    </w:r>
    <w:r>
      <w:rPr>
        <w:rStyle w:val="35"/>
      </w:rPr>
      <w:instrText xml:space="preserve"> PAGE </w:instrText>
    </w:r>
    <w:r>
      <w:rPr>
        <w:rStyle w:val="35"/>
      </w:rPr>
      <w:fldChar w:fldCharType="separate"/>
    </w:r>
    <w:r>
      <w:rPr>
        <w:rStyle w:val="35"/>
      </w:rPr>
      <w:t>I</w:t>
    </w:r>
    <w:r>
      <w:rPr>
        <w:rStyle w:val="35"/>
      </w:rPr>
      <w:fldChar w:fldCharType="end"/>
    </w:r>
  </w:p>
  <w:p w14:paraId="0B8B80E3">
    <w:pPr>
      <w:pStyle w:val="22"/>
      <w:pBdr>
        <w:top w:val="single" w:color="auto" w:sz="4" w:space="1"/>
      </w:pBd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BF28B3">
    <w:pPr>
      <w:pStyle w:val="22"/>
      <w:pBdr>
        <w:top w:val="single" w:color="auto" w:sz="4" w:space="1"/>
      </w:pBdr>
      <w:rPr>
        <w:rStyle w:val="35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35"/>
      </w:rPr>
      <w:fldChar w:fldCharType="begin"/>
    </w:r>
    <w:r>
      <w:rPr>
        <w:rStyle w:val="35"/>
      </w:rPr>
      <w:instrText xml:space="preserve"> PAGE </w:instrText>
    </w:r>
    <w:r>
      <w:rPr>
        <w:rStyle w:val="35"/>
      </w:rPr>
      <w:fldChar w:fldCharType="separate"/>
    </w:r>
    <w:r>
      <w:rPr>
        <w:rStyle w:val="35"/>
      </w:rPr>
      <w:t>4</w:t>
    </w:r>
    <w:r>
      <w:rPr>
        <w:rStyle w:val="35"/>
      </w:rPr>
      <w:fldChar w:fldCharType="end"/>
    </w:r>
  </w:p>
  <w:p w14:paraId="5AD4A911">
    <w:pPr>
      <w:pStyle w:val="22"/>
      <w:pBdr>
        <w:top w:val="single" w:color="auto" w:sz="4" w:space="1"/>
      </w:pBdr>
    </w:pPr>
    <w:r>
      <w:rPr>
        <w:rFonts w:hint="eastAsia"/>
      </w:rPr>
      <w:t>数据库课程设计项目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ED7802">
    <w:pPr>
      <w:pStyle w:val="23"/>
      <w:pBdr>
        <w:bottom w:val="single" w:color="auto" w:sz="4" w:space="1"/>
      </w:pBdr>
      <w:jc w:val="left"/>
    </w:pPr>
    <w:r>
      <w:rPr>
        <w:rFonts w:hint="eastAsia"/>
      </w:rPr>
      <w:t>小说阅读平台                                                                            数据库设计文档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A6DF7"/>
    <w:multiLevelType w:val="multilevel"/>
    <w:tmpl w:val="016A6DF7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49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B4124CE"/>
    <w:multiLevelType w:val="multilevel"/>
    <w:tmpl w:val="2B4124C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C9C1CB5"/>
    <w:multiLevelType w:val="multilevel"/>
    <w:tmpl w:val="2C9C1C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A202B8B"/>
    <w:multiLevelType w:val="multilevel"/>
    <w:tmpl w:val="3A202B8B"/>
    <w:lvl w:ilvl="0" w:tentative="0">
      <w:start w:val="1"/>
      <w:numFmt w:val="upperLetter"/>
      <w:pStyle w:val="42"/>
      <w:lvlText w:val="附录%1."/>
      <w:lvlJc w:val="left"/>
      <w:pPr>
        <w:tabs>
          <w:tab w:val="left" w:pos="360"/>
        </w:tabs>
        <w:ind w:left="0" w:firstLine="0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44"/>
      <w:lvlText w:val="%1.%2"/>
      <w:lvlJc w:val="left"/>
      <w:pPr>
        <w:tabs>
          <w:tab w:val="left" w:pos="2700"/>
        </w:tabs>
        <w:ind w:left="198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45"/>
      <w:lvlText w:val="%1.%2.%3 "/>
      <w:lvlJc w:val="left"/>
      <w:pPr>
        <w:tabs>
          <w:tab w:val="left" w:pos="567"/>
        </w:tabs>
        <w:ind w:left="1021" w:hanging="1021"/>
      </w:pPr>
      <w:rPr>
        <w:rFonts w:hint="default" w:ascii="Arial" w:hAnsi="Arial"/>
        <w:b/>
        <w:i w:val="0"/>
        <w:sz w:val="30"/>
      </w:rPr>
    </w:lvl>
    <w:lvl w:ilvl="3" w:tentative="0">
      <w:start w:val="1"/>
      <w:numFmt w:val="decimal"/>
      <w:pStyle w:val="43"/>
      <w:lvlText w:val="%1.%2.%3.%4 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pStyle w:val="50"/>
      <w:lvlText w:val="%1.%2.%3.%4.%5 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pStyle w:val="51"/>
      <w:lvlText w:val="%1.%2.%3.%4.%5.%6 "/>
      <w:lvlJc w:val="left"/>
      <w:pPr>
        <w:tabs>
          <w:tab w:val="left" w:pos="1440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pStyle w:val="52"/>
      <w:lvlText w:val="%1.%2.%3.%4.%5.%6.%7."/>
      <w:lvlJc w:val="left"/>
      <w:pPr>
        <w:tabs>
          <w:tab w:val="left" w:pos="144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">
    <w:nsid w:val="5C353261"/>
    <w:multiLevelType w:val="multilevel"/>
    <w:tmpl w:val="5C353261"/>
    <w:lvl w:ilvl="0" w:tentative="0">
      <w:start w:val="14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7E252333"/>
    <w:multiLevelType w:val="multilevel"/>
    <w:tmpl w:val="7E252333"/>
    <w:lvl w:ilvl="0" w:tentative="0">
      <w:start w:val="1"/>
      <w:numFmt w:val="decimal"/>
      <w:pStyle w:val="2"/>
      <w:isLgl/>
      <w:lvlText w:val="%1."/>
      <w:lvlJc w:val="left"/>
      <w:pPr>
        <w:tabs>
          <w:tab w:val="left" w:pos="540"/>
        </w:tabs>
        <w:ind w:left="180" w:hanging="180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50"/>
        </w:tabs>
        <w:ind w:left="283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4"/>
      <w:isLgl/>
      <w:lvlText w:val="%1.%2.%3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30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pStyle w:val="6"/>
      <w:lvlText w:val="%1.%2.%3.%4.%5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pStyle w:val="7"/>
      <w:lvlText w:val="%1.%2.%3.%4.%5.%6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3A5C67"/>
    <w:rsid w:val="00002021"/>
    <w:rsid w:val="00002BA8"/>
    <w:rsid w:val="000050E7"/>
    <w:rsid w:val="00013047"/>
    <w:rsid w:val="00016CD8"/>
    <w:rsid w:val="00017D6B"/>
    <w:rsid w:val="000230A5"/>
    <w:rsid w:val="00032292"/>
    <w:rsid w:val="00032907"/>
    <w:rsid w:val="0003689B"/>
    <w:rsid w:val="00043A8C"/>
    <w:rsid w:val="000522CD"/>
    <w:rsid w:val="00055D47"/>
    <w:rsid w:val="0006056F"/>
    <w:rsid w:val="0006470A"/>
    <w:rsid w:val="00067D8E"/>
    <w:rsid w:val="000833FF"/>
    <w:rsid w:val="000858B0"/>
    <w:rsid w:val="00090A77"/>
    <w:rsid w:val="000A0497"/>
    <w:rsid w:val="000A3D92"/>
    <w:rsid w:val="000B095D"/>
    <w:rsid w:val="000C1CD0"/>
    <w:rsid w:val="000C629B"/>
    <w:rsid w:val="000D2997"/>
    <w:rsid w:val="000E0E08"/>
    <w:rsid w:val="000E7D3C"/>
    <w:rsid w:val="000F4B86"/>
    <w:rsid w:val="001064E6"/>
    <w:rsid w:val="0011605E"/>
    <w:rsid w:val="00131EDE"/>
    <w:rsid w:val="0013578F"/>
    <w:rsid w:val="00141425"/>
    <w:rsid w:val="00144BE3"/>
    <w:rsid w:val="00147F3C"/>
    <w:rsid w:val="00150655"/>
    <w:rsid w:val="0015185A"/>
    <w:rsid w:val="001538F1"/>
    <w:rsid w:val="00160A58"/>
    <w:rsid w:val="001652D0"/>
    <w:rsid w:val="0017205A"/>
    <w:rsid w:val="00172199"/>
    <w:rsid w:val="0017393D"/>
    <w:rsid w:val="00173DE3"/>
    <w:rsid w:val="0017762F"/>
    <w:rsid w:val="0019189C"/>
    <w:rsid w:val="00193B3B"/>
    <w:rsid w:val="0019444B"/>
    <w:rsid w:val="001A190E"/>
    <w:rsid w:val="001A466E"/>
    <w:rsid w:val="001A5794"/>
    <w:rsid w:val="001B38C2"/>
    <w:rsid w:val="001C6164"/>
    <w:rsid w:val="001C618F"/>
    <w:rsid w:val="001D5A91"/>
    <w:rsid w:val="001D7BC6"/>
    <w:rsid w:val="001E39D0"/>
    <w:rsid w:val="001F22A4"/>
    <w:rsid w:val="001F6288"/>
    <w:rsid w:val="00206852"/>
    <w:rsid w:val="00224663"/>
    <w:rsid w:val="00225CF9"/>
    <w:rsid w:val="0024356A"/>
    <w:rsid w:val="002513F1"/>
    <w:rsid w:val="002568BC"/>
    <w:rsid w:val="00261166"/>
    <w:rsid w:val="00262820"/>
    <w:rsid w:val="0027014D"/>
    <w:rsid w:val="00285288"/>
    <w:rsid w:val="00285622"/>
    <w:rsid w:val="002903AF"/>
    <w:rsid w:val="00295D94"/>
    <w:rsid w:val="002A0EAE"/>
    <w:rsid w:val="002B5411"/>
    <w:rsid w:val="002D6C11"/>
    <w:rsid w:val="002E18F5"/>
    <w:rsid w:val="002E3D5A"/>
    <w:rsid w:val="002E40E0"/>
    <w:rsid w:val="002F3533"/>
    <w:rsid w:val="002F51D0"/>
    <w:rsid w:val="002F6581"/>
    <w:rsid w:val="003157EB"/>
    <w:rsid w:val="00317F01"/>
    <w:rsid w:val="0032005D"/>
    <w:rsid w:val="00322CC5"/>
    <w:rsid w:val="003368B3"/>
    <w:rsid w:val="00337898"/>
    <w:rsid w:val="00340085"/>
    <w:rsid w:val="00343B29"/>
    <w:rsid w:val="00347C15"/>
    <w:rsid w:val="0035194F"/>
    <w:rsid w:val="00351975"/>
    <w:rsid w:val="003526ED"/>
    <w:rsid w:val="003601B4"/>
    <w:rsid w:val="00367331"/>
    <w:rsid w:val="00381518"/>
    <w:rsid w:val="00385E55"/>
    <w:rsid w:val="00387A70"/>
    <w:rsid w:val="0039405B"/>
    <w:rsid w:val="00394CA9"/>
    <w:rsid w:val="003961EC"/>
    <w:rsid w:val="0039705E"/>
    <w:rsid w:val="003A5C67"/>
    <w:rsid w:val="003C0E25"/>
    <w:rsid w:val="003C4809"/>
    <w:rsid w:val="003D40CD"/>
    <w:rsid w:val="003D45F0"/>
    <w:rsid w:val="003D6181"/>
    <w:rsid w:val="003E5C92"/>
    <w:rsid w:val="003F08A1"/>
    <w:rsid w:val="003F10D4"/>
    <w:rsid w:val="003F2DC0"/>
    <w:rsid w:val="003F6E23"/>
    <w:rsid w:val="003F7C8F"/>
    <w:rsid w:val="004001C7"/>
    <w:rsid w:val="004009B5"/>
    <w:rsid w:val="0040145C"/>
    <w:rsid w:val="00402FB0"/>
    <w:rsid w:val="00412260"/>
    <w:rsid w:val="00412847"/>
    <w:rsid w:val="00412D29"/>
    <w:rsid w:val="0042483E"/>
    <w:rsid w:val="00431C95"/>
    <w:rsid w:val="004337D6"/>
    <w:rsid w:val="004338F6"/>
    <w:rsid w:val="0043698A"/>
    <w:rsid w:val="00441A8F"/>
    <w:rsid w:val="004538F0"/>
    <w:rsid w:val="00457AA5"/>
    <w:rsid w:val="00465AC1"/>
    <w:rsid w:val="00472CDF"/>
    <w:rsid w:val="004804D8"/>
    <w:rsid w:val="004843F5"/>
    <w:rsid w:val="00485E5D"/>
    <w:rsid w:val="00487FF5"/>
    <w:rsid w:val="00490477"/>
    <w:rsid w:val="00490929"/>
    <w:rsid w:val="00491797"/>
    <w:rsid w:val="004922A2"/>
    <w:rsid w:val="00496842"/>
    <w:rsid w:val="004A373A"/>
    <w:rsid w:val="004A783A"/>
    <w:rsid w:val="004B0DD1"/>
    <w:rsid w:val="004B109C"/>
    <w:rsid w:val="004B4DEE"/>
    <w:rsid w:val="004C0736"/>
    <w:rsid w:val="004D5334"/>
    <w:rsid w:val="004D639C"/>
    <w:rsid w:val="004E2F5F"/>
    <w:rsid w:val="004E391A"/>
    <w:rsid w:val="004E3D5D"/>
    <w:rsid w:val="004E7D3E"/>
    <w:rsid w:val="004F7CB8"/>
    <w:rsid w:val="00501F1D"/>
    <w:rsid w:val="005020D7"/>
    <w:rsid w:val="00504B46"/>
    <w:rsid w:val="00512BE6"/>
    <w:rsid w:val="00515254"/>
    <w:rsid w:val="00521FE6"/>
    <w:rsid w:val="00530BF1"/>
    <w:rsid w:val="00531262"/>
    <w:rsid w:val="005351F1"/>
    <w:rsid w:val="00543036"/>
    <w:rsid w:val="00543526"/>
    <w:rsid w:val="005474E7"/>
    <w:rsid w:val="00550D53"/>
    <w:rsid w:val="005552AF"/>
    <w:rsid w:val="005556EB"/>
    <w:rsid w:val="00555D2B"/>
    <w:rsid w:val="005563A6"/>
    <w:rsid w:val="00560393"/>
    <w:rsid w:val="00563A2D"/>
    <w:rsid w:val="00582254"/>
    <w:rsid w:val="0058478D"/>
    <w:rsid w:val="0058628E"/>
    <w:rsid w:val="005915FD"/>
    <w:rsid w:val="005931D2"/>
    <w:rsid w:val="00595E7A"/>
    <w:rsid w:val="005966F2"/>
    <w:rsid w:val="005A0B70"/>
    <w:rsid w:val="005A1500"/>
    <w:rsid w:val="005A16FE"/>
    <w:rsid w:val="005A415D"/>
    <w:rsid w:val="005B0CF1"/>
    <w:rsid w:val="005B6844"/>
    <w:rsid w:val="005C4A58"/>
    <w:rsid w:val="005D3701"/>
    <w:rsid w:val="005D6A17"/>
    <w:rsid w:val="005D6C5C"/>
    <w:rsid w:val="005D72AA"/>
    <w:rsid w:val="005E500C"/>
    <w:rsid w:val="005E6518"/>
    <w:rsid w:val="005F511A"/>
    <w:rsid w:val="005F69E9"/>
    <w:rsid w:val="006015A7"/>
    <w:rsid w:val="00601DDE"/>
    <w:rsid w:val="0060392F"/>
    <w:rsid w:val="00610227"/>
    <w:rsid w:val="00610878"/>
    <w:rsid w:val="006127DD"/>
    <w:rsid w:val="006215C1"/>
    <w:rsid w:val="006223ED"/>
    <w:rsid w:val="00626E79"/>
    <w:rsid w:val="006335D9"/>
    <w:rsid w:val="006465B5"/>
    <w:rsid w:val="00650687"/>
    <w:rsid w:val="00652612"/>
    <w:rsid w:val="0066304D"/>
    <w:rsid w:val="006725C9"/>
    <w:rsid w:val="006743DF"/>
    <w:rsid w:val="00674C31"/>
    <w:rsid w:val="00675CC5"/>
    <w:rsid w:val="006763BE"/>
    <w:rsid w:val="00677306"/>
    <w:rsid w:val="006931A2"/>
    <w:rsid w:val="006951E5"/>
    <w:rsid w:val="0069532C"/>
    <w:rsid w:val="006C37C5"/>
    <w:rsid w:val="006C52FB"/>
    <w:rsid w:val="006D180D"/>
    <w:rsid w:val="006D2955"/>
    <w:rsid w:val="006D4FA3"/>
    <w:rsid w:val="006D6431"/>
    <w:rsid w:val="006E1BBB"/>
    <w:rsid w:val="006F0BA8"/>
    <w:rsid w:val="006F3B99"/>
    <w:rsid w:val="006F457E"/>
    <w:rsid w:val="006F6663"/>
    <w:rsid w:val="00715952"/>
    <w:rsid w:val="00717E39"/>
    <w:rsid w:val="00717E6D"/>
    <w:rsid w:val="00720050"/>
    <w:rsid w:val="00722115"/>
    <w:rsid w:val="00723D9B"/>
    <w:rsid w:val="007244C0"/>
    <w:rsid w:val="00724A12"/>
    <w:rsid w:val="00726857"/>
    <w:rsid w:val="00730322"/>
    <w:rsid w:val="007326E1"/>
    <w:rsid w:val="00733267"/>
    <w:rsid w:val="00736C4B"/>
    <w:rsid w:val="007413C6"/>
    <w:rsid w:val="00743A6B"/>
    <w:rsid w:val="0075185D"/>
    <w:rsid w:val="00756CBC"/>
    <w:rsid w:val="00764297"/>
    <w:rsid w:val="007827AA"/>
    <w:rsid w:val="00783763"/>
    <w:rsid w:val="00791CB8"/>
    <w:rsid w:val="007967C7"/>
    <w:rsid w:val="007A0374"/>
    <w:rsid w:val="007A2000"/>
    <w:rsid w:val="007A2C26"/>
    <w:rsid w:val="007A363C"/>
    <w:rsid w:val="007A4FE8"/>
    <w:rsid w:val="007A66A8"/>
    <w:rsid w:val="007B40A1"/>
    <w:rsid w:val="007C04A7"/>
    <w:rsid w:val="007D003D"/>
    <w:rsid w:val="007D297E"/>
    <w:rsid w:val="007D6354"/>
    <w:rsid w:val="007E3C5F"/>
    <w:rsid w:val="007E60F8"/>
    <w:rsid w:val="007F004A"/>
    <w:rsid w:val="007F0566"/>
    <w:rsid w:val="007F3847"/>
    <w:rsid w:val="007F582D"/>
    <w:rsid w:val="007F6DD0"/>
    <w:rsid w:val="00800B2E"/>
    <w:rsid w:val="008074C5"/>
    <w:rsid w:val="008115FF"/>
    <w:rsid w:val="00814DE8"/>
    <w:rsid w:val="00824275"/>
    <w:rsid w:val="00836FFC"/>
    <w:rsid w:val="008416C4"/>
    <w:rsid w:val="00850622"/>
    <w:rsid w:val="008553FE"/>
    <w:rsid w:val="008605D6"/>
    <w:rsid w:val="00861B1D"/>
    <w:rsid w:val="0086229B"/>
    <w:rsid w:val="00863AC4"/>
    <w:rsid w:val="00863FFB"/>
    <w:rsid w:val="00864275"/>
    <w:rsid w:val="00866FA1"/>
    <w:rsid w:val="00871073"/>
    <w:rsid w:val="008743F7"/>
    <w:rsid w:val="008765AC"/>
    <w:rsid w:val="00876A34"/>
    <w:rsid w:val="0088045A"/>
    <w:rsid w:val="0088333D"/>
    <w:rsid w:val="00890C20"/>
    <w:rsid w:val="008A5702"/>
    <w:rsid w:val="008B05A7"/>
    <w:rsid w:val="008B4B38"/>
    <w:rsid w:val="008B6E59"/>
    <w:rsid w:val="008C20C4"/>
    <w:rsid w:val="008C25D1"/>
    <w:rsid w:val="008D5F64"/>
    <w:rsid w:val="008D72D7"/>
    <w:rsid w:val="008E52CE"/>
    <w:rsid w:val="008E70C5"/>
    <w:rsid w:val="008F2EE1"/>
    <w:rsid w:val="008F7002"/>
    <w:rsid w:val="0091609A"/>
    <w:rsid w:val="00917F00"/>
    <w:rsid w:val="00922507"/>
    <w:rsid w:val="009300AB"/>
    <w:rsid w:val="00930B55"/>
    <w:rsid w:val="00931A17"/>
    <w:rsid w:val="00941EE0"/>
    <w:rsid w:val="00947B9D"/>
    <w:rsid w:val="0096079F"/>
    <w:rsid w:val="0096763D"/>
    <w:rsid w:val="00972ABD"/>
    <w:rsid w:val="009742E0"/>
    <w:rsid w:val="009757A4"/>
    <w:rsid w:val="00976CE2"/>
    <w:rsid w:val="00980D35"/>
    <w:rsid w:val="00987B13"/>
    <w:rsid w:val="00990C51"/>
    <w:rsid w:val="009A37D2"/>
    <w:rsid w:val="009D122B"/>
    <w:rsid w:val="009D2EF0"/>
    <w:rsid w:val="009E4656"/>
    <w:rsid w:val="009F0E41"/>
    <w:rsid w:val="009F2F32"/>
    <w:rsid w:val="009F351C"/>
    <w:rsid w:val="009F3939"/>
    <w:rsid w:val="009F63B8"/>
    <w:rsid w:val="009F7DDD"/>
    <w:rsid w:val="00A04B19"/>
    <w:rsid w:val="00A13556"/>
    <w:rsid w:val="00A135B3"/>
    <w:rsid w:val="00A13BD8"/>
    <w:rsid w:val="00A15189"/>
    <w:rsid w:val="00A20470"/>
    <w:rsid w:val="00A31E63"/>
    <w:rsid w:val="00A37020"/>
    <w:rsid w:val="00A37F2D"/>
    <w:rsid w:val="00A446DD"/>
    <w:rsid w:val="00A468F7"/>
    <w:rsid w:val="00A51EA0"/>
    <w:rsid w:val="00A52B6D"/>
    <w:rsid w:val="00A530D7"/>
    <w:rsid w:val="00A5640D"/>
    <w:rsid w:val="00A6764A"/>
    <w:rsid w:val="00A7117E"/>
    <w:rsid w:val="00A72416"/>
    <w:rsid w:val="00A738E3"/>
    <w:rsid w:val="00A7429A"/>
    <w:rsid w:val="00A76CC3"/>
    <w:rsid w:val="00A95142"/>
    <w:rsid w:val="00A97193"/>
    <w:rsid w:val="00A97CEE"/>
    <w:rsid w:val="00AA4093"/>
    <w:rsid w:val="00AA66F5"/>
    <w:rsid w:val="00AB7384"/>
    <w:rsid w:val="00AC002C"/>
    <w:rsid w:val="00AD6C6E"/>
    <w:rsid w:val="00AD7F8E"/>
    <w:rsid w:val="00AE0318"/>
    <w:rsid w:val="00AE445D"/>
    <w:rsid w:val="00AE6842"/>
    <w:rsid w:val="00AF3CBE"/>
    <w:rsid w:val="00B0008E"/>
    <w:rsid w:val="00B0365F"/>
    <w:rsid w:val="00B14BF5"/>
    <w:rsid w:val="00B1683D"/>
    <w:rsid w:val="00B2097D"/>
    <w:rsid w:val="00B224E5"/>
    <w:rsid w:val="00B267C8"/>
    <w:rsid w:val="00B27EC5"/>
    <w:rsid w:val="00B3018A"/>
    <w:rsid w:val="00B32D8A"/>
    <w:rsid w:val="00B34D66"/>
    <w:rsid w:val="00B3523F"/>
    <w:rsid w:val="00B447E0"/>
    <w:rsid w:val="00B565E1"/>
    <w:rsid w:val="00B56C99"/>
    <w:rsid w:val="00B67844"/>
    <w:rsid w:val="00B76235"/>
    <w:rsid w:val="00B91578"/>
    <w:rsid w:val="00B927C2"/>
    <w:rsid w:val="00BA5B89"/>
    <w:rsid w:val="00BB155D"/>
    <w:rsid w:val="00BB5DEE"/>
    <w:rsid w:val="00BC1945"/>
    <w:rsid w:val="00BD2502"/>
    <w:rsid w:val="00BD39EE"/>
    <w:rsid w:val="00BD6F23"/>
    <w:rsid w:val="00BE397B"/>
    <w:rsid w:val="00BF0860"/>
    <w:rsid w:val="00BF0EB0"/>
    <w:rsid w:val="00BF1956"/>
    <w:rsid w:val="00BF1F75"/>
    <w:rsid w:val="00BF3233"/>
    <w:rsid w:val="00BF550A"/>
    <w:rsid w:val="00C032B4"/>
    <w:rsid w:val="00C11362"/>
    <w:rsid w:val="00C1273E"/>
    <w:rsid w:val="00C12A3E"/>
    <w:rsid w:val="00C17E24"/>
    <w:rsid w:val="00C305F3"/>
    <w:rsid w:val="00C32F12"/>
    <w:rsid w:val="00C37471"/>
    <w:rsid w:val="00C52646"/>
    <w:rsid w:val="00C54AB1"/>
    <w:rsid w:val="00C56348"/>
    <w:rsid w:val="00C568AA"/>
    <w:rsid w:val="00C60D77"/>
    <w:rsid w:val="00C64099"/>
    <w:rsid w:val="00C6571A"/>
    <w:rsid w:val="00C708BF"/>
    <w:rsid w:val="00C74802"/>
    <w:rsid w:val="00C75EFD"/>
    <w:rsid w:val="00C77AEC"/>
    <w:rsid w:val="00C82EDE"/>
    <w:rsid w:val="00C86680"/>
    <w:rsid w:val="00C97FBE"/>
    <w:rsid w:val="00CA2E40"/>
    <w:rsid w:val="00CA5859"/>
    <w:rsid w:val="00CA7C5D"/>
    <w:rsid w:val="00CB1064"/>
    <w:rsid w:val="00CC195B"/>
    <w:rsid w:val="00CC6A31"/>
    <w:rsid w:val="00CD5D58"/>
    <w:rsid w:val="00CD61AD"/>
    <w:rsid w:val="00CE3E3A"/>
    <w:rsid w:val="00CE42B1"/>
    <w:rsid w:val="00CE5532"/>
    <w:rsid w:val="00CF2155"/>
    <w:rsid w:val="00CF2D21"/>
    <w:rsid w:val="00CF6DB0"/>
    <w:rsid w:val="00D02AF9"/>
    <w:rsid w:val="00D100BA"/>
    <w:rsid w:val="00D148C4"/>
    <w:rsid w:val="00D25A3F"/>
    <w:rsid w:val="00D32E33"/>
    <w:rsid w:val="00D35849"/>
    <w:rsid w:val="00D3632B"/>
    <w:rsid w:val="00D45446"/>
    <w:rsid w:val="00D46180"/>
    <w:rsid w:val="00D51D90"/>
    <w:rsid w:val="00D54C8D"/>
    <w:rsid w:val="00D71003"/>
    <w:rsid w:val="00D717D3"/>
    <w:rsid w:val="00D72A2B"/>
    <w:rsid w:val="00D86A17"/>
    <w:rsid w:val="00D87E8B"/>
    <w:rsid w:val="00D92C17"/>
    <w:rsid w:val="00D940BE"/>
    <w:rsid w:val="00D94A48"/>
    <w:rsid w:val="00DB3ECF"/>
    <w:rsid w:val="00DC4D6F"/>
    <w:rsid w:val="00DC6603"/>
    <w:rsid w:val="00DC6CC2"/>
    <w:rsid w:val="00DF41D2"/>
    <w:rsid w:val="00DF4EE5"/>
    <w:rsid w:val="00E00A9E"/>
    <w:rsid w:val="00E0656C"/>
    <w:rsid w:val="00E11ADA"/>
    <w:rsid w:val="00E1240E"/>
    <w:rsid w:val="00E128D7"/>
    <w:rsid w:val="00E12EE6"/>
    <w:rsid w:val="00E14741"/>
    <w:rsid w:val="00E250D1"/>
    <w:rsid w:val="00E25358"/>
    <w:rsid w:val="00E35746"/>
    <w:rsid w:val="00E57984"/>
    <w:rsid w:val="00E61E7D"/>
    <w:rsid w:val="00E65EE2"/>
    <w:rsid w:val="00E72E14"/>
    <w:rsid w:val="00E810F3"/>
    <w:rsid w:val="00E840B5"/>
    <w:rsid w:val="00E854E0"/>
    <w:rsid w:val="00E9164C"/>
    <w:rsid w:val="00E9345F"/>
    <w:rsid w:val="00E96A17"/>
    <w:rsid w:val="00EA0793"/>
    <w:rsid w:val="00EA77D8"/>
    <w:rsid w:val="00EB3A9B"/>
    <w:rsid w:val="00EB7677"/>
    <w:rsid w:val="00EB7F3A"/>
    <w:rsid w:val="00EC16D4"/>
    <w:rsid w:val="00EC4BB7"/>
    <w:rsid w:val="00EC5D72"/>
    <w:rsid w:val="00ED0F54"/>
    <w:rsid w:val="00ED29A8"/>
    <w:rsid w:val="00ED2D5D"/>
    <w:rsid w:val="00ED4777"/>
    <w:rsid w:val="00EE2227"/>
    <w:rsid w:val="00EE62EF"/>
    <w:rsid w:val="00EF061C"/>
    <w:rsid w:val="00F0033A"/>
    <w:rsid w:val="00F040DC"/>
    <w:rsid w:val="00F10B6D"/>
    <w:rsid w:val="00F121F7"/>
    <w:rsid w:val="00F1302A"/>
    <w:rsid w:val="00F152B4"/>
    <w:rsid w:val="00F17AD3"/>
    <w:rsid w:val="00F343B1"/>
    <w:rsid w:val="00F363C8"/>
    <w:rsid w:val="00F46F8B"/>
    <w:rsid w:val="00F47842"/>
    <w:rsid w:val="00F47E66"/>
    <w:rsid w:val="00F56E09"/>
    <w:rsid w:val="00F65F0B"/>
    <w:rsid w:val="00F66798"/>
    <w:rsid w:val="00F75B9E"/>
    <w:rsid w:val="00F76186"/>
    <w:rsid w:val="00F90AF2"/>
    <w:rsid w:val="00F910B9"/>
    <w:rsid w:val="00F95E8B"/>
    <w:rsid w:val="00F96E06"/>
    <w:rsid w:val="00FA759B"/>
    <w:rsid w:val="00FA79A4"/>
    <w:rsid w:val="00FB531C"/>
    <w:rsid w:val="00FB7C4B"/>
    <w:rsid w:val="00FC29DD"/>
    <w:rsid w:val="00FC5FEC"/>
    <w:rsid w:val="00FF4FAA"/>
    <w:rsid w:val="044653B3"/>
    <w:rsid w:val="10596BF0"/>
    <w:rsid w:val="38084901"/>
    <w:rsid w:val="42495A9F"/>
    <w:rsid w:val="43576CC5"/>
    <w:rsid w:val="459225E4"/>
    <w:rsid w:val="4E5743D5"/>
    <w:rsid w:val="5FC51B2B"/>
    <w:rsid w:val="6F7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keepLines/>
      <w:pageBreakBefore/>
      <w:numPr>
        <w:ilvl w:val="0"/>
        <w:numId w:val="1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58"/>
    <w:qFormat/>
    <w:uiPriority w:val="0"/>
    <w:pPr>
      <w:keepNext/>
      <w:keepLines/>
      <w:numPr>
        <w:ilvl w:val="1"/>
        <w:numId w:val="1"/>
      </w:numPr>
      <w:tabs>
        <w:tab w:val="left" w:pos="540"/>
        <w:tab w:val="left" w:pos="567"/>
        <w:tab w:val="clear" w:pos="850"/>
      </w:tabs>
      <w:spacing w:before="240" w:after="64"/>
      <w:ind w:left="0"/>
      <w:outlineLvl w:val="1"/>
    </w:pPr>
    <w:rPr>
      <w:rFonts w:ascii="Arial" w:hAnsi="Arial"/>
      <w:b/>
      <w:bCs/>
      <w:sz w:val="28"/>
      <w:szCs w:val="28"/>
    </w:rPr>
  </w:style>
  <w:style w:type="paragraph" w:styleId="4">
    <w:name w:val="heading 3"/>
    <w:basedOn w:val="1"/>
    <w:next w:val="1"/>
    <w:link w:val="60"/>
    <w:qFormat/>
    <w:uiPriority w:val="0"/>
    <w:pPr>
      <w:keepNext/>
      <w:keepLines/>
      <w:numPr>
        <w:ilvl w:val="2"/>
        <w:numId w:val="1"/>
      </w:numPr>
      <w:spacing w:before="240" w:after="64"/>
      <w:outlineLvl w:val="2"/>
    </w:pPr>
    <w:rPr>
      <w:b/>
      <w:bCs/>
      <w:color w:val="000000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40" w:after="64"/>
      <w:outlineLvl w:val="3"/>
    </w:pPr>
    <w:rPr>
      <w:rFonts w:ascii="Arial" w:hAnsi="Arial"/>
      <w:b/>
      <w:bCs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64" w:line="360" w:lineRule="auto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440"/>
    </w:pPr>
    <w:rPr>
      <w:rFonts w:ascii="Times New Roman"/>
      <w:sz w:val="18"/>
      <w:szCs w:val="18"/>
    </w:r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semiHidden/>
    <w:qFormat/>
    <w:uiPriority w:val="0"/>
  </w:style>
  <w:style w:type="paragraph" w:styleId="15">
    <w:name w:val="Salutation"/>
    <w:basedOn w:val="1"/>
    <w:next w:val="1"/>
    <w:qFormat/>
    <w:uiPriority w:val="0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16">
    <w:name w:val="Body Text Indent"/>
    <w:basedOn w:val="1"/>
    <w:qFormat/>
    <w:uiPriority w:val="0"/>
    <w:pPr>
      <w:autoSpaceDE/>
      <w:autoSpaceDN/>
      <w:adjustRightInd/>
      <w:spacing w:line="400" w:lineRule="exact"/>
      <w:ind w:firstLine="420" w:firstLineChars="200"/>
      <w:jc w:val="both"/>
    </w:pPr>
    <w:rPr>
      <w:rFonts w:hAnsi="宋体"/>
      <w:kern w:val="2"/>
      <w:sz w:val="21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/>
      <w:sz w:val="18"/>
      <w:szCs w:val="18"/>
    </w:rPr>
  </w:style>
  <w:style w:type="paragraph" w:styleId="18">
    <w:name w:val="toc 3"/>
    <w:basedOn w:val="1"/>
    <w:next w:val="1"/>
    <w:qFormat/>
    <w:uiPriority w:val="39"/>
    <w:pPr>
      <w:ind w:left="480"/>
    </w:pPr>
    <w:rPr>
      <w:rFonts w:ascii="Times New Roman"/>
      <w:i/>
      <w:iCs/>
      <w:sz w:val="20"/>
      <w:szCs w:val="20"/>
    </w:rPr>
  </w:style>
  <w:style w:type="paragraph" w:styleId="19">
    <w:name w:val="toc 8"/>
    <w:basedOn w:val="1"/>
    <w:next w:val="1"/>
    <w:semiHidden/>
    <w:qFormat/>
    <w:uiPriority w:val="0"/>
    <w:pPr>
      <w:ind w:left="1680"/>
    </w:pPr>
    <w:rPr>
      <w:rFonts w:ascii="Times New Roman"/>
      <w:sz w:val="18"/>
      <w:szCs w:val="18"/>
    </w:rPr>
  </w:style>
  <w:style w:type="paragraph" w:styleId="20">
    <w:name w:val="Body Text Indent 2"/>
    <w:basedOn w:val="1"/>
    <w:qFormat/>
    <w:uiPriority w:val="0"/>
    <w:pPr>
      <w:ind w:firstLine="420"/>
    </w:pPr>
    <w:rPr>
      <w:sz w:val="21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25">
    <w:name w:val="toc 4"/>
    <w:basedOn w:val="1"/>
    <w:next w:val="1"/>
    <w:semiHidden/>
    <w:qFormat/>
    <w:uiPriority w:val="0"/>
    <w:pPr>
      <w:ind w:left="720"/>
    </w:pPr>
    <w:rPr>
      <w:rFonts w:ascii="Times New Roman"/>
      <w:sz w:val="18"/>
      <w:szCs w:val="18"/>
    </w:rPr>
  </w:style>
  <w:style w:type="paragraph" w:styleId="26">
    <w:name w:val="toc 6"/>
    <w:basedOn w:val="1"/>
    <w:next w:val="1"/>
    <w:semiHidden/>
    <w:qFormat/>
    <w:uiPriority w:val="0"/>
    <w:pPr>
      <w:ind w:left="1200"/>
    </w:pPr>
    <w:rPr>
      <w:rFonts w:ascii="Times New Roman"/>
      <w:sz w:val="18"/>
      <w:szCs w:val="18"/>
    </w:rPr>
  </w:style>
  <w:style w:type="paragraph" w:styleId="27">
    <w:name w:val="table of figures"/>
    <w:basedOn w:val="1"/>
    <w:next w:val="1"/>
    <w:qFormat/>
    <w:uiPriority w:val="0"/>
    <w:pPr>
      <w:ind w:left="480" w:hanging="480"/>
    </w:pPr>
    <w:rPr>
      <w:rFonts w:ascii="Times New Roman"/>
      <w:smallCaps/>
      <w:sz w:val="20"/>
      <w:szCs w:val="20"/>
    </w:rPr>
  </w:style>
  <w:style w:type="paragraph" w:styleId="28">
    <w:name w:val="toc 2"/>
    <w:basedOn w:val="1"/>
    <w:next w:val="1"/>
    <w:qFormat/>
    <w:uiPriority w:val="39"/>
    <w:pPr>
      <w:tabs>
        <w:tab w:val="left" w:pos="760"/>
        <w:tab w:val="right" w:leader="dot" w:pos="9344"/>
      </w:tabs>
      <w:ind w:left="240"/>
    </w:pPr>
    <w:rPr>
      <w:rFonts w:ascii="Times New Roman"/>
      <w:smallCaps/>
      <w:sz w:val="20"/>
      <w:szCs w:val="20"/>
    </w:rPr>
  </w:style>
  <w:style w:type="paragraph" w:styleId="29">
    <w:name w:val="toc 9"/>
    <w:basedOn w:val="1"/>
    <w:next w:val="1"/>
    <w:semiHidden/>
    <w:qFormat/>
    <w:uiPriority w:val="0"/>
    <w:pPr>
      <w:ind w:left="1920"/>
    </w:pPr>
    <w:rPr>
      <w:rFonts w:ascii="Times New Roman"/>
      <w:sz w:val="18"/>
      <w:szCs w:val="18"/>
    </w:rPr>
  </w:style>
  <w:style w:type="paragraph" w:styleId="30">
    <w:name w:val="annotation subject"/>
    <w:basedOn w:val="14"/>
    <w:next w:val="14"/>
    <w:semiHidden/>
    <w:qFormat/>
    <w:uiPriority w:val="0"/>
    <w:rPr>
      <w:b/>
      <w:bCs/>
    </w:rPr>
  </w:style>
  <w:style w:type="table" w:styleId="32">
    <w:name w:val="Table Grid"/>
    <w:basedOn w:val="31"/>
    <w:qFormat/>
    <w:uiPriority w:val="59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qFormat/>
    <w:uiPriority w:val="0"/>
    <w:rPr>
      <w:color w:val="800080"/>
      <w:u w:val="single"/>
    </w:rPr>
  </w:style>
  <w:style w:type="character" w:styleId="37">
    <w:name w:val="Hyperlink"/>
    <w:qFormat/>
    <w:uiPriority w:val="99"/>
    <w:rPr>
      <w:color w:val="3D362B"/>
      <w:u w:val="single"/>
    </w:rPr>
  </w:style>
  <w:style w:type="character" w:styleId="38">
    <w:name w:val="annotation reference"/>
    <w:semiHidden/>
    <w:qFormat/>
    <w:uiPriority w:val="0"/>
    <w:rPr>
      <w:sz w:val="21"/>
      <w:szCs w:val="21"/>
    </w:rPr>
  </w:style>
  <w:style w:type="paragraph" w:customStyle="1" w:styleId="39">
    <w:name w:val="文档正文"/>
    <w:basedOn w:val="1"/>
    <w:qFormat/>
    <w:uiPriority w:val="0"/>
    <w:pPr>
      <w:spacing w:line="360" w:lineRule="auto"/>
      <w:ind w:firstLine="200" w:firstLineChars="200"/>
      <w:jc w:val="both"/>
    </w:pPr>
    <w:rPr>
      <w:rFonts w:ascii="Times New Roman" w:cs="宋体"/>
      <w:sz w:val="21"/>
      <w:szCs w:val="21"/>
    </w:rPr>
  </w:style>
  <w:style w:type="character" w:customStyle="1" w:styleId="40">
    <w:name w:val="文档正文 Char1"/>
    <w:qFormat/>
    <w:uiPriority w:val="0"/>
    <w:rPr>
      <w:rFonts w:eastAsia="宋体" w:cs="宋体"/>
      <w:sz w:val="21"/>
      <w:szCs w:val="21"/>
      <w:lang w:val="en-US" w:eastAsia="zh-CN" w:bidi="ar-SA"/>
    </w:rPr>
  </w:style>
  <w:style w:type="paragraph" w:customStyle="1" w:styleId="41">
    <w:name w:val="封面标题"/>
    <w:basedOn w:val="1"/>
    <w:next w:val="39"/>
    <w:qFormat/>
    <w:uiPriority w:val="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42">
    <w:name w:val="附录"/>
    <w:basedOn w:val="1"/>
    <w:next w:val="1"/>
    <w:qFormat/>
    <w:uiPriority w:val="0"/>
    <w:pPr>
      <w:keepNext/>
      <w:keepLines/>
      <w:pageBreakBefore/>
      <w:numPr>
        <w:ilvl w:val="0"/>
        <w:numId w:val="2"/>
      </w:numPr>
      <w:spacing w:before="64" w:after="240"/>
      <w:outlineLvl w:val="0"/>
    </w:pPr>
    <w:rPr>
      <w:b/>
      <w:sz w:val="30"/>
    </w:rPr>
  </w:style>
  <w:style w:type="paragraph" w:customStyle="1" w:styleId="43">
    <w:name w:val="附录A.1.1.1"/>
    <w:basedOn w:val="5"/>
    <w:next w:val="39"/>
    <w:qFormat/>
    <w:uiPriority w:val="0"/>
    <w:pPr>
      <w:numPr>
        <w:numId w:val="2"/>
      </w:numPr>
      <w:tabs>
        <w:tab w:val="left" w:pos="1080"/>
      </w:tabs>
    </w:pPr>
  </w:style>
  <w:style w:type="paragraph" w:customStyle="1" w:styleId="44">
    <w:name w:val="附录A.1"/>
    <w:basedOn w:val="3"/>
    <w:next w:val="39"/>
    <w:qFormat/>
    <w:uiPriority w:val="0"/>
    <w:pPr>
      <w:numPr>
        <w:numId w:val="2"/>
      </w:numPr>
      <w:tabs>
        <w:tab w:val="left" w:pos="360"/>
        <w:tab w:val="left" w:pos="2700"/>
      </w:tabs>
      <w:ind w:left="0"/>
    </w:pPr>
  </w:style>
  <w:style w:type="paragraph" w:customStyle="1" w:styleId="45">
    <w:name w:val="附录A.1.1"/>
    <w:basedOn w:val="44"/>
    <w:next w:val="39"/>
    <w:qFormat/>
    <w:uiPriority w:val="0"/>
    <w:pPr>
      <w:numPr>
        <w:ilvl w:val="2"/>
      </w:numPr>
    </w:pPr>
  </w:style>
  <w:style w:type="paragraph" w:customStyle="1" w:styleId="46">
    <w:name w:val="封面副标题"/>
    <w:basedOn w:val="1"/>
    <w:next w:val="39"/>
    <w:qFormat/>
    <w:uiPriority w:val="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47">
    <w:name w:val="封面更小标题"/>
    <w:basedOn w:val="46"/>
    <w:next w:val="39"/>
    <w:qFormat/>
    <w:uiPriority w:val="0"/>
    <w:rPr>
      <w:sz w:val="30"/>
    </w:rPr>
  </w:style>
  <w:style w:type="character" w:customStyle="1" w:styleId="48">
    <w:name w:val="style11"/>
    <w:qFormat/>
    <w:uiPriority w:val="0"/>
    <w:rPr>
      <w:rFonts w:hint="eastAsia" w:ascii="新宋体" w:hAnsi="新宋体" w:eastAsia="新宋体"/>
      <w:color w:val="666666"/>
      <w:sz w:val="20"/>
      <w:szCs w:val="20"/>
    </w:rPr>
  </w:style>
  <w:style w:type="paragraph" w:customStyle="1" w:styleId="49">
    <w:name w:val="标5"/>
    <w:basedOn w:val="1"/>
    <w:semiHidden/>
    <w:qFormat/>
    <w:uiPriority w:val="0"/>
    <w:pPr>
      <w:numPr>
        <w:ilvl w:val="4"/>
        <w:numId w:val="3"/>
      </w:numPr>
    </w:pPr>
    <w:rPr>
      <w:b/>
    </w:rPr>
  </w:style>
  <w:style w:type="paragraph" w:customStyle="1" w:styleId="50">
    <w:name w:val="附录A.1.1.1.1"/>
    <w:basedOn w:val="6"/>
    <w:next w:val="39"/>
    <w:qFormat/>
    <w:uiPriority w:val="0"/>
    <w:pPr>
      <w:numPr>
        <w:numId w:val="2"/>
      </w:numPr>
      <w:tabs>
        <w:tab w:val="left" w:pos="1080"/>
      </w:tabs>
    </w:pPr>
  </w:style>
  <w:style w:type="paragraph" w:customStyle="1" w:styleId="51">
    <w:name w:val="附录A.1.1.1.1.1"/>
    <w:basedOn w:val="7"/>
    <w:next w:val="39"/>
    <w:qFormat/>
    <w:uiPriority w:val="0"/>
    <w:pPr>
      <w:numPr>
        <w:numId w:val="2"/>
      </w:numPr>
      <w:tabs>
        <w:tab w:val="left" w:pos="1440"/>
      </w:tabs>
    </w:pPr>
  </w:style>
  <w:style w:type="paragraph" w:customStyle="1" w:styleId="52">
    <w:name w:val="附录A.1.1.1.1.1.1"/>
    <w:basedOn w:val="8"/>
    <w:next w:val="39"/>
    <w:qFormat/>
    <w:uiPriority w:val="0"/>
    <w:pPr>
      <w:numPr>
        <w:numId w:val="2"/>
      </w:numPr>
      <w:tabs>
        <w:tab w:val="left" w:pos="1440"/>
      </w:tabs>
    </w:pPr>
  </w:style>
  <w:style w:type="character" w:customStyle="1" w:styleId="53">
    <w:name w:val="myp11"/>
    <w:basedOn w:val="33"/>
    <w:qFormat/>
    <w:uiPriority w:val="0"/>
  </w:style>
  <w:style w:type="character" w:customStyle="1" w:styleId="54">
    <w:name w:val="文档正文 Char"/>
    <w:qFormat/>
    <w:uiPriority w:val="0"/>
    <w:rPr>
      <w:rFonts w:eastAsia="宋体" w:cs="宋体"/>
      <w:sz w:val="21"/>
      <w:szCs w:val="21"/>
      <w:lang w:val="en-US" w:eastAsia="zh-CN" w:bidi="ar-SA"/>
    </w:rPr>
  </w:style>
  <w:style w:type="paragraph" w:customStyle="1" w:styleId="55">
    <w:name w:val="样式 文档正文 + 加粗 首行缩进:  2 字符"/>
    <w:basedOn w:val="39"/>
    <w:qFormat/>
    <w:uiPriority w:val="0"/>
    <w:pPr>
      <w:outlineLvl w:val="2"/>
    </w:pPr>
    <w:rPr>
      <w:b/>
      <w:bCs/>
      <w:szCs w:val="20"/>
    </w:rPr>
  </w:style>
  <w:style w:type="paragraph" w:customStyle="1" w:styleId="56">
    <w:name w:val="样式 样式 文档正文 + 加粗 首行缩进:  2 字符 + 首行缩进:  2 字符"/>
    <w:basedOn w:val="55"/>
    <w:qFormat/>
    <w:uiPriority w:val="0"/>
    <w:pPr>
      <w:outlineLvl w:val="3"/>
    </w:pPr>
  </w:style>
  <w:style w:type="character" w:customStyle="1" w:styleId="5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8">
    <w:name w:val="标题 2 字符"/>
    <w:link w:val="3"/>
    <w:qFormat/>
    <w:uiPriority w:val="0"/>
    <w:rPr>
      <w:rFonts w:ascii="Arial" w:hAnsi="Arial"/>
      <w:b/>
      <w:bCs/>
      <w:sz w:val="28"/>
      <w:szCs w:val="28"/>
    </w:rPr>
  </w:style>
  <w:style w:type="character" w:customStyle="1" w:styleId="59">
    <w:name w:val="标题 1 字符"/>
    <w:link w:val="2"/>
    <w:qFormat/>
    <w:uiPriority w:val="0"/>
    <w:rPr>
      <w:rFonts w:ascii="宋体"/>
      <w:b/>
      <w:bCs/>
      <w:kern w:val="44"/>
      <w:sz w:val="30"/>
      <w:szCs w:val="30"/>
    </w:rPr>
  </w:style>
  <w:style w:type="character" w:customStyle="1" w:styleId="60">
    <w:name w:val="标题 3 字符"/>
    <w:link w:val="4"/>
    <w:qFormat/>
    <w:uiPriority w:val="0"/>
    <w:rPr>
      <w:rFonts w:ascii="宋体"/>
      <w:b/>
      <w:b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025E-2E14-4183-8F04-175277BF1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bab.dot</Template>
  <Company>School of Software Engineering,Tongji University</Company>
  <Pages>31</Pages>
  <Words>13510</Words>
  <Characters>17321</Characters>
  <Lines>1127</Lines>
  <Paragraphs>1300</Paragraphs>
  <TotalTime>0</TotalTime>
  <ScaleCrop>false</ScaleCrop>
  <LinksUpToDate>false</LinksUpToDate>
  <CharactersWithSpaces>17701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2025-09-13T03:53:00Z</dcterms:created>
  <dc:creator>Yuan Shijin</dc:creator>
  <cp:lastModifiedBy>官奕</cp:lastModifiedBy>
  <cp:lastPrinted>2411-12-31T15:59:00Z</cp:lastPrinted>
  <dcterms:modified xsi:type="dcterms:W3CDTF">2025-09-14T11:47:04Z</dcterms:modified>
  <dc:title>文档名称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93B1C3B888BF41B9A4EC055944267C23</vt:lpwstr>
  </property>
</Properties>
</file>